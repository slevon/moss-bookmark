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88" w:rsidRDefault="00551988" w:rsidP="00B26092">
      <w:pPr>
        <w:pStyle w:val="1"/>
      </w:pPr>
      <w:r>
        <w:rPr>
          <w:cs/>
        </w:rPr>
        <w:br/>
      </w:r>
      <w:r w:rsidR="00B26092">
        <w:rPr>
          <w:rFonts w:hint="cs"/>
          <w:cs/>
        </w:rPr>
        <w:t>วิธีการดำเนินโครงงาน</w:t>
      </w:r>
    </w:p>
    <w:p w:rsidR="00B26092" w:rsidRDefault="00B26092" w:rsidP="00B26092">
      <w:r>
        <w:rPr>
          <w:rFonts w:hint="cs"/>
          <w:cs/>
        </w:rPr>
        <w:t>วิธีการดำเนินโครงงานโปรแกรมแสดงผลข้อมูลประเภทกราฟออกมาในรูปแบบกราฟิกมีขั้นตอนต่างๆ ดังนี้คือ</w:t>
      </w:r>
    </w:p>
    <w:p w:rsidR="00B26092" w:rsidRDefault="00B26092" w:rsidP="00503C32">
      <w:pPr>
        <w:pStyle w:val="a9"/>
        <w:numPr>
          <w:ilvl w:val="0"/>
          <w:numId w:val="3"/>
        </w:numPr>
        <w:rPr>
          <w:sz w:val="24"/>
          <w:szCs w:val="32"/>
        </w:rPr>
      </w:pPr>
      <w:r w:rsidRPr="00B26092">
        <w:rPr>
          <w:rFonts w:hint="cs"/>
          <w:sz w:val="24"/>
          <w:szCs w:val="32"/>
          <w:cs/>
        </w:rPr>
        <w:t>ศึกษา</w:t>
      </w:r>
      <w:r>
        <w:rPr>
          <w:rFonts w:hint="cs"/>
          <w:sz w:val="24"/>
          <w:szCs w:val="32"/>
          <w:cs/>
        </w:rPr>
        <w:t>ปัญหาของการแสดงผลข้อมูลประเภทกราฟ</w:t>
      </w:r>
    </w:p>
    <w:p w:rsidR="00B26092" w:rsidRDefault="00B26092" w:rsidP="00503C32">
      <w:pPr>
        <w:pStyle w:val="a9"/>
        <w:numPr>
          <w:ilvl w:val="0"/>
          <w:numId w:val="3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วิเคราะห์และออกแบบการทำงานของโปรแกรม</w:t>
      </w:r>
    </w:p>
    <w:p w:rsidR="00B26092" w:rsidRDefault="007C7DBC" w:rsidP="00503C32">
      <w:pPr>
        <w:pStyle w:val="a9"/>
        <w:numPr>
          <w:ilvl w:val="0"/>
          <w:numId w:val="3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สร้างส่วนแสดงผลกราฟ</w:t>
      </w:r>
    </w:p>
    <w:p w:rsidR="007C7DBC" w:rsidRDefault="007C7DBC" w:rsidP="00503C32">
      <w:pPr>
        <w:pStyle w:val="a9"/>
        <w:numPr>
          <w:ilvl w:val="0"/>
          <w:numId w:val="3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สร้างส่วนดำเนินการกับไฟล์</w:t>
      </w:r>
    </w:p>
    <w:p w:rsidR="007C7DBC" w:rsidRDefault="007C7DBC" w:rsidP="00503C32">
      <w:pPr>
        <w:pStyle w:val="a9"/>
        <w:numPr>
          <w:ilvl w:val="0"/>
          <w:numId w:val="3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สร้างส่วนขั้นตอนวิธี</w:t>
      </w:r>
    </w:p>
    <w:p w:rsidR="007C7DBC" w:rsidRPr="007C7DBC" w:rsidRDefault="007C7DBC" w:rsidP="007C7DBC">
      <w:pPr>
        <w:ind w:left="504" w:firstLine="0"/>
        <w:rPr>
          <w:sz w:val="24"/>
          <w:cs/>
        </w:rPr>
      </w:pPr>
      <w:r>
        <w:rPr>
          <w:rFonts w:hint="cs"/>
          <w:sz w:val="24"/>
          <w:cs/>
        </w:rPr>
        <w:t>ซึ่งรายละเอียดในแต่ล่ะขั้นตอนจะอธิบายแยกออกเป็นข้อๆ ต่อไปนี้</w:t>
      </w:r>
    </w:p>
    <w:p w:rsidR="00B26092" w:rsidRDefault="00B26092" w:rsidP="00B26092">
      <w:pPr>
        <w:pStyle w:val="2"/>
      </w:pPr>
      <w:r>
        <w:rPr>
          <w:rFonts w:hint="cs"/>
          <w:cs/>
        </w:rPr>
        <w:t>ศึกษาปัญหาของการแสดงผลข้อมูลประเภทกราฟ</w:t>
      </w:r>
    </w:p>
    <w:p w:rsidR="007C7DBC" w:rsidRDefault="007C7DBC" w:rsidP="007C7DBC">
      <w:r>
        <w:rPr>
          <w:rFonts w:hint="cs"/>
          <w:cs/>
        </w:rPr>
        <w:t>การแสดงผลข้อมูลประเภทกราฟออกมาในรูปแบบกราฟิกนั้น จำเป็นต้องมีการใช้เครื่องมือในการสร้างส่วนกราฟิกขึ้นมา โดยจะต้องมีการแสดงส่วนประกอบต่างๆ ของกราฟได้ ทั้งในส่วนของเส้นเชื่อม และจุดตัด การแสดงผลเพิ่มเติมอื่นๆ เช่น ชื่อของแต่ละจุดตัด และน้ำหนักบนเส้นเ</w:t>
      </w:r>
      <w:r w:rsidR="00FD0BAC">
        <w:rPr>
          <w:rFonts w:hint="cs"/>
          <w:cs/>
        </w:rPr>
        <w:t>ชื่อม ซึ่งในการพัฒนาครั้งนี้ส่วนที่จะแสดงผลออกมาในรูปแบบกราฟิก มีดังนี้</w:t>
      </w:r>
    </w:p>
    <w:p w:rsidR="00FD0BAC" w:rsidRDefault="00FD0BAC" w:rsidP="00503C32">
      <w:pPr>
        <w:pStyle w:val="a9"/>
        <w:numPr>
          <w:ilvl w:val="0"/>
          <w:numId w:val="4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การแสดงผลเส้นเชื่อมและจุดตัด โดยที่จะมีการวาดรูปจุดตัดและระบายสีมี มีการวาดเส้นเชื่อมโยงระหว่างจุดตัด</w:t>
      </w:r>
    </w:p>
    <w:p w:rsidR="006557A5" w:rsidRPr="00FD0BAC" w:rsidRDefault="006557A5" w:rsidP="00503C32">
      <w:pPr>
        <w:pStyle w:val="a9"/>
        <w:numPr>
          <w:ilvl w:val="0"/>
          <w:numId w:val="4"/>
        </w:numPr>
        <w:rPr>
          <w:szCs w:val="32"/>
        </w:rPr>
      </w:pPr>
      <w:r>
        <w:rPr>
          <w:rFonts w:hint="cs"/>
          <w:szCs w:val="32"/>
          <w:cs/>
        </w:rPr>
        <w:t>การเลื่อนจุดตัดและเส้นเชื่อม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การแสดงผลข้อมูลออกมาอาจจะทำให้เกิดเส้นเชื่อมที่ไขว้กันได้ การแก้ปัญหา คือการที่ทำให้จุดตัดสามารถเปลี่ยนที่ได้ การเลื่อนที่ง่ายต่อผู้ใช้</w:t>
      </w:r>
      <w:r w:rsidR="0072593B">
        <w:rPr>
          <w:rFonts w:hint="cs"/>
          <w:szCs w:val="32"/>
          <w:cs/>
        </w:rPr>
        <w:t>แบบหนึ่ง</w:t>
      </w:r>
      <w:r>
        <w:rPr>
          <w:rFonts w:hint="cs"/>
          <w:szCs w:val="32"/>
          <w:cs/>
        </w:rPr>
        <w:t>คือ ก</w:t>
      </w:r>
      <w:r w:rsidR="0072593B">
        <w:rPr>
          <w:rFonts w:hint="cs"/>
          <w:szCs w:val="32"/>
          <w:cs/>
        </w:rPr>
        <w:t>ารให้ผู้ใช้</w:t>
      </w:r>
      <w:r w:rsidR="00576BF5">
        <w:rPr>
          <w:rFonts w:hint="cs"/>
          <w:szCs w:val="32"/>
          <w:cs/>
        </w:rPr>
        <w:t>เมาส์</w:t>
      </w:r>
      <w:r w:rsidR="0072593B">
        <w:rPr>
          <w:rFonts w:hint="cs"/>
          <w:szCs w:val="32"/>
          <w:cs/>
        </w:rPr>
        <w:t>เลื่อนเอง</w:t>
      </w:r>
    </w:p>
    <w:p w:rsidR="00FD0BAC" w:rsidRDefault="00FD0BAC" w:rsidP="00503C32">
      <w:pPr>
        <w:pStyle w:val="a9"/>
        <w:numPr>
          <w:ilvl w:val="0"/>
          <w:numId w:val="4"/>
        </w:numPr>
        <w:rPr>
          <w:szCs w:val="32"/>
        </w:rPr>
      </w:pPr>
      <w:r>
        <w:rPr>
          <w:rFonts w:hint="cs"/>
          <w:szCs w:val="32"/>
          <w:cs/>
        </w:rPr>
        <w:t>การแสดงผลชื่อของจุดตัดและน้ำหนักบนเส้นเชื่อม</w:t>
      </w:r>
      <w:r w:rsidR="006557A5">
        <w:rPr>
          <w:szCs w:val="32"/>
        </w:rPr>
        <w:t xml:space="preserve"> </w:t>
      </w:r>
      <w:r w:rsidR="006557A5">
        <w:rPr>
          <w:rFonts w:hint="cs"/>
          <w:szCs w:val="32"/>
          <w:cs/>
        </w:rPr>
        <w:t>ซึ่งการแสดงผลน้ำหนัก</w:t>
      </w:r>
      <w:r w:rsidR="0072593B">
        <w:rPr>
          <w:rFonts w:hint="cs"/>
          <w:szCs w:val="32"/>
          <w:cs/>
        </w:rPr>
        <w:t xml:space="preserve"> </w:t>
      </w:r>
      <w:r w:rsidR="006557A5">
        <w:rPr>
          <w:rFonts w:hint="cs"/>
          <w:szCs w:val="32"/>
          <w:cs/>
        </w:rPr>
        <w:t>บนเส้นเชื่อมจะต้องมีการเปล</w:t>
      </w:r>
      <w:r w:rsidR="0072593B">
        <w:rPr>
          <w:rFonts w:hint="cs"/>
          <w:szCs w:val="32"/>
          <w:cs/>
        </w:rPr>
        <w:t>ี่ยนตำแหน่ง</w:t>
      </w:r>
      <w:r w:rsidR="006557A5">
        <w:rPr>
          <w:rFonts w:hint="cs"/>
          <w:szCs w:val="32"/>
          <w:cs/>
        </w:rPr>
        <w:t>ตามการเคลื่อนที่ของเส้นเชื่อมตลอดเวลา โดย</w:t>
      </w:r>
      <w:r w:rsidR="0072593B">
        <w:rPr>
          <w:rFonts w:hint="cs"/>
          <w:szCs w:val="32"/>
          <w:cs/>
        </w:rPr>
        <w:t>การวาง</w:t>
      </w:r>
      <w:r w:rsidR="006557A5">
        <w:rPr>
          <w:rFonts w:hint="cs"/>
          <w:szCs w:val="32"/>
          <w:cs/>
        </w:rPr>
        <w:t>จะต้องวางตำแหน่งของ</w:t>
      </w:r>
      <w:r w:rsidR="0072593B">
        <w:rPr>
          <w:rFonts w:hint="cs"/>
          <w:szCs w:val="32"/>
          <w:cs/>
        </w:rPr>
        <w:t xml:space="preserve">น้ำหนัก </w:t>
      </w:r>
      <w:r w:rsidR="006557A5">
        <w:rPr>
          <w:rFonts w:hint="cs"/>
          <w:szCs w:val="32"/>
          <w:cs/>
        </w:rPr>
        <w:t>ไว้ที่ตรงกลางเส้นเชื่อมเสมอเพื่อให้ดูง่าย</w:t>
      </w:r>
    </w:p>
    <w:p w:rsidR="0072593B" w:rsidRDefault="0072593B" w:rsidP="00503C32">
      <w:pPr>
        <w:pStyle w:val="a9"/>
        <w:numPr>
          <w:ilvl w:val="0"/>
          <w:numId w:val="4"/>
        </w:numPr>
        <w:rPr>
          <w:szCs w:val="32"/>
        </w:rPr>
      </w:pPr>
      <w:r>
        <w:rPr>
          <w:rFonts w:hint="cs"/>
          <w:szCs w:val="32"/>
          <w:cs/>
        </w:rPr>
        <w:lastRenderedPageBreak/>
        <w:t>การแสดงผลอาจจะมีขีดจำกัดการมองเห็นอยู่ที่ ขนาดของกราฟและพื้นที่แสดงผล ซึ่งปัญหานี้แก้ได้โดยการทำการย่อขยายกราฟ เมื่อกราฟมีขนาดใหญ่ก็สามารถที่จะย่อกราฟให้เล็กลงเพื่อดูกราฟทั้งหมดได้</w:t>
      </w:r>
    </w:p>
    <w:p w:rsidR="0072593B" w:rsidRDefault="00AE6D81" w:rsidP="00503C32">
      <w:pPr>
        <w:pStyle w:val="a9"/>
        <w:numPr>
          <w:ilvl w:val="0"/>
          <w:numId w:val="4"/>
        </w:numPr>
        <w:rPr>
          <w:szCs w:val="32"/>
        </w:rPr>
      </w:pPr>
      <w:r>
        <w:rPr>
          <w:rFonts w:hint="cs"/>
          <w:szCs w:val="32"/>
          <w:cs/>
        </w:rPr>
        <w:t>การบันทึก</w:t>
      </w:r>
      <w:r w:rsidR="00B0406F">
        <w:rPr>
          <w:rFonts w:hint="cs"/>
          <w:szCs w:val="32"/>
          <w:cs/>
        </w:rPr>
        <w:t>พิกัด</w:t>
      </w:r>
      <w:r>
        <w:rPr>
          <w:rFonts w:hint="cs"/>
          <w:szCs w:val="32"/>
          <w:cs/>
        </w:rPr>
        <w:t>ตำแห</w:t>
      </w:r>
      <w:r w:rsidR="00B0406F">
        <w:rPr>
          <w:rFonts w:hint="cs"/>
          <w:szCs w:val="32"/>
          <w:cs/>
        </w:rPr>
        <w:t>น่งของกราฟในแต่ละรูปแบบการเก็บ ของแต่ล</w:t>
      </w:r>
      <w:r w:rsidR="00954773">
        <w:rPr>
          <w:rFonts w:hint="cs"/>
          <w:szCs w:val="32"/>
          <w:cs/>
        </w:rPr>
        <w:t>ะโปรแกรมอาจจะไม่เหมือนกัน</w:t>
      </w:r>
      <w:r w:rsidR="00B0406F">
        <w:rPr>
          <w:rFonts w:hint="cs"/>
          <w:szCs w:val="32"/>
          <w:cs/>
        </w:rPr>
        <w:t xml:space="preserve"> เช่น</w:t>
      </w:r>
      <w:r w:rsidR="00954773">
        <w:rPr>
          <w:rFonts w:hint="cs"/>
          <w:szCs w:val="32"/>
          <w:cs/>
        </w:rPr>
        <w:t>การอ้างอิงตำแหน่งพิกัดอาจจะไม่เหมือนกันและ</w:t>
      </w:r>
      <w:r w:rsidR="00B0406F">
        <w:rPr>
          <w:rFonts w:hint="cs"/>
          <w:szCs w:val="32"/>
          <w:cs/>
        </w:rPr>
        <w:t xml:space="preserve"> </w:t>
      </w:r>
      <w:r w:rsidR="00954773">
        <w:rPr>
          <w:rFonts w:hint="cs"/>
          <w:szCs w:val="32"/>
          <w:cs/>
        </w:rPr>
        <w:t>นำมาใช้ด้วย</w:t>
      </w:r>
      <w:r w:rsidR="00B0406F">
        <w:rPr>
          <w:rFonts w:hint="cs"/>
          <w:szCs w:val="32"/>
          <w:cs/>
        </w:rPr>
        <w:t>กัน</w:t>
      </w:r>
      <w:r w:rsidR="00954773">
        <w:rPr>
          <w:rFonts w:hint="cs"/>
          <w:szCs w:val="32"/>
          <w:cs/>
        </w:rPr>
        <w:t>ไม่ได้ โปรแกรมนี้ก็</w:t>
      </w:r>
      <w:r w:rsidR="00B0406F">
        <w:rPr>
          <w:rFonts w:hint="cs"/>
          <w:szCs w:val="32"/>
          <w:cs/>
        </w:rPr>
        <w:t>จึง</w:t>
      </w:r>
      <w:r w:rsidR="00954773">
        <w:rPr>
          <w:rFonts w:hint="cs"/>
          <w:szCs w:val="32"/>
          <w:cs/>
        </w:rPr>
        <w:t>ไม่พิจารณาพิกัดเหล่านั้น โดยจะพิจารณาเพียงแค่โครงสร้าง แล้วนำมาจัดวางเองเลย</w:t>
      </w:r>
    </w:p>
    <w:p w:rsidR="00551988" w:rsidRDefault="0072593B" w:rsidP="00551988">
      <w:pPr>
        <w:pStyle w:val="2"/>
      </w:pPr>
      <w:r w:rsidRPr="0072593B">
        <w:rPr>
          <w:rFonts w:hint="cs"/>
          <w:cs/>
        </w:rPr>
        <w:t>วิเคราะห์และออกแบบการทำงานของโปรแกรม</w:t>
      </w:r>
    </w:p>
    <w:p w:rsidR="00551988" w:rsidRDefault="009E7092" w:rsidP="00551988">
      <w:r>
        <w:rPr>
          <w:rFonts w:hint="cs"/>
          <w:cs/>
        </w:rPr>
        <w:t xml:space="preserve">การวิเคราะห์และออกแบบการทำงานของโปรแกรม </w:t>
      </w:r>
      <w:r w:rsidR="00551988">
        <w:rPr>
          <w:rFonts w:hint="cs"/>
          <w:cs/>
        </w:rPr>
        <w:t xml:space="preserve"> </w:t>
      </w:r>
      <w:r>
        <w:rPr>
          <w:rFonts w:hint="cs"/>
          <w:cs/>
        </w:rPr>
        <w:t>การออกแบบโปรแกรมจะแบ่งออกเป็นส่วนๆ ดังนี้คือ</w:t>
      </w:r>
    </w:p>
    <w:p w:rsidR="002B6135" w:rsidRDefault="002B6135" w:rsidP="00503C32">
      <w:pPr>
        <w:pStyle w:val="a9"/>
        <w:numPr>
          <w:ilvl w:val="0"/>
          <w:numId w:val="5"/>
        </w:numPr>
        <w:rPr>
          <w:szCs w:val="32"/>
        </w:rPr>
      </w:pPr>
      <w:r>
        <w:rPr>
          <w:rFonts w:hint="cs"/>
          <w:szCs w:val="32"/>
          <w:cs/>
        </w:rPr>
        <w:t>การออกแบบโครงสร้างการเก็บข้อมูล</w:t>
      </w:r>
    </w:p>
    <w:p w:rsidR="002B6135" w:rsidRDefault="002B6135" w:rsidP="00503C32">
      <w:pPr>
        <w:pStyle w:val="a9"/>
        <w:numPr>
          <w:ilvl w:val="0"/>
          <w:numId w:val="5"/>
        </w:numPr>
        <w:rPr>
          <w:szCs w:val="32"/>
        </w:rPr>
      </w:pPr>
      <w:r>
        <w:rPr>
          <w:rFonts w:hint="cs"/>
          <w:szCs w:val="32"/>
          <w:cs/>
        </w:rPr>
        <w:t>การออกแบบโครงสร้างแฟ้มข้อมูล</w:t>
      </w:r>
    </w:p>
    <w:p w:rsidR="009E7092" w:rsidRDefault="009E7092" w:rsidP="00503C32">
      <w:pPr>
        <w:pStyle w:val="a9"/>
        <w:numPr>
          <w:ilvl w:val="0"/>
          <w:numId w:val="5"/>
        </w:numPr>
        <w:rPr>
          <w:szCs w:val="32"/>
        </w:rPr>
      </w:pPr>
      <w:r w:rsidRPr="009E7092">
        <w:rPr>
          <w:rFonts w:hint="cs"/>
          <w:szCs w:val="32"/>
          <w:cs/>
        </w:rPr>
        <w:t>การออกแบบ</w:t>
      </w:r>
      <w:r w:rsidR="00317C83" w:rsidRPr="00317C83">
        <w:rPr>
          <w:szCs w:val="32"/>
          <w:cs/>
        </w:rPr>
        <w:t>ส่วนติดต่อผู้ใช้</w:t>
      </w:r>
    </w:p>
    <w:p w:rsidR="002B6135" w:rsidRDefault="002B6135" w:rsidP="002B6135">
      <w:pPr>
        <w:ind w:left="504" w:firstLine="0"/>
      </w:pPr>
      <w:r>
        <w:rPr>
          <w:rFonts w:hint="cs"/>
          <w:cs/>
        </w:rPr>
        <w:t>โดยจะอธิบายการออกแบบในแต่ละส่วนโดยละเอียดในส่วนต่อไปนี้</w:t>
      </w:r>
    </w:p>
    <w:p w:rsidR="00641F9B" w:rsidRDefault="002B6135" w:rsidP="00503C32">
      <w:pPr>
        <w:pStyle w:val="a9"/>
        <w:numPr>
          <w:ilvl w:val="2"/>
          <w:numId w:val="5"/>
        </w:numPr>
        <w:rPr>
          <w:b/>
          <w:bCs/>
          <w:szCs w:val="32"/>
        </w:rPr>
      </w:pPr>
      <w:r w:rsidRPr="002B6135">
        <w:rPr>
          <w:rFonts w:hint="cs"/>
          <w:b/>
          <w:bCs/>
          <w:szCs w:val="32"/>
          <w:cs/>
        </w:rPr>
        <w:t>การออกแบบโครงสร้างการเก็บข้อมูล</w:t>
      </w:r>
    </w:p>
    <w:p w:rsidR="002B6135" w:rsidRDefault="00F60D18" w:rsidP="00641F9B">
      <w:pPr>
        <w:pStyle w:val="a9"/>
        <w:ind w:left="567" w:firstLine="657"/>
        <w:rPr>
          <w:szCs w:val="32"/>
          <w:cs/>
        </w:rPr>
      </w:pPr>
      <w:r>
        <w:rPr>
          <w:rFonts w:hint="cs"/>
          <w:szCs w:val="32"/>
          <w:cs/>
        </w:rPr>
        <w:t>โครงสร้างข้อมูลที่สามารถนำมาใช้ในการเก็บข้อมูลประเภท</w:t>
      </w:r>
      <w:r w:rsidR="00641F9B">
        <w:rPr>
          <w:rFonts w:hint="cs"/>
          <w:szCs w:val="32"/>
          <w:cs/>
        </w:rPr>
        <w:t>กราฟนั้น</w:t>
      </w:r>
      <w:r w:rsidR="002C0AF2">
        <w:rPr>
          <w:rFonts w:hint="cs"/>
          <w:szCs w:val="32"/>
          <w:cs/>
        </w:rPr>
        <w:t xml:space="preserve"> อาจจะเป็นไปได้ทั้ง </w:t>
      </w:r>
      <w:r w:rsidR="00641F9B">
        <w:rPr>
          <w:szCs w:val="32"/>
        </w:rPr>
        <w:t>adjacency matrix</w:t>
      </w:r>
      <w:r w:rsidR="002C0AF2">
        <w:rPr>
          <w:szCs w:val="32"/>
        </w:rPr>
        <w:t xml:space="preserve"> </w:t>
      </w:r>
      <w:r w:rsidR="002C0AF2">
        <w:rPr>
          <w:rFonts w:hint="cs"/>
          <w:szCs w:val="32"/>
          <w:cs/>
        </w:rPr>
        <w:t>หรือ</w:t>
      </w:r>
      <w:r w:rsidR="00641F9B">
        <w:rPr>
          <w:szCs w:val="32"/>
        </w:rPr>
        <w:t xml:space="preserve"> adjacency list</w:t>
      </w:r>
      <w:r w:rsidR="002C0AF2">
        <w:rPr>
          <w:rFonts w:hint="cs"/>
          <w:szCs w:val="32"/>
          <w:cs/>
        </w:rPr>
        <w:t xml:space="preserve"> ผู้พัฒนาได้เลือก </w:t>
      </w:r>
      <w:r w:rsidR="002C0AF2">
        <w:rPr>
          <w:szCs w:val="32"/>
        </w:rPr>
        <w:t xml:space="preserve">adjacency list </w:t>
      </w:r>
      <w:r w:rsidR="002C0AF2">
        <w:rPr>
          <w:rFonts w:hint="cs"/>
          <w:szCs w:val="32"/>
          <w:cs/>
        </w:rPr>
        <w:t>มาใช้ในการพัฒนาเพราะว่า</w:t>
      </w:r>
      <w:r w:rsidR="00D83BB2">
        <w:rPr>
          <w:rFonts w:hint="cs"/>
          <w:szCs w:val="32"/>
          <w:cs/>
        </w:rPr>
        <w:t xml:space="preserve">โครงสร้างข้อมูลแบบนี้ทำให้ สามารถหาเส้นเชื่อมของแต่ละ </w:t>
      </w:r>
      <w:r w:rsidR="00D83BB2">
        <w:rPr>
          <w:szCs w:val="32"/>
        </w:rPr>
        <w:t xml:space="preserve">node </w:t>
      </w:r>
      <w:r w:rsidR="00D83BB2">
        <w:rPr>
          <w:rFonts w:hint="cs"/>
          <w:szCs w:val="32"/>
          <w:cs/>
        </w:rPr>
        <w:t>ได้ง่ายขึ้น</w:t>
      </w:r>
      <w:r w:rsidR="00924230">
        <w:rPr>
          <w:rFonts w:hint="cs"/>
          <w:szCs w:val="32"/>
          <w:cs/>
        </w:rPr>
        <w:t xml:space="preserve"> รูปต่อไปนี้จะแสดงการเก็บข้อมูลแบบ </w:t>
      </w:r>
      <w:r w:rsidR="00924230">
        <w:rPr>
          <w:szCs w:val="32"/>
        </w:rPr>
        <w:t xml:space="preserve">adjacency list </w:t>
      </w:r>
      <w:r w:rsidR="00924230">
        <w:rPr>
          <w:rFonts w:hint="cs"/>
          <w:szCs w:val="32"/>
          <w:cs/>
        </w:rPr>
        <w:t xml:space="preserve">และกราฟที่ได้จากการเก็บข้อมูลแบบ </w:t>
      </w:r>
      <w:r w:rsidR="00924230">
        <w:rPr>
          <w:szCs w:val="32"/>
        </w:rPr>
        <w:t xml:space="preserve">adjacency list </w:t>
      </w:r>
      <w:r w:rsidR="00924230">
        <w:rPr>
          <w:rFonts w:hint="cs"/>
          <w:szCs w:val="32"/>
          <w:cs/>
        </w:rPr>
        <w:t>ตามลำดับ</w:t>
      </w:r>
    </w:p>
    <w:p w:rsidR="00C02A7B" w:rsidRDefault="00C02A7B" w:rsidP="00641F9B">
      <w:pPr>
        <w:pStyle w:val="a9"/>
        <w:ind w:left="567" w:firstLine="657"/>
        <w:rPr>
          <w:szCs w:val="32"/>
        </w:rPr>
      </w:pPr>
    </w:p>
    <w:p w:rsidR="00924230" w:rsidRDefault="00C02A7B" w:rsidP="001217CF">
      <w:pPr>
        <w:pStyle w:val="a9"/>
        <w:keepNext/>
        <w:ind w:left="0" w:firstLine="0"/>
        <w:jc w:val="center"/>
      </w:pPr>
      <w:r w:rsidRPr="00C02A7B">
        <w:rPr>
          <w:noProof/>
          <w:szCs w:val="32"/>
          <w:cs/>
        </w:rPr>
        <w:lastRenderedPageBreak/>
        <w:drawing>
          <wp:inline distT="0" distB="0" distL="0" distR="0">
            <wp:extent cx="3086100" cy="2200275"/>
            <wp:effectExtent l="19050" t="0" r="0" b="0"/>
            <wp:docPr id="2" name="วัตถุ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572032"/>
                      <a:chOff x="1357290" y="285728"/>
                      <a:chExt cx="6500858" cy="4572032"/>
                    </a:xfrm>
                  </a:grpSpPr>
                  <a:grpSp>
                    <a:nvGrpSpPr>
                      <a:cNvPr id="25" name="กลุ่ม 24"/>
                      <a:cNvGrpSpPr/>
                    </a:nvGrpSpPr>
                    <a:grpSpPr>
                      <a:xfrm>
                        <a:off x="2143108" y="785794"/>
                        <a:ext cx="4643470" cy="928694"/>
                        <a:chOff x="2376470" y="3143248"/>
                        <a:chExt cx="4643470" cy="928694"/>
                      </a:xfrm>
                    </a:grpSpPr>
                    <a:sp>
                      <a:nvSpPr>
                        <a:cNvPr id="19" name="สี่เหลี่ยมผืนผ้า 18"/>
                        <a:cNvSpPr/>
                      </a:nvSpPr>
                      <a:spPr>
                        <a:xfrm>
                          <a:off x="2376470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A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สี่เหลี่ยมผืนผ้า 19"/>
                        <a:cNvSpPr/>
                      </a:nvSpPr>
                      <a:spPr>
                        <a:xfrm>
                          <a:off x="6091246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D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สี่เหลี่ยมผืนผ้า 20"/>
                        <a:cNvSpPr/>
                      </a:nvSpPr>
                      <a:spPr>
                        <a:xfrm>
                          <a:off x="5162552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C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สี่เหลี่ยมผืนผ้า 21"/>
                        <a:cNvSpPr/>
                      </a:nvSpPr>
                      <a:spPr>
                        <a:xfrm>
                          <a:off x="4233858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B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3" name="ลูกศรเชื่อมต่อแบบตรง 22"/>
                        <a:cNvCxnSpPr>
                          <a:stCxn id="19" idx="3"/>
                          <a:endCxn id="24" idx="1"/>
                        </a:cNvCxnSpPr>
                      </a:nvCxnSpPr>
                      <a:spPr>
                        <a:xfrm>
                          <a:off x="3090850" y="3607595"/>
                          <a:ext cx="92869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สี่เหลี่ยมผืนผ้า 23"/>
                        <a:cNvSpPr/>
                      </a:nvSpPr>
                      <a:spPr>
                        <a:xfrm>
                          <a:off x="4019544" y="3143248"/>
                          <a:ext cx="3000396" cy="928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26" name="กลุ่ม 25"/>
                      <a:cNvGrpSpPr/>
                    </a:nvGrpSpPr>
                    <a:grpSpPr>
                      <a:xfrm>
                        <a:off x="2143108" y="2643182"/>
                        <a:ext cx="4643470" cy="928694"/>
                        <a:chOff x="2376470" y="3143248"/>
                        <a:chExt cx="4643470" cy="928694"/>
                      </a:xfrm>
                    </a:grpSpPr>
                    <a:sp>
                      <a:nvSpPr>
                        <a:cNvPr id="27" name="สี่เหลี่ยมผืนผ้า 26"/>
                        <a:cNvSpPr/>
                      </a:nvSpPr>
                      <a:spPr>
                        <a:xfrm>
                          <a:off x="2376470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C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สี่เหลี่ยมผืนผ้า 27"/>
                        <a:cNvSpPr/>
                      </a:nvSpPr>
                      <a:spPr>
                        <a:xfrm>
                          <a:off x="6091246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D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สี่เหลี่ยมผืนผ้า 28"/>
                        <a:cNvSpPr/>
                      </a:nvSpPr>
                      <a:spPr>
                        <a:xfrm>
                          <a:off x="5162552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B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สี่เหลี่ยมผืนผ้า 29"/>
                        <a:cNvSpPr/>
                      </a:nvSpPr>
                      <a:spPr>
                        <a:xfrm>
                          <a:off x="4233858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A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1" name="ลูกศรเชื่อมต่อแบบตรง 30"/>
                        <a:cNvCxnSpPr>
                          <a:stCxn id="27" idx="3"/>
                          <a:endCxn id="32" idx="1"/>
                        </a:cNvCxnSpPr>
                      </a:nvCxnSpPr>
                      <a:spPr>
                        <a:xfrm>
                          <a:off x="3090850" y="3607595"/>
                          <a:ext cx="92869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2" name="สี่เหลี่ยมผืนผ้า 31"/>
                        <a:cNvSpPr/>
                      </a:nvSpPr>
                      <a:spPr>
                        <a:xfrm>
                          <a:off x="4019544" y="3143248"/>
                          <a:ext cx="3000396" cy="928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33" name="กลุ่ม 32"/>
                      <a:cNvGrpSpPr/>
                    </a:nvGrpSpPr>
                    <a:grpSpPr>
                      <a:xfrm>
                        <a:off x="2143108" y="1714488"/>
                        <a:ext cx="3643338" cy="928694"/>
                        <a:chOff x="2376470" y="3143248"/>
                        <a:chExt cx="3643338" cy="928694"/>
                      </a:xfrm>
                    </a:grpSpPr>
                    <a:sp>
                      <a:nvSpPr>
                        <a:cNvPr id="34" name="สี่เหลี่ยมผืนผ้า 33"/>
                        <a:cNvSpPr/>
                      </a:nvSpPr>
                      <a:spPr>
                        <a:xfrm>
                          <a:off x="2376470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B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สี่เหลี่ยมผืนผ้า 35"/>
                        <a:cNvSpPr/>
                      </a:nvSpPr>
                      <a:spPr>
                        <a:xfrm>
                          <a:off x="5162552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C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สี่เหลี่ยมผืนผ้า 36"/>
                        <a:cNvSpPr/>
                      </a:nvSpPr>
                      <a:spPr>
                        <a:xfrm>
                          <a:off x="4233858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A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8" name="ลูกศรเชื่อมต่อแบบตรง 37"/>
                        <a:cNvCxnSpPr>
                          <a:stCxn id="34" idx="3"/>
                          <a:endCxn id="39" idx="1"/>
                        </a:cNvCxnSpPr>
                      </a:nvCxnSpPr>
                      <a:spPr>
                        <a:xfrm>
                          <a:off x="3090850" y="3607595"/>
                          <a:ext cx="92869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9" name="สี่เหลี่ยมผืนผ้า 38"/>
                        <a:cNvSpPr/>
                      </a:nvSpPr>
                      <a:spPr>
                        <a:xfrm>
                          <a:off x="4019544" y="3143248"/>
                          <a:ext cx="2000264" cy="928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64" name="กลุ่ม 63"/>
                      <a:cNvGrpSpPr/>
                    </a:nvGrpSpPr>
                    <a:grpSpPr>
                      <a:xfrm>
                        <a:off x="2143108" y="3571876"/>
                        <a:ext cx="3643338" cy="928694"/>
                        <a:chOff x="2376470" y="3143248"/>
                        <a:chExt cx="3643338" cy="928694"/>
                      </a:xfrm>
                    </a:grpSpPr>
                    <a:sp>
                      <a:nvSpPr>
                        <a:cNvPr id="65" name="สี่เหลี่ยมผืนผ้า 64"/>
                        <a:cNvSpPr/>
                      </a:nvSpPr>
                      <a:spPr>
                        <a:xfrm>
                          <a:off x="2376470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D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7" name="สี่เหลี่ยมผืนผ้า 66"/>
                        <a:cNvSpPr/>
                      </a:nvSpPr>
                      <a:spPr>
                        <a:xfrm>
                          <a:off x="5162552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C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สี่เหลี่ยมผืนผ้า 67"/>
                        <a:cNvSpPr/>
                      </a:nvSpPr>
                      <a:spPr>
                        <a:xfrm>
                          <a:off x="4233858" y="3357562"/>
                          <a:ext cx="714380" cy="500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A</a:t>
                            </a:r>
                            <a:endParaRPr lang="th-TH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9" name="ลูกศรเชื่อมต่อแบบตรง 68"/>
                        <a:cNvCxnSpPr>
                          <a:stCxn id="65" idx="3"/>
                          <a:endCxn id="70" idx="1"/>
                        </a:cNvCxnSpPr>
                      </a:nvCxnSpPr>
                      <a:spPr>
                        <a:xfrm>
                          <a:off x="3090850" y="3607595"/>
                          <a:ext cx="928694" cy="1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0" name="สี่เหลี่ยมผืนผ้า 69"/>
                        <a:cNvSpPr/>
                      </a:nvSpPr>
                      <a:spPr>
                        <a:xfrm>
                          <a:off x="4019544" y="3143248"/>
                          <a:ext cx="2000264" cy="928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th-TH"/>
                            </a:defPPr>
                            <a:lvl1pPr marL="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th-TH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78" name="สี่เหลี่ยมผืนผ้า 77"/>
                      <a:cNvSpPr/>
                    </a:nvSpPr>
                    <a:spPr>
                      <a:xfrm>
                        <a:off x="1357290" y="285728"/>
                        <a:ext cx="6500858" cy="45720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24230" w:rsidRDefault="00924230" w:rsidP="00924230">
      <w:pPr>
        <w:pStyle w:val="a9"/>
        <w:keepNext/>
        <w:ind w:left="567" w:firstLine="657"/>
      </w:pPr>
    </w:p>
    <w:p w:rsidR="007F4917" w:rsidRPr="00924230" w:rsidRDefault="00924230" w:rsidP="00924230">
      <w:pPr>
        <w:pStyle w:val="a3"/>
        <w:ind w:firstLine="0"/>
        <w:rPr>
          <w:sz w:val="32"/>
          <w:szCs w:val="32"/>
          <w:cs/>
        </w:rPr>
      </w:pPr>
      <w:r w:rsidRPr="00924230">
        <w:rPr>
          <w:sz w:val="32"/>
          <w:szCs w:val="32"/>
          <w:cs/>
        </w:rPr>
        <w:t xml:space="preserve">รูปที่  </w:t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STYLEREF </w:instrText>
      </w:r>
      <w:r w:rsidR="00561AFB">
        <w:rPr>
          <w:sz w:val="32"/>
          <w:szCs w:val="32"/>
          <w:cs/>
        </w:rPr>
        <w:instrText xml:space="preserve">1 </w:instrText>
      </w:r>
      <w:r w:rsidR="00561AFB">
        <w:rPr>
          <w:sz w:val="32"/>
          <w:szCs w:val="32"/>
        </w:rPr>
        <w:instrText>\s</w:instrText>
      </w:r>
      <w:r w:rsidR="00561AFB">
        <w:rPr>
          <w:sz w:val="32"/>
          <w:szCs w:val="32"/>
          <w:cs/>
        </w:rPr>
        <w:instrText xml:space="preserve">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3</w:t>
      </w:r>
      <w:r w:rsidR="00BF71C8">
        <w:rPr>
          <w:sz w:val="32"/>
          <w:szCs w:val="32"/>
          <w:cs/>
        </w:rPr>
        <w:fldChar w:fldCharType="end"/>
      </w:r>
      <w:r w:rsidR="00561AFB">
        <w:rPr>
          <w:sz w:val="32"/>
          <w:szCs w:val="32"/>
          <w:cs/>
        </w:rPr>
        <w:noBreakHyphen/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SEQ </w:instrText>
      </w:r>
      <w:r w:rsidR="00561AFB">
        <w:rPr>
          <w:sz w:val="32"/>
          <w:szCs w:val="32"/>
          <w:cs/>
        </w:rPr>
        <w:instrText>รูปที่</w:instrText>
      </w:r>
      <w:r w:rsidR="00561AFB">
        <w:rPr>
          <w:sz w:val="32"/>
          <w:szCs w:val="32"/>
        </w:rPr>
        <w:instrText xml:space="preserve">_ \* ARABIC \s </w:instrText>
      </w:r>
      <w:r w:rsidR="00561AFB">
        <w:rPr>
          <w:sz w:val="32"/>
          <w:szCs w:val="32"/>
          <w:cs/>
        </w:rPr>
        <w:instrText xml:space="preserve">1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1</w:t>
      </w:r>
      <w:r w:rsidR="00BF71C8">
        <w:rPr>
          <w:sz w:val="32"/>
          <w:szCs w:val="32"/>
          <w:cs/>
        </w:rPr>
        <w:fldChar w:fldCharType="end"/>
      </w:r>
      <w:r>
        <w:rPr>
          <w:sz w:val="32"/>
          <w:szCs w:val="32"/>
        </w:rPr>
        <w:t xml:space="preserve"> </w:t>
      </w:r>
      <w:r w:rsidRPr="00924230">
        <w:rPr>
          <w:rFonts w:hint="cs"/>
          <w:b w:val="0"/>
          <w:bCs w:val="0"/>
          <w:sz w:val="32"/>
          <w:szCs w:val="32"/>
          <w:cs/>
        </w:rPr>
        <w:t xml:space="preserve">แสดงการเก็บข้อมูลแบบ </w:t>
      </w:r>
      <w:r w:rsidR="00113359" w:rsidRPr="00924230">
        <w:rPr>
          <w:b w:val="0"/>
          <w:bCs w:val="0"/>
          <w:sz w:val="32"/>
          <w:szCs w:val="32"/>
        </w:rPr>
        <w:t>Adjacency</w:t>
      </w:r>
      <w:r w:rsidRPr="00924230">
        <w:rPr>
          <w:b w:val="0"/>
          <w:bCs w:val="0"/>
          <w:sz w:val="32"/>
          <w:szCs w:val="32"/>
        </w:rPr>
        <w:t xml:space="preserve"> list</w:t>
      </w:r>
    </w:p>
    <w:p w:rsidR="007F4917" w:rsidRDefault="007F4917" w:rsidP="007F4917">
      <w:pPr>
        <w:pStyle w:val="a9"/>
        <w:keepNext/>
        <w:ind w:left="567" w:firstLine="657"/>
      </w:pPr>
    </w:p>
    <w:p w:rsidR="00924230" w:rsidRDefault="007F4917" w:rsidP="001217CF">
      <w:pPr>
        <w:pStyle w:val="a9"/>
        <w:keepNext/>
        <w:ind w:left="0" w:firstLine="0"/>
        <w:jc w:val="center"/>
      </w:pPr>
      <w:r w:rsidRPr="007F4917">
        <w:rPr>
          <w:noProof/>
          <w:szCs w:val="32"/>
        </w:rPr>
        <w:drawing>
          <wp:inline distT="0" distB="0" distL="0" distR="0">
            <wp:extent cx="2466975" cy="2266950"/>
            <wp:effectExtent l="19050" t="0" r="0" b="0"/>
            <wp:docPr id="4" name="วัตถุ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43338" cy="3643338"/>
                      <a:chOff x="2285984" y="1214422"/>
                      <a:chExt cx="3643338" cy="3643338"/>
                    </a:xfrm>
                  </a:grpSpPr>
                  <a:sp>
                    <a:nvSpPr>
                      <a:cNvPr id="2" name="วงรี 1"/>
                      <a:cNvSpPr/>
                    </a:nvSpPr>
                    <a:spPr>
                      <a:xfrm>
                        <a:off x="3586162" y="3714752"/>
                        <a:ext cx="914400" cy="9144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C</a:t>
                          </a:r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วงรี 2"/>
                      <a:cNvSpPr/>
                    </a:nvSpPr>
                    <a:spPr>
                      <a:xfrm>
                        <a:off x="3571868" y="1500174"/>
                        <a:ext cx="914400" cy="9144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วงรี 3"/>
                      <a:cNvSpPr/>
                    </a:nvSpPr>
                    <a:spPr>
                      <a:xfrm>
                        <a:off x="4586294" y="2586038"/>
                        <a:ext cx="914400" cy="9144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D</a:t>
                          </a:r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วงรี 4"/>
                      <a:cNvSpPr/>
                    </a:nvSpPr>
                    <a:spPr>
                      <a:xfrm>
                        <a:off x="2586030" y="2586038"/>
                        <a:ext cx="914400" cy="9144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ลูกศรเชื่อมต่อแบบตรง 5"/>
                      <a:cNvCxnSpPr>
                        <a:stCxn id="3" idx="3"/>
                        <a:endCxn id="5" idx="7"/>
                      </a:cNvCxnSpPr>
                    </a:nvCxnSpPr>
                    <a:spPr>
                      <a:xfrm rot="5400000">
                        <a:off x="3316506" y="2330676"/>
                        <a:ext cx="439286" cy="339260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ลูกศรเชื่อมต่อแบบตรง 6"/>
                      <a:cNvCxnSpPr>
                        <a:stCxn id="3" idx="4"/>
                        <a:endCxn id="2" idx="0"/>
                      </a:cNvCxnSpPr>
                    </a:nvCxnSpPr>
                    <a:spPr>
                      <a:xfrm rot="16200000" flipH="1">
                        <a:off x="3386126" y="3057516"/>
                        <a:ext cx="1300178" cy="14294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ลูกศรเชื่อมต่อแบบตรง 7"/>
                      <a:cNvCxnSpPr>
                        <a:stCxn id="3" idx="5"/>
                        <a:endCxn id="4" idx="1"/>
                      </a:cNvCxnSpPr>
                    </a:nvCxnSpPr>
                    <a:spPr>
                      <a:xfrm rot="16200000" flipH="1">
                        <a:off x="4316638" y="2316382"/>
                        <a:ext cx="439286" cy="367848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ตัวเชื่อมต่อตรง 8"/>
                      <a:cNvCxnSpPr>
                        <a:stCxn id="5" idx="5"/>
                        <a:endCxn id="2" idx="1"/>
                      </a:cNvCxnSpPr>
                    </a:nvCxnSpPr>
                    <a:spPr>
                      <a:xfrm rot="16200000" flipH="1">
                        <a:off x="3302228" y="3430818"/>
                        <a:ext cx="482136" cy="353554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ตัวเชื่อมต่อตรง 9"/>
                      <a:cNvCxnSpPr>
                        <a:stCxn id="2" idx="7"/>
                        <a:endCxn id="4" idx="3"/>
                      </a:cNvCxnSpPr>
                    </a:nvCxnSpPr>
                    <a:spPr>
                      <a:xfrm rot="5400000" flipH="1" flipV="1">
                        <a:off x="4302360" y="3430818"/>
                        <a:ext cx="482136" cy="353554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สี่เหลี่ยมผืนผ้า 40"/>
                      <a:cNvSpPr/>
                    </a:nvSpPr>
                    <a:spPr>
                      <a:xfrm>
                        <a:off x="2285984" y="1214422"/>
                        <a:ext cx="3643338" cy="364333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24230" w:rsidRDefault="00924230" w:rsidP="00924230">
      <w:pPr>
        <w:pStyle w:val="a9"/>
        <w:keepNext/>
        <w:ind w:left="567" w:firstLine="657"/>
      </w:pPr>
    </w:p>
    <w:p w:rsidR="006C7651" w:rsidRPr="006C7651" w:rsidRDefault="00924230" w:rsidP="006C7651">
      <w:pPr>
        <w:pStyle w:val="a3"/>
        <w:ind w:firstLine="0"/>
        <w:rPr>
          <w:b w:val="0"/>
          <w:bCs w:val="0"/>
          <w:sz w:val="32"/>
          <w:szCs w:val="32"/>
        </w:rPr>
      </w:pPr>
      <w:r w:rsidRPr="00924230">
        <w:rPr>
          <w:sz w:val="32"/>
          <w:szCs w:val="32"/>
          <w:cs/>
        </w:rPr>
        <w:t xml:space="preserve">รูปที่  </w:t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STYLEREF </w:instrText>
      </w:r>
      <w:r w:rsidR="00561AFB">
        <w:rPr>
          <w:sz w:val="32"/>
          <w:szCs w:val="32"/>
          <w:cs/>
        </w:rPr>
        <w:instrText xml:space="preserve">1 </w:instrText>
      </w:r>
      <w:r w:rsidR="00561AFB">
        <w:rPr>
          <w:sz w:val="32"/>
          <w:szCs w:val="32"/>
        </w:rPr>
        <w:instrText>\s</w:instrText>
      </w:r>
      <w:r w:rsidR="00561AFB">
        <w:rPr>
          <w:sz w:val="32"/>
          <w:szCs w:val="32"/>
          <w:cs/>
        </w:rPr>
        <w:instrText xml:space="preserve">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3</w:t>
      </w:r>
      <w:r w:rsidR="00BF71C8">
        <w:rPr>
          <w:sz w:val="32"/>
          <w:szCs w:val="32"/>
          <w:cs/>
        </w:rPr>
        <w:fldChar w:fldCharType="end"/>
      </w:r>
      <w:r w:rsidR="00561AFB">
        <w:rPr>
          <w:sz w:val="32"/>
          <w:szCs w:val="32"/>
          <w:cs/>
        </w:rPr>
        <w:noBreakHyphen/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SEQ </w:instrText>
      </w:r>
      <w:r w:rsidR="00561AFB">
        <w:rPr>
          <w:sz w:val="32"/>
          <w:szCs w:val="32"/>
          <w:cs/>
        </w:rPr>
        <w:instrText>รูปที่</w:instrText>
      </w:r>
      <w:r w:rsidR="00561AFB">
        <w:rPr>
          <w:sz w:val="32"/>
          <w:szCs w:val="32"/>
        </w:rPr>
        <w:instrText xml:space="preserve">_ \* ARABIC \s </w:instrText>
      </w:r>
      <w:r w:rsidR="00561AFB">
        <w:rPr>
          <w:sz w:val="32"/>
          <w:szCs w:val="32"/>
          <w:cs/>
        </w:rPr>
        <w:instrText xml:space="preserve">1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2</w:t>
      </w:r>
      <w:r w:rsidR="00BF71C8">
        <w:rPr>
          <w:sz w:val="32"/>
          <w:szCs w:val="32"/>
          <w:cs/>
        </w:rPr>
        <w:fldChar w:fldCharType="end"/>
      </w:r>
      <w:r>
        <w:rPr>
          <w:rFonts w:hint="cs"/>
          <w:sz w:val="32"/>
          <w:szCs w:val="32"/>
          <w:cs/>
        </w:rPr>
        <w:t xml:space="preserve"> </w:t>
      </w:r>
      <w:r w:rsidRPr="00924230">
        <w:rPr>
          <w:rFonts w:hint="cs"/>
          <w:b w:val="0"/>
          <w:bCs w:val="0"/>
          <w:sz w:val="32"/>
          <w:szCs w:val="32"/>
          <w:cs/>
        </w:rPr>
        <w:t>แสดง</w:t>
      </w:r>
      <w:r>
        <w:rPr>
          <w:rFonts w:hint="cs"/>
          <w:b w:val="0"/>
          <w:bCs w:val="0"/>
          <w:sz w:val="32"/>
          <w:szCs w:val="32"/>
          <w:cs/>
        </w:rPr>
        <w:t xml:space="preserve">กราฟที่ได้จากข้อมูลกราฟของ </w:t>
      </w:r>
      <w:r w:rsidR="00113359">
        <w:rPr>
          <w:b w:val="0"/>
          <w:bCs w:val="0"/>
          <w:sz w:val="32"/>
          <w:szCs w:val="32"/>
        </w:rPr>
        <w:t>Adjacency</w:t>
      </w:r>
      <w:r>
        <w:rPr>
          <w:b w:val="0"/>
          <w:bCs w:val="0"/>
          <w:sz w:val="32"/>
          <w:szCs w:val="32"/>
        </w:rPr>
        <w:t xml:space="preserve"> list</w:t>
      </w:r>
    </w:p>
    <w:p w:rsidR="006C7651" w:rsidRDefault="006C7651" w:rsidP="006C7651">
      <w:pPr>
        <w:pStyle w:val="a9"/>
        <w:ind w:left="567" w:firstLine="657"/>
        <w:rPr>
          <w:szCs w:val="32"/>
        </w:rPr>
      </w:pPr>
    </w:p>
    <w:p w:rsidR="002E2583" w:rsidRDefault="002E2583" w:rsidP="00503C32">
      <w:pPr>
        <w:pStyle w:val="a9"/>
        <w:numPr>
          <w:ilvl w:val="2"/>
          <w:numId w:val="5"/>
        </w:numPr>
        <w:rPr>
          <w:b/>
          <w:bCs/>
          <w:szCs w:val="32"/>
        </w:rPr>
      </w:pPr>
      <w:r w:rsidRPr="002B6135">
        <w:rPr>
          <w:rFonts w:hint="cs"/>
          <w:b/>
          <w:bCs/>
          <w:szCs w:val="32"/>
          <w:cs/>
        </w:rPr>
        <w:t>การออกแบบโครงสร้าง</w:t>
      </w:r>
      <w:r>
        <w:rPr>
          <w:rFonts w:hint="cs"/>
          <w:b/>
          <w:bCs/>
          <w:szCs w:val="32"/>
          <w:cs/>
        </w:rPr>
        <w:t>แฟ้มข้อมูล</w:t>
      </w:r>
    </w:p>
    <w:p w:rsidR="002E2583" w:rsidRDefault="002E2583" w:rsidP="002E2583">
      <w:pPr>
        <w:pStyle w:val="a9"/>
        <w:ind w:left="567" w:firstLine="657"/>
        <w:rPr>
          <w:szCs w:val="32"/>
          <w:cs/>
        </w:rPr>
      </w:pPr>
      <w:r>
        <w:rPr>
          <w:rFonts w:hint="cs"/>
          <w:szCs w:val="32"/>
          <w:cs/>
        </w:rPr>
        <w:t>โปรแกรมนี้ต้องการให้มีการเพิ่มขั้นตอนวิธีในการจัดการกับกราฟเข้าไปได้ ซึ่งในส่วนของการเพิ่มขึ้นตอนวิธีในการจัดการกับกราฟนั้น อาจจะเพิ่มเข้าไปได้มากมายหลายวิธี ซึ่งการทำงานในส่วนนี้แทบจะไม่มีส่วนเกี่ยวข้องกับการแสดงผลเลย แต่เน้นไปที่การคำนวณกับข้อมูลของกราฟมากกว่า เพื่อความสะดวกในการจัดการแก้ไข</w:t>
      </w:r>
      <w:r w:rsidR="009C0AEA">
        <w:rPr>
          <w:rFonts w:hint="cs"/>
          <w:szCs w:val="32"/>
          <w:cs/>
        </w:rPr>
        <w:t>และเข้าใจง่ายจึงได้ทำการแยกแฟ้มข้อมูลส่วนของ ขั้นตอนวิธีออกมาจากส่วนอื่น</w:t>
      </w:r>
      <w:r w:rsidR="009C0AEA">
        <w:rPr>
          <w:szCs w:val="32"/>
        </w:rPr>
        <w:t xml:space="preserve"> </w:t>
      </w:r>
      <w:r w:rsidR="009C0AEA">
        <w:rPr>
          <w:rFonts w:hint="cs"/>
          <w:szCs w:val="32"/>
          <w:cs/>
        </w:rPr>
        <w:t>ซึ่งลักษณะของแฟ้มข้อมูลของโปรแกรมนี้จะมีลักษณะดัง</w:t>
      </w:r>
      <w:r w:rsidR="006314B8">
        <w:rPr>
          <w:rFonts w:hint="cs"/>
          <w:szCs w:val="32"/>
          <w:cs/>
        </w:rPr>
        <w:t>รูป</w:t>
      </w:r>
      <w:r w:rsidR="009C0AEA">
        <w:rPr>
          <w:rFonts w:hint="cs"/>
          <w:szCs w:val="32"/>
          <w:cs/>
        </w:rPr>
        <w:t>นี้</w:t>
      </w:r>
    </w:p>
    <w:p w:rsidR="006314B8" w:rsidRDefault="006314B8" w:rsidP="001217CF">
      <w:pPr>
        <w:pStyle w:val="a9"/>
        <w:keepNext/>
        <w:ind w:left="0" w:firstLine="0"/>
        <w:jc w:val="center"/>
      </w:pPr>
      <w:r w:rsidRPr="006314B8">
        <w:rPr>
          <w:noProof/>
        </w:rPr>
        <w:lastRenderedPageBreak/>
        <w:drawing>
          <wp:inline distT="0" distB="0" distL="0" distR="0">
            <wp:extent cx="2971800" cy="3038475"/>
            <wp:effectExtent l="19050" t="0" r="0" b="0"/>
            <wp:docPr id="7" name="วัตถุ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29354" cy="5500726"/>
                      <a:chOff x="1214414" y="785794"/>
                      <a:chExt cx="5929354" cy="5500726"/>
                    </a:xfrm>
                  </a:grpSpPr>
                  <a:sp>
                    <a:nvSpPr>
                      <a:cNvPr id="4" name="ตัดมุมสี่เหลี่ยมหนึ่งมุม 3"/>
                      <a:cNvSpPr/>
                    </a:nvSpPr>
                    <a:spPr>
                      <a:xfrm>
                        <a:off x="1500166" y="1000108"/>
                        <a:ext cx="1714512" cy="571504"/>
                      </a:xfrm>
                      <a:prstGeom prst="snip1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Program</a:t>
                          </a:r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ตัดมุมสี่เหลี่ยมหนึ่งมุม 4"/>
                      <a:cNvSpPr/>
                    </a:nvSpPr>
                    <a:spPr>
                      <a:xfrm>
                        <a:off x="3143240" y="2643182"/>
                        <a:ext cx="1714512" cy="571504"/>
                      </a:xfrm>
                      <a:prstGeom prst="snip1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images</a:t>
                          </a:r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ตัดมุมสี่เหลี่ยมหนึ่งมุม 5"/>
                      <a:cNvSpPr/>
                    </a:nvSpPr>
                    <a:spPr>
                      <a:xfrm>
                        <a:off x="3143240" y="1714488"/>
                        <a:ext cx="1714512" cy="571504"/>
                      </a:xfrm>
                      <a:prstGeom prst="snip1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mylib</a:t>
                          </a:r>
                          <a:endParaRPr lang="en-US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ตัดมุมสี่เหลี่ยมหนึ่งมุม 6"/>
                      <a:cNvSpPr/>
                    </a:nvSpPr>
                    <a:spPr>
                      <a:xfrm>
                        <a:off x="3143240" y="3571876"/>
                        <a:ext cx="1714512" cy="571504"/>
                      </a:xfrm>
                      <a:prstGeom prst="snip1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input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รูปร่าง 11"/>
                      <a:cNvCxnSpPr>
                        <a:stCxn id="4" idx="1"/>
                        <a:endCxn id="5" idx="2"/>
                      </a:cNvCxnSpPr>
                    </a:nvCxnSpPr>
                    <a:spPr>
                      <a:xfrm rot="16200000" flipH="1">
                        <a:off x="2071670" y="1857364"/>
                        <a:ext cx="1357322" cy="785818"/>
                      </a:xfrm>
                      <a:prstGeom prst="bentConnector2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รูปร่าง 13"/>
                      <a:cNvCxnSpPr>
                        <a:stCxn id="4" idx="1"/>
                        <a:endCxn id="7" idx="2"/>
                      </a:cNvCxnSpPr>
                    </a:nvCxnSpPr>
                    <a:spPr>
                      <a:xfrm rot="16200000" flipH="1">
                        <a:off x="1607323" y="2321711"/>
                        <a:ext cx="2286016" cy="785818"/>
                      </a:xfrm>
                      <a:prstGeom prst="bentConnector2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รูปร่าง 15"/>
                      <a:cNvCxnSpPr>
                        <a:stCxn id="4" idx="1"/>
                        <a:endCxn id="6" idx="2"/>
                      </a:cNvCxnSpPr>
                    </a:nvCxnSpPr>
                    <a:spPr>
                      <a:xfrm rot="16200000" flipH="1">
                        <a:off x="2536017" y="1393017"/>
                        <a:ext cx="428628" cy="785818"/>
                      </a:xfrm>
                      <a:prstGeom prst="bentConnector2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แผนผังลำดับงาน: หลายเอกสาร 16"/>
                      <a:cNvSpPr/>
                    </a:nvSpPr>
                    <a:spPr>
                      <a:xfrm>
                        <a:off x="5643570" y="1624367"/>
                        <a:ext cx="1060704" cy="758952"/>
                      </a:xfrm>
                      <a:prstGeom prst="flowChartMultidocumen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" name="ตัวเชื่อมต่อตรง 18"/>
                      <a:cNvCxnSpPr>
                        <a:stCxn id="6" idx="0"/>
                        <a:endCxn id="17" idx="1"/>
                      </a:cNvCxnSpPr>
                    </a:nvCxnSpPr>
                    <a:spPr>
                      <a:xfrm>
                        <a:off x="4857752" y="2000240"/>
                        <a:ext cx="785818" cy="3603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แผนผังลำดับงาน: หลายเอกสาร 20"/>
                      <a:cNvSpPr/>
                    </a:nvSpPr>
                    <a:spPr>
                      <a:xfrm>
                        <a:off x="5654436" y="2554159"/>
                        <a:ext cx="1060704" cy="758952"/>
                      </a:xfrm>
                      <a:prstGeom prst="flowChartMultidocumen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3" name="ตัวเชื่อมต่อตรง 22"/>
                      <a:cNvCxnSpPr>
                        <a:stCxn id="5" idx="0"/>
                        <a:endCxn id="21" idx="1"/>
                      </a:cNvCxnSpPr>
                    </a:nvCxnSpPr>
                    <a:spPr>
                      <a:xfrm>
                        <a:off x="4857752" y="2928934"/>
                        <a:ext cx="796684" cy="4701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แผนผังลำดับงาน: หลายเอกสาร 24"/>
                      <a:cNvSpPr/>
                    </a:nvSpPr>
                    <a:spPr>
                      <a:xfrm>
                        <a:off x="5716106" y="3474549"/>
                        <a:ext cx="1060704" cy="758952"/>
                      </a:xfrm>
                      <a:prstGeom prst="flowChartMultidocumen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ตัวเชื่อมต่อตรง 25"/>
                      <a:cNvCxnSpPr>
                        <a:stCxn id="7" idx="0"/>
                        <a:endCxn id="25" idx="1"/>
                      </a:cNvCxnSpPr>
                    </a:nvCxnSpPr>
                    <a:spPr>
                      <a:xfrm flipV="1">
                        <a:off x="4857752" y="3854025"/>
                        <a:ext cx="858354" cy="3603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สี่เหลี่ยมผืนผ้า 28"/>
                      <a:cNvSpPr/>
                    </a:nvSpPr>
                    <a:spPr>
                      <a:xfrm>
                        <a:off x="3143240" y="4357694"/>
                        <a:ext cx="2071702" cy="785818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DrawWidget</a:t>
                          </a:r>
                          <a:endParaRPr lang="en-US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รูปร่าง 30"/>
                      <a:cNvCxnSpPr>
                        <a:stCxn id="4" idx="1"/>
                        <a:endCxn id="29" idx="1"/>
                      </a:cNvCxnSpPr>
                    </a:nvCxnSpPr>
                    <a:spPr>
                      <a:xfrm rot="16200000" flipH="1">
                        <a:off x="1160836" y="2768198"/>
                        <a:ext cx="3178991" cy="785818"/>
                      </a:xfrm>
                      <a:prstGeom prst="bentConnector2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สี่เหลี่ยมผืนผ้า 31"/>
                      <a:cNvSpPr/>
                    </a:nvSpPr>
                    <a:spPr>
                      <a:xfrm>
                        <a:off x="3143240" y="5286388"/>
                        <a:ext cx="2071702" cy="785818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GraphViewr</a:t>
                          </a:r>
                          <a:endParaRPr lang="en-US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4" name="รูปร่าง 33"/>
                      <a:cNvCxnSpPr>
                        <a:stCxn id="4" idx="1"/>
                        <a:endCxn id="32" idx="1"/>
                      </a:cNvCxnSpPr>
                    </a:nvCxnSpPr>
                    <a:spPr>
                      <a:xfrm rot="16200000" flipH="1">
                        <a:off x="696489" y="3232545"/>
                        <a:ext cx="4107685" cy="785818"/>
                      </a:xfrm>
                      <a:prstGeom prst="bentConnector2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สี่เหลี่ยมผืนผ้า 34"/>
                      <a:cNvSpPr/>
                    </a:nvSpPr>
                    <a:spPr>
                      <a:xfrm>
                        <a:off x="1214414" y="785794"/>
                        <a:ext cx="5929354" cy="550072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6314B8" w:rsidRDefault="006314B8" w:rsidP="006314B8">
      <w:pPr>
        <w:pStyle w:val="a9"/>
        <w:keepNext/>
        <w:ind w:left="567" w:firstLine="657"/>
      </w:pPr>
    </w:p>
    <w:p w:rsidR="0037294D" w:rsidRPr="00D253DB" w:rsidRDefault="006314B8" w:rsidP="00D253DB">
      <w:pPr>
        <w:pStyle w:val="a3"/>
        <w:rPr>
          <w:b w:val="0"/>
          <w:bCs w:val="0"/>
          <w:sz w:val="32"/>
          <w:szCs w:val="32"/>
        </w:rPr>
      </w:pPr>
      <w:r w:rsidRPr="006314B8">
        <w:rPr>
          <w:sz w:val="32"/>
          <w:szCs w:val="32"/>
          <w:cs/>
        </w:rPr>
        <w:t xml:space="preserve">รูปที่  </w:t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STYLEREF </w:instrText>
      </w:r>
      <w:r w:rsidR="00561AFB">
        <w:rPr>
          <w:sz w:val="32"/>
          <w:szCs w:val="32"/>
          <w:cs/>
        </w:rPr>
        <w:instrText xml:space="preserve">1 </w:instrText>
      </w:r>
      <w:r w:rsidR="00561AFB">
        <w:rPr>
          <w:sz w:val="32"/>
          <w:szCs w:val="32"/>
        </w:rPr>
        <w:instrText>\s</w:instrText>
      </w:r>
      <w:r w:rsidR="00561AFB">
        <w:rPr>
          <w:sz w:val="32"/>
          <w:szCs w:val="32"/>
          <w:cs/>
        </w:rPr>
        <w:instrText xml:space="preserve">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3</w:t>
      </w:r>
      <w:r w:rsidR="00BF71C8">
        <w:rPr>
          <w:sz w:val="32"/>
          <w:szCs w:val="32"/>
          <w:cs/>
        </w:rPr>
        <w:fldChar w:fldCharType="end"/>
      </w:r>
      <w:r w:rsidR="00561AFB">
        <w:rPr>
          <w:sz w:val="32"/>
          <w:szCs w:val="32"/>
          <w:cs/>
        </w:rPr>
        <w:noBreakHyphen/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SEQ </w:instrText>
      </w:r>
      <w:r w:rsidR="00561AFB">
        <w:rPr>
          <w:sz w:val="32"/>
          <w:szCs w:val="32"/>
          <w:cs/>
        </w:rPr>
        <w:instrText>รูปที่</w:instrText>
      </w:r>
      <w:r w:rsidR="00561AFB">
        <w:rPr>
          <w:sz w:val="32"/>
          <w:szCs w:val="32"/>
        </w:rPr>
        <w:instrText xml:space="preserve">_ \* ARABIC \s </w:instrText>
      </w:r>
      <w:r w:rsidR="00561AFB">
        <w:rPr>
          <w:sz w:val="32"/>
          <w:szCs w:val="32"/>
          <w:cs/>
        </w:rPr>
        <w:instrText xml:space="preserve">1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3</w:t>
      </w:r>
      <w:r w:rsidR="00BF71C8">
        <w:rPr>
          <w:sz w:val="32"/>
          <w:szCs w:val="32"/>
          <w:cs/>
        </w:rPr>
        <w:fldChar w:fldCharType="end"/>
      </w:r>
      <w:r>
        <w:rPr>
          <w:rFonts w:hint="cs"/>
          <w:sz w:val="32"/>
          <w:szCs w:val="32"/>
          <w:cs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การจัดเก็บแฟ้มข้อมูลของโปรแกรม</w:t>
      </w:r>
    </w:p>
    <w:p w:rsidR="0037294D" w:rsidRDefault="0037294D" w:rsidP="002E2583">
      <w:pPr>
        <w:pStyle w:val="a9"/>
        <w:ind w:left="567" w:firstLine="657"/>
        <w:rPr>
          <w:szCs w:val="32"/>
          <w:cs/>
        </w:rPr>
      </w:pPr>
    </w:p>
    <w:p w:rsidR="00AB2251" w:rsidRDefault="006314B8" w:rsidP="007F4917">
      <w:pPr>
        <w:pStyle w:val="a9"/>
        <w:ind w:left="567" w:firstLine="657"/>
        <w:rPr>
          <w:szCs w:val="32"/>
        </w:rPr>
      </w:pPr>
      <w:r>
        <w:rPr>
          <w:rFonts w:hint="cs"/>
          <w:szCs w:val="32"/>
          <w:cs/>
        </w:rPr>
        <w:t>ภายได้</w:t>
      </w:r>
      <w:r w:rsidR="000E0B17" w:rsidRPr="000E0B17">
        <w:rPr>
          <w:szCs w:val="32"/>
          <w:cs/>
        </w:rPr>
        <w:t xml:space="preserve">ไดเรกทอรี </w:t>
      </w:r>
      <w:r>
        <w:rPr>
          <w:szCs w:val="32"/>
        </w:rPr>
        <w:t xml:space="preserve">Program </w:t>
      </w:r>
      <w:r>
        <w:rPr>
          <w:rFonts w:hint="cs"/>
          <w:szCs w:val="32"/>
          <w:cs/>
        </w:rPr>
        <w:t>จะมี</w:t>
      </w:r>
      <w:r w:rsidR="00AB2251">
        <w:rPr>
          <w:rFonts w:hint="cs"/>
          <w:szCs w:val="32"/>
          <w:cs/>
        </w:rPr>
        <w:t>ส่วนประกอบสำคัญต่างๆ ดังนี้</w:t>
      </w:r>
    </w:p>
    <w:p w:rsidR="00AB2251" w:rsidRDefault="00AB2251" w:rsidP="00503C32">
      <w:pPr>
        <w:pStyle w:val="a9"/>
        <w:numPr>
          <w:ilvl w:val="0"/>
          <w:numId w:val="6"/>
        </w:numPr>
        <w:rPr>
          <w:szCs w:val="32"/>
        </w:rPr>
      </w:pPr>
      <w:r>
        <w:rPr>
          <w:rFonts w:hint="cs"/>
          <w:szCs w:val="32"/>
          <w:cs/>
        </w:rPr>
        <w:t xml:space="preserve">ไดเรกทอรี </w:t>
      </w:r>
      <w:r>
        <w:rPr>
          <w:szCs w:val="32"/>
        </w:rPr>
        <w:t>mylib</w:t>
      </w:r>
      <w:r>
        <w:rPr>
          <w:rFonts w:hint="cs"/>
          <w:szCs w:val="32"/>
          <w:cs/>
        </w:rPr>
        <w:t xml:space="preserve"> สำหรับเก็บขั้นตอนวิธี </w:t>
      </w:r>
    </w:p>
    <w:p w:rsidR="00AB2251" w:rsidRDefault="00AB2251" w:rsidP="00503C32">
      <w:pPr>
        <w:pStyle w:val="a9"/>
        <w:numPr>
          <w:ilvl w:val="0"/>
          <w:numId w:val="6"/>
        </w:numPr>
        <w:rPr>
          <w:szCs w:val="32"/>
        </w:rPr>
      </w:pPr>
      <w:r w:rsidRPr="000E0B17">
        <w:rPr>
          <w:szCs w:val="32"/>
          <w:cs/>
        </w:rPr>
        <w:t>ไดเรกทอรี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images</w:t>
      </w:r>
      <w:r>
        <w:rPr>
          <w:rFonts w:hint="cs"/>
          <w:szCs w:val="32"/>
          <w:cs/>
        </w:rPr>
        <w:t xml:space="preserve"> สำหรับเก็บรูปที่ใช้ในโปรแกรม </w:t>
      </w:r>
    </w:p>
    <w:p w:rsidR="00AB2251" w:rsidRDefault="00AB2251" w:rsidP="00503C32">
      <w:pPr>
        <w:pStyle w:val="a9"/>
        <w:numPr>
          <w:ilvl w:val="0"/>
          <w:numId w:val="6"/>
        </w:numPr>
        <w:rPr>
          <w:szCs w:val="32"/>
        </w:rPr>
      </w:pPr>
      <w:r w:rsidRPr="000E0B17">
        <w:rPr>
          <w:szCs w:val="32"/>
          <w:cs/>
        </w:rPr>
        <w:t>ไดเรกทอรี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input</w:t>
      </w:r>
      <w:r>
        <w:rPr>
          <w:rFonts w:hint="cs"/>
          <w:szCs w:val="32"/>
          <w:cs/>
        </w:rPr>
        <w:t xml:space="preserve"> สำหรับเก็บแฟ้มข้อมูลเข้า </w:t>
      </w:r>
    </w:p>
    <w:p w:rsidR="00AB2251" w:rsidRDefault="00AB2251" w:rsidP="00503C32">
      <w:pPr>
        <w:pStyle w:val="a9"/>
        <w:numPr>
          <w:ilvl w:val="0"/>
          <w:numId w:val="6"/>
        </w:numPr>
        <w:rPr>
          <w:szCs w:val="32"/>
        </w:rPr>
      </w:pPr>
      <w:r>
        <w:rPr>
          <w:rFonts w:hint="cs"/>
          <w:szCs w:val="32"/>
          <w:cs/>
        </w:rPr>
        <w:t>แฟ้ม</w:t>
      </w:r>
      <w:r>
        <w:rPr>
          <w:szCs w:val="32"/>
        </w:rPr>
        <w:t xml:space="preserve"> DrawWidget </w:t>
      </w:r>
      <w:r>
        <w:rPr>
          <w:rFonts w:hint="cs"/>
          <w:szCs w:val="32"/>
          <w:cs/>
        </w:rPr>
        <w:t xml:space="preserve">สำหรับสร้างส่วนการแสดงผล </w:t>
      </w:r>
    </w:p>
    <w:p w:rsidR="00924230" w:rsidRDefault="00AB2251" w:rsidP="00503C32">
      <w:pPr>
        <w:pStyle w:val="a9"/>
        <w:numPr>
          <w:ilvl w:val="0"/>
          <w:numId w:val="6"/>
        </w:numPr>
        <w:rPr>
          <w:szCs w:val="32"/>
        </w:rPr>
      </w:pPr>
      <w:r>
        <w:rPr>
          <w:rFonts w:hint="cs"/>
          <w:szCs w:val="32"/>
          <w:cs/>
        </w:rPr>
        <w:t xml:space="preserve">แฟ้ม </w:t>
      </w:r>
      <w:r>
        <w:rPr>
          <w:szCs w:val="32"/>
        </w:rPr>
        <w:t xml:space="preserve">GraphViewr </w:t>
      </w:r>
      <w:r>
        <w:rPr>
          <w:rFonts w:hint="cs"/>
          <w:szCs w:val="32"/>
          <w:cs/>
        </w:rPr>
        <w:t>เป็นแฟ้มของโปรแกรมหลัก</w:t>
      </w:r>
    </w:p>
    <w:p w:rsidR="00317C83" w:rsidRPr="000E0B17" w:rsidRDefault="00317C83" w:rsidP="00317C83">
      <w:pPr>
        <w:pStyle w:val="a9"/>
        <w:ind w:left="2010" w:firstLine="0"/>
        <w:rPr>
          <w:szCs w:val="32"/>
          <w:cs/>
        </w:rPr>
      </w:pPr>
    </w:p>
    <w:p w:rsidR="00317C83" w:rsidRDefault="00317C83" w:rsidP="00503C32">
      <w:pPr>
        <w:pStyle w:val="a9"/>
        <w:numPr>
          <w:ilvl w:val="2"/>
          <w:numId w:val="5"/>
        </w:numPr>
        <w:rPr>
          <w:b/>
          <w:bCs/>
          <w:szCs w:val="32"/>
        </w:rPr>
      </w:pPr>
      <w:r w:rsidRPr="002B6135">
        <w:rPr>
          <w:rFonts w:hint="cs"/>
          <w:b/>
          <w:bCs/>
          <w:szCs w:val="32"/>
          <w:cs/>
        </w:rPr>
        <w:t>การออกแบบ</w:t>
      </w:r>
      <w:r w:rsidRPr="00317C83">
        <w:rPr>
          <w:b/>
          <w:bCs/>
          <w:szCs w:val="32"/>
          <w:cs/>
        </w:rPr>
        <w:t>ส่วนติดต่อผู้ใช้</w:t>
      </w:r>
    </w:p>
    <w:p w:rsidR="00317C83" w:rsidRDefault="004A4298" w:rsidP="00317C83">
      <w:pPr>
        <w:pStyle w:val="a9"/>
        <w:ind w:left="567" w:firstLine="657"/>
        <w:rPr>
          <w:szCs w:val="32"/>
          <w:cs/>
        </w:rPr>
      </w:pPr>
      <w:r>
        <w:rPr>
          <w:rFonts w:hint="cs"/>
          <w:szCs w:val="32"/>
          <w:cs/>
        </w:rPr>
        <w:t xml:space="preserve">การออกแบบส่วนติดต่อผู้ใช้เบื้องต้นสำหรับโปรแกรมนี้ เพื่อเป็นพื้นฐานในส่วนการพัฒนาต่อไป </w:t>
      </w:r>
      <w:r w:rsidR="00D253DB">
        <w:rPr>
          <w:rFonts w:hint="cs"/>
          <w:szCs w:val="32"/>
          <w:cs/>
        </w:rPr>
        <w:t>โดยส่วนประกอบหลักๆ ของส่วนแสดงผลของโปรแกรมนี้ได้แก่ ชื่อโปรแกรม ส่วนของเมนูต่างๆ และส่วนแสดงผลกราฟ โดยสามารถดูภาพรวมของโปรแกรมได้จากรูปต่อไปนี้</w:t>
      </w:r>
    </w:p>
    <w:p w:rsidR="00317C83" w:rsidRDefault="001217CF" w:rsidP="001217CF">
      <w:pPr>
        <w:pStyle w:val="a9"/>
        <w:ind w:left="567" w:hanging="567"/>
        <w:jc w:val="center"/>
        <w:rPr>
          <w:szCs w:val="32"/>
        </w:rPr>
      </w:pPr>
      <w:r>
        <w:rPr>
          <w:noProof/>
          <w:szCs w:val="32"/>
        </w:rPr>
        <w:lastRenderedPageBreak/>
        <w:drawing>
          <wp:inline distT="0" distB="0" distL="0" distR="0">
            <wp:extent cx="3412242" cy="3228975"/>
            <wp:effectExtent l="19050" t="0" r="0" b="0"/>
            <wp:docPr id="13" name="รูปภาพ 12" descr="complete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window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235" cy="32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DB" w:rsidRDefault="00D253DB" w:rsidP="00317C83">
      <w:pPr>
        <w:pStyle w:val="a9"/>
        <w:ind w:left="567" w:firstLine="657"/>
        <w:rPr>
          <w:szCs w:val="32"/>
          <w:cs/>
        </w:rPr>
      </w:pPr>
    </w:p>
    <w:p w:rsidR="0037294D" w:rsidRPr="0037294D" w:rsidRDefault="0037294D" w:rsidP="0037294D">
      <w:pPr>
        <w:pStyle w:val="a3"/>
        <w:ind w:firstLine="0"/>
        <w:rPr>
          <w:b w:val="0"/>
          <w:bCs w:val="0"/>
          <w:sz w:val="32"/>
          <w:szCs w:val="32"/>
          <w:cs/>
        </w:rPr>
      </w:pPr>
      <w:r w:rsidRPr="0037294D">
        <w:rPr>
          <w:sz w:val="32"/>
          <w:szCs w:val="32"/>
          <w:cs/>
        </w:rPr>
        <w:t xml:space="preserve">รูปที่  </w:t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STYLEREF </w:instrText>
      </w:r>
      <w:r w:rsidR="00561AFB">
        <w:rPr>
          <w:sz w:val="32"/>
          <w:szCs w:val="32"/>
          <w:cs/>
        </w:rPr>
        <w:instrText xml:space="preserve">1 </w:instrText>
      </w:r>
      <w:r w:rsidR="00561AFB">
        <w:rPr>
          <w:sz w:val="32"/>
          <w:szCs w:val="32"/>
        </w:rPr>
        <w:instrText>\s</w:instrText>
      </w:r>
      <w:r w:rsidR="00561AFB">
        <w:rPr>
          <w:sz w:val="32"/>
          <w:szCs w:val="32"/>
          <w:cs/>
        </w:rPr>
        <w:instrText xml:space="preserve">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3</w:t>
      </w:r>
      <w:r w:rsidR="00BF71C8">
        <w:rPr>
          <w:sz w:val="32"/>
          <w:szCs w:val="32"/>
          <w:cs/>
        </w:rPr>
        <w:fldChar w:fldCharType="end"/>
      </w:r>
      <w:r w:rsidR="00561AFB">
        <w:rPr>
          <w:sz w:val="32"/>
          <w:szCs w:val="32"/>
          <w:cs/>
        </w:rPr>
        <w:noBreakHyphen/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SEQ </w:instrText>
      </w:r>
      <w:r w:rsidR="00561AFB">
        <w:rPr>
          <w:sz w:val="32"/>
          <w:szCs w:val="32"/>
          <w:cs/>
        </w:rPr>
        <w:instrText>รูปที่</w:instrText>
      </w:r>
      <w:r w:rsidR="00561AFB">
        <w:rPr>
          <w:sz w:val="32"/>
          <w:szCs w:val="32"/>
        </w:rPr>
        <w:instrText xml:space="preserve">_ \* ARABIC \s </w:instrText>
      </w:r>
      <w:r w:rsidR="00561AFB">
        <w:rPr>
          <w:sz w:val="32"/>
          <w:szCs w:val="32"/>
          <w:cs/>
        </w:rPr>
        <w:instrText xml:space="preserve">1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4</w:t>
      </w:r>
      <w:r w:rsidR="00BF71C8">
        <w:rPr>
          <w:sz w:val="32"/>
          <w:szCs w:val="32"/>
          <w:cs/>
        </w:rPr>
        <w:fldChar w:fldCharType="end"/>
      </w:r>
      <w:r>
        <w:rPr>
          <w:rFonts w:hint="cs"/>
          <w:sz w:val="32"/>
          <w:szCs w:val="32"/>
          <w:cs/>
        </w:rPr>
        <w:t xml:space="preserve"> </w:t>
      </w:r>
      <w:r w:rsidR="00D253DB">
        <w:rPr>
          <w:rFonts w:hint="cs"/>
          <w:b w:val="0"/>
          <w:bCs w:val="0"/>
          <w:sz w:val="32"/>
          <w:szCs w:val="32"/>
          <w:cs/>
        </w:rPr>
        <w:t>ส่วนติดต่อผู้ใช้เบื้องต้น</w:t>
      </w:r>
    </w:p>
    <w:p w:rsidR="00B0406F" w:rsidRDefault="00B0406F" w:rsidP="00B0406F">
      <w:pPr>
        <w:ind w:firstLine="0"/>
        <w:jc w:val="left"/>
      </w:pPr>
    </w:p>
    <w:p w:rsidR="00D253DB" w:rsidRDefault="00D253DB" w:rsidP="00D253DB">
      <w:pPr>
        <w:pStyle w:val="a9"/>
        <w:ind w:left="567" w:firstLine="657"/>
        <w:rPr>
          <w:szCs w:val="32"/>
        </w:rPr>
      </w:pPr>
      <w:r>
        <w:rPr>
          <w:rFonts w:hint="cs"/>
          <w:szCs w:val="32"/>
          <w:cs/>
        </w:rPr>
        <w:t xml:space="preserve">ส่วนของเมนูของโปรแกรมจะมีอยู่ </w:t>
      </w:r>
      <w:r>
        <w:rPr>
          <w:szCs w:val="32"/>
        </w:rPr>
        <w:t xml:space="preserve">4 </w:t>
      </w:r>
      <w:r>
        <w:rPr>
          <w:rFonts w:hint="cs"/>
          <w:szCs w:val="32"/>
          <w:cs/>
        </w:rPr>
        <w:t>เมนู</w:t>
      </w:r>
      <w:r w:rsidR="009406C2">
        <w:rPr>
          <w:rFonts w:hint="cs"/>
          <w:szCs w:val="32"/>
          <w:cs/>
        </w:rPr>
        <w:t>คือ</w:t>
      </w:r>
    </w:p>
    <w:p w:rsidR="009406C2" w:rsidRDefault="009406C2" w:rsidP="00503C32">
      <w:pPr>
        <w:pStyle w:val="a9"/>
        <w:numPr>
          <w:ilvl w:val="0"/>
          <w:numId w:val="7"/>
        </w:numPr>
        <w:rPr>
          <w:szCs w:val="32"/>
        </w:rPr>
      </w:pPr>
      <w:r>
        <w:rPr>
          <w:szCs w:val="32"/>
        </w:rPr>
        <w:t xml:space="preserve">File </w:t>
      </w:r>
      <w:r>
        <w:rPr>
          <w:rFonts w:hint="cs"/>
          <w:szCs w:val="32"/>
          <w:cs/>
        </w:rPr>
        <w:t>เป็นเมนูที่เกี่ยวกับการเปิดและบันทึกแฟ้มต่างๆ</w:t>
      </w:r>
    </w:p>
    <w:p w:rsidR="009406C2" w:rsidRDefault="009406C2" w:rsidP="00503C32">
      <w:pPr>
        <w:pStyle w:val="a9"/>
        <w:numPr>
          <w:ilvl w:val="0"/>
          <w:numId w:val="7"/>
        </w:numPr>
        <w:rPr>
          <w:szCs w:val="32"/>
        </w:rPr>
      </w:pPr>
      <w:r>
        <w:rPr>
          <w:szCs w:val="32"/>
        </w:rPr>
        <w:t xml:space="preserve">Graph </w:t>
      </w:r>
      <w:r>
        <w:rPr>
          <w:rFonts w:hint="cs"/>
          <w:szCs w:val="32"/>
          <w:cs/>
        </w:rPr>
        <w:t>เป็นส่วนดำเนินการกับกราฟ</w:t>
      </w:r>
      <w:r w:rsidR="006C7651">
        <w:rPr>
          <w:rFonts w:hint="cs"/>
          <w:szCs w:val="32"/>
          <w:cs/>
        </w:rPr>
        <w:t>เช่นการเพิ่มลด เส้นเชื่อมและจุดตัด</w:t>
      </w:r>
    </w:p>
    <w:p w:rsidR="006C7651" w:rsidRDefault="006C7651" w:rsidP="00503C32">
      <w:pPr>
        <w:pStyle w:val="a9"/>
        <w:numPr>
          <w:ilvl w:val="0"/>
          <w:numId w:val="7"/>
        </w:numPr>
        <w:rPr>
          <w:szCs w:val="32"/>
        </w:rPr>
      </w:pPr>
      <w:r>
        <w:rPr>
          <w:szCs w:val="32"/>
        </w:rPr>
        <w:t xml:space="preserve">Algorithm </w:t>
      </w:r>
      <w:r>
        <w:rPr>
          <w:rFonts w:hint="cs"/>
          <w:szCs w:val="32"/>
          <w:cs/>
        </w:rPr>
        <w:t>สำหรับเลือกขั้นตอนวิธีต่างๆ เพื่อใช้กับกราฟ</w:t>
      </w:r>
    </w:p>
    <w:p w:rsidR="006C7651" w:rsidRDefault="001217CF" w:rsidP="00503C32">
      <w:pPr>
        <w:pStyle w:val="a9"/>
        <w:numPr>
          <w:ilvl w:val="0"/>
          <w:numId w:val="7"/>
        </w:numPr>
        <w:rPr>
          <w:szCs w:val="32"/>
          <w:cs/>
        </w:rPr>
      </w:pPr>
      <w:r>
        <w:rPr>
          <w:szCs w:val="32"/>
        </w:rPr>
        <w:t>About</w:t>
      </w:r>
      <w:r w:rsidR="006C7651">
        <w:rPr>
          <w:szCs w:val="32"/>
        </w:rPr>
        <w:t xml:space="preserve"> </w:t>
      </w:r>
      <w:r w:rsidR="006C7651">
        <w:rPr>
          <w:rFonts w:hint="cs"/>
          <w:szCs w:val="32"/>
          <w:cs/>
        </w:rPr>
        <w:t>ข้อมูลเกี่ยวกับโปรแกรม</w:t>
      </w:r>
    </w:p>
    <w:p w:rsidR="00D253DB" w:rsidRDefault="00D253DB" w:rsidP="00B0406F">
      <w:pPr>
        <w:ind w:firstLine="0"/>
        <w:jc w:val="left"/>
      </w:pPr>
    </w:p>
    <w:p w:rsidR="00B0406F" w:rsidRDefault="00B0406F" w:rsidP="00B0406F">
      <w:pPr>
        <w:pStyle w:val="2"/>
      </w:pPr>
      <w:r w:rsidRPr="00B0406F">
        <w:rPr>
          <w:rFonts w:hint="cs"/>
          <w:cs/>
        </w:rPr>
        <w:t>สร้างส่วนแสดงผลกราฟ</w:t>
      </w:r>
    </w:p>
    <w:p w:rsidR="006C7651" w:rsidRDefault="006C7651" w:rsidP="006C7651">
      <w:r>
        <w:rPr>
          <w:rFonts w:hint="cs"/>
          <w:cs/>
        </w:rPr>
        <w:t>ส่วนแสดงผลกราฟคือส่วนที่จะวาดกราฟในส่วนต่างๆ ออกมาไม่ว่าจะเป็นส่วนของจุดตัด เส้นเชื่อม โดยจะอธิบายการสร้างแต่ล่ะส่วนดังนี้</w:t>
      </w:r>
    </w:p>
    <w:p w:rsidR="00BC214E" w:rsidRDefault="00BC214E" w:rsidP="006C7651"/>
    <w:p w:rsidR="00BC214E" w:rsidRPr="00BC214E" w:rsidRDefault="00BC214E" w:rsidP="00BC214E">
      <w:pPr>
        <w:pStyle w:val="a9"/>
        <w:numPr>
          <w:ilvl w:val="2"/>
          <w:numId w:val="10"/>
        </w:numPr>
        <w:rPr>
          <w:b/>
          <w:bCs/>
          <w:szCs w:val="32"/>
        </w:rPr>
      </w:pPr>
      <w:r>
        <w:rPr>
          <w:rFonts w:hint="cs"/>
          <w:b/>
          <w:bCs/>
          <w:szCs w:val="32"/>
          <w:cs/>
        </w:rPr>
        <w:t>ส่วนวาดจุดตัด</w:t>
      </w:r>
    </w:p>
    <w:p w:rsidR="006C7651" w:rsidRPr="006C7651" w:rsidRDefault="006C7651" w:rsidP="00D22782">
      <w:pPr>
        <w:pStyle w:val="a9"/>
        <w:ind w:left="567" w:firstLine="297"/>
        <w:rPr>
          <w:szCs w:val="32"/>
          <w:cs/>
        </w:rPr>
      </w:pPr>
      <w:r>
        <w:rPr>
          <w:rFonts w:hint="cs"/>
          <w:szCs w:val="32"/>
          <w:cs/>
        </w:rPr>
        <w:t>จุดตัดมีส่วนประกอบสองส่วนคือ ส่วนของรูปวงกลมและส่วนของชื่อจุดตัด</w:t>
      </w:r>
      <w:r w:rsidR="00D22782">
        <w:rPr>
          <w:rFonts w:hint="cs"/>
          <w:szCs w:val="32"/>
          <w:cs/>
        </w:rPr>
        <w:t xml:space="preserve"> โดยการวาดจุดออกแบบเป็นทรงกลม โดยการสร้างรูปของ </w:t>
      </w:r>
      <w:r w:rsidR="00D22782">
        <w:rPr>
          <w:szCs w:val="32"/>
        </w:rPr>
        <w:t xml:space="preserve">Qt </w:t>
      </w:r>
      <w:r w:rsidR="00D22782">
        <w:rPr>
          <w:rFonts w:hint="cs"/>
          <w:szCs w:val="32"/>
          <w:cs/>
        </w:rPr>
        <w:t xml:space="preserve">จะคิดโดยมีพิกัดของวัตถุเป็น </w:t>
      </w:r>
      <w:r w:rsidR="00D22782">
        <w:rPr>
          <w:szCs w:val="32"/>
        </w:rPr>
        <w:t xml:space="preserve">(0, 0) </w:t>
      </w:r>
      <w:r w:rsidR="00D22782">
        <w:rPr>
          <w:rFonts w:hint="cs"/>
          <w:szCs w:val="32"/>
          <w:cs/>
        </w:rPr>
        <w:t>และ</w:t>
      </w:r>
      <w:r w:rsidR="00D22782">
        <w:rPr>
          <w:rFonts w:hint="cs"/>
          <w:szCs w:val="32"/>
          <w:cs/>
        </w:rPr>
        <w:lastRenderedPageBreak/>
        <w:t>ต้องกำหนด</w:t>
      </w:r>
      <w:r w:rsidR="00D22782">
        <w:rPr>
          <w:szCs w:val="32"/>
          <w:cs/>
        </w:rPr>
        <w:t>คุณลักษณะ</w:t>
      </w:r>
      <w:r w:rsidR="00D22782">
        <w:rPr>
          <w:rFonts w:hint="cs"/>
          <w:szCs w:val="32"/>
          <w:cs/>
        </w:rPr>
        <w:t xml:space="preserve">การวาด </w:t>
      </w:r>
      <w:r w:rsidR="00D22782">
        <w:rPr>
          <w:szCs w:val="32"/>
        </w:rPr>
        <w:t xml:space="preserve">4 </w:t>
      </w:r>
      <w:r w:rsidR="00015C95">
        <w:rPr>
          <w:rFonts w:hint="cs"/>
          <w:szCs w:val="32"/>
          <w:cs/>
        </w:rPr>
        <w:t>คุณลักษณะ</w:t>
      </w:r>
      <w:r w:rsidR="00D22782">
        <w:rPr>
          <w:rFonts w:hint="cs"/>
          <w:szCs w:val="32"/>
          <w:cs/>
        </w:rPr>
        <w:t xml:space="preserve"> ดังนี้คือ </w:t>
      </w:r>
      <w:r w:rsidR="00015C95">
        <w:rPr>
          <w:rFonts w:hint="cs"/>
          <w:szCs w:val="32"/>
          <w:cs/>
        </w:rPr>
        <w:t xml:space="preserve">จุดเริ่มวาด </w:t>
      </w:r>
      <w:r w:rsidR="00015C95">
        <w:rPr>
          <w:szCs w:val="32"/>
        </w:rPr>
        <w:t>x</w:t>
      </w:r>
      <w:r w:rsidR="00DF4A10">
        <w:rPr>
          <w:szCs w:val="32"/>
        </w:rPr>
        <w:t xml:space="preserve">, </w:t>
      </w:r>
      <w:r w:rsidR="00015C95">
        <w:rPr>
          <w:rFonts w:hint="cs"/>
          <w:szCs w:val="32"/>
          <w:cs/>
        </w:rPr>
        <w:t xml:space="preserve">จุดเริ่มวาด </w:t>
      </w:r>
      <w:r w:rsidR="00DF4A10">
        <w:rPr>
          <w:szCs w:val="32"/>
        </w:rPr>
        <w:t xml:space="preserve">y, </w:t>
      </w:r>
      <w:r w:rsidR="00015C95">
        <w:rPr>
          <w:rFonts w:hint="cs"/>
          <w:szCs w:val="32"/>
          <w:cs/>
        </w:rPr>
        <w:t>ความสูง และความกว้าง โดยลักษณะของการวาดจะมีลักษณะเหมือนรูปต่อไป</w:t>
      </w:r>
    </w:p>
    <w:p w:rsidR="00D22782" w:rsidRDefault="005B7E8F" w:rsidP="00D22782">
      <w:pPr>
        <w:keepNext/>
        <w:ind w:firstLine="0"/>
        <w:jc w:val="center"/>
      </w:pPr>
      <w:r>
        <w:rPr>
          <w:rFonts w:hint="cs"/>
          <w:noProof/>
        </w:rPr>
        <w:drawing>
          <wp:inline distT="0" distB="0" distL="0" distR="0">
            <wp:extent cx="3065836" cy="2543175"/>
            <wp:effectExtent l="19050" t="0" r="1214" b="0"/>
            <wp:docPr id="12" name="รูปภาพ 11" descr="el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858" cy="25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82" w:rsidRDefault="00D22782" w:rsidP="00D22782">
      <w:pPr>
        <w:keepNext/>
        <w:ind w:firstLine="0"/>
        <w:jc w:val="center"/>
      </w:pPr>
    </w:p>
    <w:p w:rsidR="00B0406F" w:rsidRDefault="00D22782" w:rsidP="00D22782">
      <w:pPr>
        <w:pStyle w:val="a3"/>
        <w:ind w:firstLine="0"/>
        <w:rPr>
          <w:b w:val="0"/>
          <w:bCs w:val="0"/>
          <w:sz w:val="32"/>
          <w:szCs w:val="32"/>
        </w:rPr>
      </w:pPr>
      <w:r w:rsidRPr="00D22782">
        <w:rPr>
          <w:sz w:val="32"/>
          <w:szCs w:val="32"/>
          <w:cs/>
        </w:rPr>
        <w:t xml:space="preserve">รูปที่  </w:t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STYLEREF </w:instrText>
      </w:r>
      <w:r w:rsidR="00561AFB">
        <w:rPr>
          <w:sz w:val="32"/>
          <w:szCs w:val="32"/>
          <w:cs/>
        </w:rPr>
        <w:instrText xml:space="preserve">1 </w:instrText>
      </w:r>
      <w:r w:rsidR="00561AFB">
        <w:rPr>
          <w:sz w:val="32"/>
          <w:szCs w:val="32"/>
        </w:rPr>
        <w:instrText>\s</w:instrText>
      </w:r>
      <w:r w:rsidR="00561AFB">
        <w:rPr>
          <w:sz w:val="32"/>
          <w:szCs w:val="32"/>
          <w:cs/>
        </w:rPr>
        <w:instrText xml:space="preserve">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3</w:t>
      </w:r>
      <w:r w:rsidR="00BF71C8">
        <w:rPr>
          <w:sz w:val="32"/>
          <w:szCs w:val="32"/>
          <w:cs/>
        </w:rPr>
        <w:fldChar w:fldCharType="end"/>
      </w:r>
      <w:r w:rsidR="00561AFB">
        <w:rPr>
          <w:sz w:val="32"/>
          <w:szCs w:val="32"/>
          <w:cs/>
        </w:rPr>
        <w:noBreakHyphen/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SEQ </w:instrText>
      </w:r>
      <w:r w:rsidR="00561AFB">
        <w:rPr>
          <w:sz w:val="32"/>
          <w:szCs w:val="32"/>
          <w:cs/>
        </w:rPr>
        <w:instrText>รูปที่</w:instrText>
      </w:r>
      <w:r w:rsidR="00561AFB">
        <w:rPr>
          <w:sz w:val="32"/>
          <w:szCs w:val="32"/>
        </w:rPr>
        <w:instrText xml:space="preserve">_ \* ARABIC \s </w:instrText>
      </w:r>
      <w:r w:rsidR="00561AFB">
        <w:rPr>
          <w:sz w:val="32"/>
          <w:szCs w:val="32"/>
          <w:cs/>
        </w:rPr>
        <w:instrText xml:space="preserve">1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5</w:t>
      </w:r>
      <w:r w:rsidR="00BF71C8">
        <w:rPr>
          <w:sz w:val="32"/>
          <w:szCs w:val="32"/>
          <w:cs/>
        </w:rPr>
        <w:fldChar w:fldCharType="end"/>
      </w:r>
      <w:r>
        <w:rPr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รูปการวาดจุดตัดเป็นทรงกลม</w:t>
      </w:r>
    </w:p>
    <w:p w:rsidR="00015C95" w:rsidRDefault="00015C95" w:rsidP="00015C95"/>
    <w:p w:rsidR="009D5CA5" w:rsidRDefault="00015C95" w:rsidP="00015C95">
      <w:r>
        <w:rPr>
          <w:rFonts w:hint="cs"/>
          <w:cs/>
        </w:rPr>
        <w:t xml:space="preserve">ส่วนของการวาดชื่อของจุดตัดโดยปกติจะวาดที่พิกัด </w:t>
      </w:r>
      <w:r>
        <w:t xml:space="preserve">(0,0) </w:t>
      </w:r>
      <w:r w:rsidR="00B44390">
        <w:rPr>
          <w:rFonts w:hint="cs"/>
          <w:cs/>
        </w:rPr>
        <w:t>ของวัตถุแต่ว่าเมื่อวาดออกมาแล้วจะออกมาไม่สวย</w:t>
      </w:r>
      <w:r w:rsidR="00124AF7">
        <w:rPr>
          <w:rFonts w:hint="cs"/>
          <w:cs/>
        </w:rPr>
        <w:t xml:space="preserve">เพราะว่าตัวอักษรจะมีลักษณะดังรูป </w:t>
      </w:r>
    </w:p>
    <w:p w:rsidR="009D5CA5" w:rsidRDefault="009D5CA5" w:rsidP="00015C95"/>
    <w:p w:rsidR="009D5CA5" w:rsidRDefault="009D5CA5" w:rsidP="009D5CA5">
      <w:pPr>
        <w:keepNext/>
        <w:jc w:val="center"/>
      </w:pPr>
      <w:r>
        <w:rPr>
          <w:rFonts w:hint="cs"/>
          <w:noProof/>
        </w:rPr>
        <w:drawing>
          <wp:inline distT="0" distB="0" distL="0" distR="0">
            <wp:extent cx="1266261" cy="1247775"/>
            <wp:effectExtent l="19050" t="0" r="0" b="0"/>
            <wp:docPr id="1" name="รูปภาพ 0" descr="ellipse-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-na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134" cy="12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A5" w:rsidRDefault="009D5CA5" w:rsidP="009D5CA5">
      <w:pPr>
        <w:keepNext/>
        <w:jc w:val="center"/>
      </w:pPr>
    </w:p>
    <w:p w:rsidR="00015C95" w:rsidRPr="009D5CA5" w:rsidRDefault="009D5CA5" w:rsidP="009D5CA5">
      <w:pPr>
        <w:pStyle w:val="a3"/>
        <w:ind w:firstLine="0"/>
        <w:jc w:val="left"/>
        <w:rPr>
          <w:b w:val="0"/>
          <w:bCs w:val="0"/>
          <w:sz w:val="32"/>
          <w:szCs w:val="32"/>
          <w:cs/>
        </w:rPr>
      </w:pPr>
      <w:r w:rsidRPr="009D5CA5">
        <w:rPr>
          <w:rFonts w:hint="cs"/>
          <w:sz w:val="32"/>
          <w:szCs w:val="32"/>
          <w:cs/>
        </w:rPr>
        <w:t xml:space="preserve">รูปที่ </w:t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STYLEREF </w:instrText>
      </w:r>
      <w:r w:rsidR="00561AFB">
        <w:rPr>
          <w:sz w:val="32"/>
          <w:szCs w:val="32"/>
          <w:cs/>
        </w:rPr>
        <w:instrText xml:space="preserve">1 </w:instrText>
      </w:r>
      <w:r w:rsidR="00561AFB">
        <w:rPr>
          <w:sz w:val="32"/>
          <w:szCs w:val="32"/>
        </w:rPr>
        <w:instrText>\s</w:instrText>
      </w:r>
      <w:r w:rsidR="00561AFB">
        <w:rPr>
          <w:sz w:val="32"/>
          <w:szCs w:val="32"/>
          <w:cs/>
        </w:rPr>
        <w:instrText xml:space="preserve">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3</w:t>
      </w:r>
      <w:r w:rsidR="00BF71C8">
        <w:rPr>
          <w:sz w:val="32"/>
          <w:szCs w:val="32"/>
          <w:cs/>
        </w:rPr>
        <w:fldChar w:fldCharType="end"/>
      </w:r>
      <w:r w:rsidR="00561AFB">
        <w:rPr>
          <w:sz w:val="32"/>
          <w:szCs w:val="32"/>
          <w:cs/>
        </w:rPr>
        <w:noBreakHyphen/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SEQ </w:instrText>
      </w:r>
      <w:r w:rsidR="00561AFB">
        <w:rPr>
          <w:sz w:val="32"/>
          <w:szCs w:val="32"/>
          <w:cs/>
        </w:rPr>
        <w:instrText>รูปที่</w:instrText>
      </w:r>
      <w:r w:rsidR="00561AFB">
        <w:rPr>
          <w:sz w:val="32"/>
          <w:szCs w:val="32"/>
        </w:rPr>
        <w:instrText xml:space="preserve">_ \* ARABIC \s </w:instrText>
      </w:r>
      <w:r w:rsidR="00561AFB">
        <w:rPr>
          <w:sz w:val="32"/>
          <w:szCs w:val="32"/>
          <w:cs/>
        </w:rPr>
        <w:instrText xml:space="preserve">1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6</w:t>
      </w:r>
      <w:r w:rsidR="00BF71C8">
        <w:rPr>
          <w:sz w:val="32"/>
          <w:szCs w:val="32"/>
          <w:cs/>
        </w:rPr>
        <w:fldChar w:fldCharType="end"/>
      </w:r>
      <w:r>
        <w:rPr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แสดงการวาดชื่อของจุดตัด</w:t>
      </w:r>
    </w:p>
    <w:p w:rsidR="0051078B" w:rsidRDefault="0051078B" w:rsidP="0051078B"/>
    <w:p w:rsidR="0051078B" w:rsidRDefault="0051078B" w:rsidP="0051078B">
      <w:pPr>
        <w:rPr>
          <w:cs/>
        </w:rPr>
      </w:pPr>
      <w:r>
        <w:rPr>
          <w:rFonts w:hint="cs"/>
          <w:cs/>
        </w:rPr>
        <w:t>การจะแก้ปัญหาการวางชื่อของจุดตัดนี้จะต้องทำการเลื่อนพิกัดในการวาดชื่อจุดตัดไปทางด้านซ้ายล่าง เพื่อที่จะให้วาดชื่อออกมาแล้วอยู่ตรงกลางของจุดตัด เมื่อวาดออกมาก็จะได้ออกมาดังรูปต่อไป</w:t>
      </w:r>
    </w:p>
    <w:p w:rsidR="0051078B" w:rsidRDefault="0051078B" w:rsidP="0051078B"/>
    <w:p w:rsidR="0051078B" w:rsidRDefault="0051078B" w:rsidP="0051078B">
      <w:pPr>
        <w:keepNext/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1515816" cy="1562100"/>
            <wp:effectExtent l="19050" t="0" r="8184" b="0"/>
            <wp:docPr id="3" name="รูปภาพ 2" descr="ellipse-name-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-name-mov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6861" cy="15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8B" w:rsidRDefault="0051078B" w:rsidP="0051078B">
      <w:pPr>
        <w:keepNext/>
        <w:jc w:val="center"/>
      </w:pPr>
    </w:p>
    <w:p w:rsidR="0051078B" w:rsidRPr="0051078B" w:rsidRDefault="0051078B" w:rsidP="0051078B">
      <w:pPr>
        <w:pStyle w:val="a3"/>
        <w:ind w:firstLine="0"/>
        <w:jc w:val="left"/>
        <w:rPr>
          <w:b w:val="0"/>
          <w:bCs w:val="0"/>
          <w:sz w:val="32"/>
          <w:szCs w:val="32"/>
          <w:cs/>
        </w:rPr>
      </w:pPr>
      <w:r w:rsidRPr="0051078B">
        <w:rPr>
          <w:rFonts w:hint="cs"/>
          <w:sz w:val="32"/>
          <w:szCs w:val="32"/>
          <w:cs/>
        </w:rPr>
        <w:t xml:space="preserve">รูปที่ </w:t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STYLEREF </w:instrText>
      </w:r>
      <w:r w:rsidR="00561AFB">
        <w:rPr>
          <w:sz w:val="32"/>
          <w:szCs w:val="32"/>
          <w:cs/>
        </w:rPr>
        <w:instrText xml:space="preserve">1 </w:instrText>
      </w:r>
      <w:r w:rsidR="00561AFB">
        <w:rPr>
          <w:sz w:val="32"/>
          <w:szCs w:val="32"/>
        </w:rPr>
        <w:instrText>\s</w:instrText>
      </w:r>
      <w:r w:rsidR="00561AFB">
        <w:rPr>
          <w:sz w:val="32"/>
          <w:szCs w:val="32"/>
          <w:cs/>
        </w:rPr>
        <w:instrText xml:space="preserve">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3</w:t>
      </w:r>
      <w:r w:rsidR="00BF71C8">
        <w:rPr>
          <w:sz w:val="32"/>
          <w:szCs w:val="32"/>
          <w:cs/>
        </w:rPr>
        <w:fldChar w:fldCharType="end"/>
      </w:r>
      <w:r w:rsidR="00561AFB">
        <w:rPr>
          <w:sz w:val="32"/>
          <w:szCs w:val="32"/>
          <w:cs/>
        </w:rPr>
        <w:noBreakHyphen/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SEQ </w:instrText>
      </w:r>
      <w:r w:rsidR="00561AFB">
        <w:rPr>
          <w:sz w:val="32"/>
          <w:szCs w:val="32"/>
          <w:cs/>
        </w:rPr>
        <w:instrText>รูปที่</w:instrText>
      </w:r>
      <w:r w:rsidR="00561AFB">
        <w:rPr>
          <w:sz w:val="32"/>
          <w:szCs w:val="32"/>
        </w:rPr>
        <w:instrText xml:space="preserve">_ \* ARABIC \s </w:instrText>
      </w:r>
      <w:r w:rsidR="00561AFB">
        <w:rPr>
          <w:sz w:val="32"/>
          <w:szCs w:val="32"/>
          <w:cs/>
        </w:rPr>
        <w:instrText xml:space="preserve">1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7</w:t>
      </w:r>
      <w:r w:rsidR="00BF71C8">
        <w:rPr>
          <w:sz w:val="32"/>
          <w:szCs w:val="32"/>
          <w:cs/>
        </w:rPr>
        <w:fldChar w:fldCharType="end"/>
      </w:r>
      <w:r>
        <w:rPr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แสดงการวาดชื่อของจุดตัดหลังจากการเลื่อนพิกัด</w:t>
      </w:r>
    </w:p>
    <w:p w:rsidR="009D5CA5" w:rsidRPr="00015C95" w:rsidRDefault="009D5CA5" w:rsidP="009D5CA5">
      <w:pPr>
        <w:jc w:val="center"/>
        <w:rPr>
          <w:cs/>
        </w:rPr>
      </w:pPr>
    </w:p>
    <w:p w:rsidR="00015C95" w:rsidRDefault="00015C95" w:rsidP="00BC214E">
      <w:pPr>
        <w:pStyle w:val="a9"/>
        <w:numPr>
          <w:ilvl w:val="2"/>
          <w:numId w:val="10"/>
        </w:numPr>
        <w:rPr>
          <w:b/>
          <w:bCs/>
          <w:szCs w:val="32"/>
        </w:rPr>
      </w:pPr>
      <w:r>
        <w:rPr>
          <w:rFonts w:hint="cs"/>
          <w:b/>
          <w:bCs/>
          <w:szCs w:val="32"/>
          <w:cs/>
        </w:rPr>
        <w:t>ส่วน</w:t>
      </w:r>
      <w:r w:rsidR="0051078B">
        <w:rPr>
          <w:rFonts w:hint="cs"/>
          <w:b/>
          <w:bCs/>
          <w:szCs w:val="32"/>
          <w:cs/>
        </w:rPr>
        <w:t>การวาดเส้นเชื่อม</w:t>
      </w:r>
    </w:p>
    <w:p w:rsidR="00015C95" w:rsidRDefault="0051078B" w:rsidP="00015C95">
      <w:pPr>
        <w:pStyle w:val="a9"/>
        <w:ind w:left="567" w:firstLine="297"/>
        <w:rPr>
          <w:szCs w:val="32"/>
        </w:rPr>
      </w:pPr>
      <w:r>
        <w:rPr>
          <w:rFonts w:hint="cs"/>
          <w:szCs w:val="32"/>
          <w:cs/>
        </w:rPr>
        <w:t xml:space="preserve">เส้นเชื่อมคือเส้นที่เชื่อมระหว่างจุดตัด </w:t>
      </w:r>
      <w:r>
        <w:rPr>
          <w:szCs w:val="32"/>
        </w:rPr>
        <w:t xml:space="preserve">2 </w:t>
      </w:r>
      <w:r>
        <w:rPr>
          <w:rFonts w:hint="cs"/>
          <w:szCs w:val="32"/>
          <w:cs/>
        </w:rPr>
        <w:t>จุดตัดโดยที่ตัวมันเองก็มีน้ำหนักด้วย</w:t>
      </w:r>
      <w:r w:rsidR="00DF4A10">
        <w:rPr>
          <w:rFonts w:hint="cs"/>
          <w:szCs w:val="32"/>
          <w:cs/>
        </w:rPr>
        <w:t xml:space="preserve"> ซึ่งต้องแสดงทั้งน้ำหนักแล้วส่วนของเส้น ถ้ามีเส้นเชื่อมระหว่างจุดตัด </w:t>
      </w:r>
      <w:r w:rsidR="00DF4A10">
        <w:rPr>
          <w:szCs w:val="32"/>
        </w:rPr>
        <w:t xml:space="preserve">A, B </w:t>
      </w:r>
      <w:r w:rsidR="00DF4A10">
        <w:rPr>
          <w:rFonts w:hint="cs"/>
          <w:szCs w:val="32"/>
          <w:cs/>
        </w:rPr>
        <w:t xml:space="preserve">จะมีการวางจุดปลายของเส้นเชื่อมไว้ที่จุด </w:t>
      </w:r>
      <w:r w:rsidR="00DF4A10">
        <w:rPr>
          <w:szCs w:val="32"/>
        </w:rPr>
        <w:t xml:space="preserve">(0, 0) </w:t>
      </w:r>
      <w:r w:rsidR="00DF4A10">
        <w:rPr>
          <w:rFonts w:hint="cs"/>
          <w:szCs w:val="32"/>
          <w:cs/>
        </w:rPr>
        <w:t xml:space="preserve">ของแต่ละจุดปลาย ซึ่งคือพิกัดของแต่ละจุดตัดบนกระดานวาดนั่นเอง </w:t>
      </w:r>
      <w:r w:rsidR="00026F11">
        <w:rPr>
          <w:rFonts w:hint="cs"/>
          <w:szCs w:val="32"/>
          <w:cs/>
        </w:rPr>
        <w:t xml:space="preserve">รูปต่อไปจะแสดงการวาดเส้นเชื่อมระหว่างจุดตัด </w:t>
      </w:r>
      <w:r w:rsidR="00026F11">
        <w:rPr>
          <w:szCs w:val="32"/>
        </w:rPr>
        <w:t xml:space="preserve">A, B </w:t>
      </w:r>
      <w:r w:rsidR="00026F11">
        <w:rPr>
          <w:rFonts w:hint="cs"/>
          <w:szCs w:val="32"/>
          <w:cs/>
        </w:rPr>
        <w:t>โดยพิกัดเป็นพิกัดสมมติเพื่อให้ดูง่าย</w:t>
      </w:r>
    </w:p>
    <w:p w:rsidR="00026F11" w:rsidRPr="006C7651" w:rsidRDefault="00026F11" w:rsidP="00015C95">
      <w:pPr>
        <w:pStyle w:val="a9"/>
        <w:ind w:left="567" w:firstLine="297"/>
        <w:rPr>
          <w:szCs w:val="32"/>
        </w:rPr>
      </w:pPr>
    </w:p>
    <w:p w:rsidR="00026F11" w:rsidRDefault="00026F11" w:rsidP="00026F11">
      <w:pPr>
        <w:keepNext/>
        <w:ind w:firstLine="0"/>
        <w:jc w:val="center"/>
      </w:pPr>
      <w:r>
        <w:rPr>
          <w:rFonts w:hint="cs"/>
          <w:noProof/>
        </w:rPr>
        <w:drawing>
          <wp:inline distT="0" distB="0" distL="0" distR="0">
            <wp:extent cx="3905250" cy="3415801"/>
            <wp:effectExtent l="0" t="0" r="0" b="0"/>
            <wp:docPr id="5" name="รูปภาพ 4" descr="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538" cy="34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11" w:rsidRDefault="00026F11" w:rsidP="00026F11">
      <w:pPr>
        <w:keepNext/>
        <w:ind w:firstLine="0"/>
        <w:jc w:val="center"/>
      </w:pPr>
    </w:p>
    <w:p w:rsidR="00D22782" w:rsidRDefault="00026F11" w:rsidP="007F3012">
      <w:pPr>
        <w:pStyle w:val="a3"/>
        <w:ind w:firstLine="0"/>
        <w:rPr>
          <w:b w:val="0"/>
          <w:bCs w:val="0"/>
          <w:sz w:val="32"/>
          <w:szCs w:val="32"/>
        </w:rPr>
      </w:pPr>
      <w:r w:rsidRPr="00026F11">
        <w:rPr>
          <w:rFonts w:hint="cs"/>
          <w:sz w:val="32"/>
          <w:szCs w:val="32"/>
          <w:cs/>
        </w:rPr>
        <w:t xml:space="preserve">รูปที่ </w:t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STYLEREF </w:instrText>
      </w:r>
      <w:r w:rsidR="00561AFB">
        <w:rPr>
          <w:sz w:val="32"/>
          <w:szCs w:val="32"/>
          <w:cs/>
        </w:rPr>
        <w:instrText xml:space="preserve">1 </w:instrText>
      </w:r>
      <w:r w:rsidR="00561AFB">
        <w:rPr>
          <w:sz w:val="32"/>
          <w:szCs w:val="32"/>
        </w:rPr>
        <w:instrText>\s</w:instrText>
      </w:r>
      <w:r w:rsidR="00561AFB">
        <w:rPr>
          <w:sz w:val="32"/>
          <w:szCs w:val="32"/>
          <w:cs/>
        </w:rPr>
        <w:instrText xml:space="preserve">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3</w:t>
      </w:r>
      <w:r w:rsidR="00BF71C8">
        <w:rPr>
          <w:sz w:val="32"/>
          <w:szCs w:val="32"/>
          <w:cs/>
        </w:rPr>
        <w:fldChar w:fldCharType="end"/>
      </w:r>
      <w:r w:rsidR="00561AFB">
        <w:rPr>
          <w:sz w:val="32"/>
          <w:szCs w:val="32"/>
          <w:cs/>
        </w:rPr>
        <w:noBreakHyphen/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SEQ </w:instrText>
      </w:r>
      <w:r w:rsidR="00561AFB">
        <w:rPr>
          <w:sz w:val="32"/>
          <w:szCs w:val="32"/>
          <w:cs/>
        </w:rPr>
        <w:instrText>รูปที่</w:instrText>
      </w:r>
      <w:r w:rsidR="00561AFB">
        <w:rPr>
          <w:sz w:val="32"/>
          <w:szCs w:val="32"/>
        </w:rPr>
        <w:instrText xml:space="preserve">_ \* ARABIC \s </w:instrText>
      </w:r>
      <w:r w:rsidR="00561AFB">
        <w:rPr>
          <w:sz w:val="32"/>
          <w:szCs w:val="32"/>
          <w:cs/>
        </w:rPr>
        <w:instrText xml:space="preserve">1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8</w:t>
      </w:r>
      <w:r w:rsidR="00BF71C8">
        <w:rPr>
          <w:sz w:val="32"/>
          <w:szCs w:val="32"/>
          <w:cs/>
        </w:rPr>
        <w:fldChar w:fldCharType="end"/>
      </w:r>
      <w:r>
        <w:rPr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แสดงการวาดเส้นเชื่อม</w:t>
      </w:r>
    </w:p>
    <w:p w:rsidR="00026F11" w:rsidRDefault="00026F11" w:rsidP="00026F11">
      <w:r>
        <w:rPr>
          <w:rFonts w:hint="cs"/>
          <w:cs/>
        </w:rPr>
        <w:lastRenderedPageBreak/>
        <w:t>การวาดภาพลงไปบนกระดาน</w:t>
      </w:r>
      <w:r w:rsidR="00113359">
        <w:rPr>
          <w:rFonts w:hint="cs"/>
          <w:cs/>
        </w:rPr>
        <w:t xml:space="preserve">ใน </w:t>
      </w:r>
      <w:r w:rsidR="00113359">
        <w:t xml:space="preserve">Qt </w:t>
      </w:r>
      <w:r>
        <w:rPr>
          <w:rFonts w:hint="cs"/>
          <w:cs/>
        </w:rPr>
        <w:t>นั้นจะวาดสิ่งที่วาดลงไปทีหลัง</w:t>
      </w:r>
      <w:r w:rsidR="00113359">
        <w:rPr>
          <w:rFonts w:hint="cs"/>
          <w:cs/>
        </w:rPr>
        <w:t xml:space="preserve">ไว้ข้างบนสุดเสมอเมื่อมีการวาดเส้นเชื่อมลงไปหลังจากที่วาดจุดตัดจะทำให้เส้นเชื่อมพาดอยู่บนจุดตัด ซึ่งเมื่อดูแล้วจะทำให้ดูไม่เหมาะสมดังรูป </w:t>
      </w:r>
    </w:p>
    <w:p w:rsidR="00113359" w:rsidRDefault="00113359" w:rsidP="00026F11"/>
    <w:p w:rsidR="00113359" w:rsidRDefault="00113359" w:rsidP="00113359">
      <w:pPr>
        <w:keepNext/>
        <w:jc w:val="center"/>
      </w:pPr>
      <w:r>
        <w:rPr>
          <w:noProof/>
        </w:rPr>
        <w:drawing>
          <wp:inline distT="0" distB="0" distL="0" distR="0">
            <wp:extent cx="2333625" cy="2100262"/>
            <wp:effectExtent l="19050" t="0" r="9525" b="0"/>
            <wp:docPr id="6" name="รูปภาพ 5" descr="draw-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-ed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91" cy="210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59" w:rsidRDefault="00113359" w:rsidP="00113359">
      <w:pPr>
        <w:keepNext/>
        <w:jc w:val="center"/>
      </w:pPr>
    </w:p>
    <w:p w:rsidR="00113359" w:rsidRPr="00113359" w:rsidRDefault="00113359" w:rsidP="007F3012">
      <w:pPr>
        <w:pStyle w:val="a3"/>
        <w:ind w:firstLine="0"/>
        <w:rPr>
          <w:b w:val="0"/>
          <w:bCs w:val="0"/>
          <w:sz w:val="32"/>
          <w:szCs w:val="32"/>
          <w:cs/>
        </w:rPr>
      </w:pPr>
      <w:r w:rsidRPr="00113359">
        <w:rPr>
          <w:rFonts w:hint="cs"/>
          <w:sz w:val="32"/>
          <w:szCs w:val="32"/>
          <w:cs/>
        </w:rPr>
        <w:t xml:space="preserve">รูปที่ </w:t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STYLEREF </w:instrText>
      </w:r>
      <w:r w:rsidR="00561AFB">
        <w:rPr>
          <w:sz w:val="32"/>
          <w:szCs w:val="32"/>
          <w:cs/>
        </w:rPr>
        <w:instrText xml:space="preserve">1 </w:instrText>
      </w:r>
      <w:r w:rsidR="00561AFB">
        <w:rPr>
          <w:sz w:val="32"/>
          <w:szCs w:val="32"/>
        </w:rPr>
        <w:instrText>\s</w:instrText>
      </w:r>
      <w:r w:rsidR="00561AFB">
        <w:rPr>
          <w:sz w:val="32"/>
          <w:szCs w:val="32"/>
          <w:cs/>
        </w:rPr>
        <w:instrText xml:space="preserve">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3</w:t>
      </w:r>
      <w:r w:rsidR="00BF71C8">
        <w:rPr>
          <w:sz w:val="32"/>
          <w:szCs w:val="32"/>
          <w:cs/>
        </w:rPr>
        <w:fldChar w:fldCharType="end"/>
      </w:r>
      <w:r w:rsidR="00561AFB">
        <w:rPr>
          <w:sz w:val="32"/>
          <w:szCs w:val="32"/>
          <w:cs/>
        </w:rPr>
        <w:noBreakHyphen/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SEQ </w:instrText>
      </w:r>
      <w:r w:rsidR="00561AFB">
        <w:rPr>
          <w:sz w:val="32"/>
          <w:szCs w:val="32"/>
          <w:cs/>
        </w:rPr>
        <w:instrText>รูปที่</w:instrText>
      </w:r>
      <w:r w:rsidR="00561AFB">
        <w:rPr>
          <w:sz w:val="32"/>
          <w:szCs w:val="32"/>
        </w:rPr>
        <w:instrText xml:space="preserve">_ \* ARABIC \s </w:instrText>
      </w:r>
      <w:r w:rsidR="00561AFB">
        <w:rPr>
          <w:sz w:val="32"/>
          <w:szCs w:val="32"/>
          <w:cs/>
        </w:rPr>
        <w:instrText xml:space="preserve">1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9</w:t>
      </w:r>
      <w:r w:rsidR="00BF71C8">
        <w:rPr>
          <w:sz w:val="32"/>
          <w:szCs w:val="32"/>
          <w:cs/>
        </w:rPr>
        <w:fldChar w:fldCharType="end"/>
      </w:r>
      <w:r>
        <w:rPr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ปัญหาการซ้อนทับของเส้นเชื่อม</w:t>
      </w:r>
    </w:p>
    <w:p w:rsidR="00113359" w:rsidRDefault="00113359" w:rsidP="00113359">
      <w:pPr>
        <w:jc w:val="center"/>
      </w:pPr>
    </w:p>
    <w:p w:rsidR="00113359" w:rsidRDefault="00113359" w:rsidP="00113359">
      <w:pPr>
        <w:jc w:val="left"/>
      </w:pPr>
      <w:r>
        <w:rPr>
          <w:rFonts w:hint="cs"/>
          <w:cs/>
        </w:rPr>
        <w:t>ปัญหาการซ้อนทับของเส้นเชื่อมสามารถแก้ได้โดยการกำหนดค่าของวัตถุที่เป็นจุดตัดให้วาดอยู่บนวัตถุที่เป็นเส้นเชื่อมเสมอ</w:t>
      </w:r>
      <w:r w:rsidR="007F3012">
        <w:rPr>
          <w:rFonts w:hint="cs"/>
          <w:cs/>
        </w:rPr>
        <w:t>เมื่อแก้ได้แล้ว การวาดเส้นเชื่อมก็จะออกมามีลักษณะเหมือนดังรูปต่อไป</w:t>
      </w:r>
    </w:p>
    <w:p w:rsidR="0045420B" w:rsidRDefault="0045420B" w:rsidP="00113359">
      <w:pPr>
        <w:jc w:val="left"/>
      </w:pPr>
    </w:p>
    <w:p w:rsidR="007F3012" w:rsidRDefault="007F3012" w:rsidP="007F3012">
      <w:pPr>
        <w:keepNext/>
        <w:jc w:val="center"/>
      </w:pPr>
      <w:r>
        <w:rPr>
          <w:rFonts w:hint="cs"/>
          <w:noProof/>
        </w:rPr>
        <w:drawing>
          <wp:inline distT="0" distB="0" distL="0" distR="0">
            <wp:extent cx="1924050" cy="1731645"/>
            <wp:effectExtent l="19050" t="0" r="0" b="0"/>
            <wp:docPr id="8" name="รูปภาพ 7" descr="draw-edge-sol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-edge-solve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52" cy="17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CF" w:rsidRDefault="001217CF" w:rsidP="007F3012">
      <w:pPr>
        <w:keepNext/>
        <w:jc w:val="center"/>
      </w:pPr>
    </w:p>
    <w:p w:rsidR="007F3012" w:rsidRDefault="007F3012" w:rsidP="001217CF">
      <w:pPr>
        <w:pStyle w:val="a3"/>
        <w:ind w:firstLine="0"/>
        <w:rPr>
          <w:b w:val="0"/>
          <w:bCs w:val="0"/>
          <w:sz w:val="32"/>
          <w:szCs w:val="32"/>
        </w:rPr>
      </w:pPr>
      <w:r w:rsidRPr="007F3012">
        <w:rPr>
          <w:rFonts w:hint="cs"/>
          <w:sz w:val="32"/>
          <w:szCs w:val="32"/>
          <w:cs/>
        </w:rPr>
        <w:t xml:space="preserve">รูปที่ </w:t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STYLEREF </w:instrText>
      </w:r>
      <w:r w:rsidR="00561AFB">
        <w:rPr>
          <w:sz w:val="32"/>
          <w:szCs w:val="32"/>
          <w:cs/>
        </w:rPr>
        <w:instrText xml:space="preserve">1 </w:instrText>
      </w:r>
      <w:r w:rsidR="00561AFB">
        <w:rPr>
          <w:sz w:val="32"/>
          <w:szCs w:val="32"/>
        </w:rPr>
        <w:instrText>\s</w:instrText>
      </w:r>
      <w:r w:rsidR="00561AFB">
        <w:rPr>
          <w:sz w:val="32"/>
          <w:szCs w:val="32"/>
          <w:cs/>
        </w:rPr>
        <w:instrText xml:space="preserve">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3</w:t>
      </w:r>
      <w:r w:rsidR="00BF71C8">
        <w:rPr>
          <w:sz w:val="32"/>
          <w:szCs w:val="32"/>
          <w:cs/>
        </w:rPr>
        <w:fldChar w:fldCharType="end"/>
      </w:r>
      <w:r w:rsidR="00561AFB">
        <w:rPr>
          <w:sz w:val="32"/>
          <w:szCs w:val="32"/>
          <w:cs/>
        </w:rPr>
        <w:noBreakHyphen/>
      </w:r>
      <w:r w:rsidR="00BF71C8">
        <w:rPr>
          <w:sz w:val="32"/>
          <w:szCs w:val="32"/>
          <w:cs/>
        </w:rPr>
        <w:fldChar w:fldCharType="begin"/>
      </w:r>
      <w:r w:rsidR="00561AFB">
        <w:rPr>
          <w:sz w:val="32"/>
          <w:szCs w:val="32"/>
          <w:cs/>
        </w:rPr>
        <w:instrText xml:space="preserve"> </w:instrText>
      </w:r>
      <w:r w:rsidR="00561AFB">
        <w:rPr>
          <w:sz w:val="32"/>
          <w:szCs w:val="32"/>
        </w:rPr>
        <w:instrText xml:space="preserve">SEQ </w:instrText>
      </w:r>
      <w:r w:rsidR="00561AFB">
        <w:rPr>
          <w:sz w:val="32"/>
          <w:szCs w:val="32"/>
          <w:cs/>
        </w:rPr>
        <w:instrText>รูปที่</w:instrText>
      </w:r>
      <w:r w:rsidR="00561AFB">
        <w:rPr>
          <w:sz w:val="32"/>
          <w:szCs w:val="32"/>
        </w:rPr>
        <w:instrText xml:space="preserve">_ \* ARABIC \s </w:instrText>
      </w:r>
      <w:r w:rsidR="00561AFB">
        <w:rPr>
          <w:sz w:val="32"/>
          <w:szCs w:val="32"/>
          <w:cs/>
        </w:rPr>
        <w:instrText xml:space="preserve">1 </w:instrText>
      </w:r>
      <w:r w:rsidR="00BF71C8">
        <w:rPr>
          <w:sz w:val="32"/>
          <w:szCs w:val="32"/>
          <w:cs/>
        </w:rPr>
        <w:fldChar w:fldCharType="separate"/>
      </w:r>
      <w:r w:rsidR="00561AFB">
        <w:rPr>
          <w:noProof/>
          <w:sz w:val="32"/>
          <w:szCs w:val="32"/>
          <w:cs/>
        </w:rPr>
        <w:t>10</w:t>
      </w:r>
      <w:r w:rsidR="00BF71C8">
        <w:rPr>
          <w:sz w:val="32"/>
          <w:szCs w:val="32"/>
          <w:cs/>
        </w:rPr>
        <w:fldChar w:fldCharType="end"/>
      </w:r>
      <w:r>
        <w:rPr>
          <w:rFonts w:hint="cs"/>
          <w:sz w:val="32"/>
          <w:szCs w:val="32"/>
          <w:cs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การวาดเส้นเชื่อมที่แก้ไขปัญหาการซ้อนทับแล้ว</w:t>
      </w:r>
    </w:p>
    <w:p w:rsidR="001217CF" w:rsidRPr="001217CF" w:rsidRDefault="001217CF" w:rsidP="001217CF"/>
    <w:p w:rsidR="009C776F" w:rsidRDefault="007F3012" w:rsidP="007F3012">
      <w:r>
        <w:rPr>
          <w:rFonts w:hint="cs"/>
          <w:cs/>
        </w:rPr>
        <w:lastRenderedPageBreak/>
        <w:t>การวาดน้ำหนักของเส้นเชื่อมให้</w:t>
      </w:r>
      <w:r w:rsidR="009C776F">
        <w:rPr>
          <w:rFonts w:hint="cs"/>
          <w:cs/>
        </w:rPr>
        <w:t>ต้องวาดให้</w:t>
      </w:r>
      <w:r>
        <w:rPr>
          <w:rFonts w:hint="cs"/>
          <w:cs/>
        </w:rPr>
        <w:t>อยู่ที่จุดกึ่งกลางของเส้นเชื่อม</w:t>
      </w:r>
      <w:r w:rsidR="009C776F">
        <w:rPr>
          <w:rFonts w:hint="cs"/>
          <w:cs/>
        </w:rPr>
        <w:t xml:space="preserve"> </w:t>
      </w:r>
      <w:r>
        <w:rPr>
          <w:rFonts w:hint="cs"/>
          <w:cs/>
        </w:rPr>
        <w:t>เนื่องจากเส้นเชื่อมอาจเชื่อมจาก</w:t>
      </w:r>
      <w:r w:rsidR="009C776F">
        <w:rPr>
          <w:rFonts w:hint="cs"/>
          <w:cs/>
        </w:rPr>
        <w:t xml:space="preserve">จุดตัดไปได้ทุกทิศทาง ดังนั้นการวาดน้ำหนักของเส้นเชื่อมจึงต้องหาจุดกึ่งกลางของเส้นเชื่อมก่อนซึ่งแต่ละ </w:t>
      </w:r>
      <w:r w:rsidR="009C776F">
        <w:t xml:space="preserve">Quadrant </w:t>
      </w:r>
      <w:r w:rsidR="009C776F">
        <w:rPr>
          <w:rFonts w:hint="cs"/>
          <w:cs/>
        </w:rPr>
        <w:t>ของ</w:t>
      </w:r>
      <w:r w:rsidR="0045420B">
        <w:rPr>
          <w:rFonts w:hint="cs"/>
          <w:cs/>
        </w:rPr>
        <w:t xml:space="preserve"> ทิศทาง</w:t>
      </w:r>
      <w:r w:rsidR="009C776F">
        <w:rPr>
          <w:rFonts w:hint="cs"/>
          <w:cs/>
        </w:rPr>
        <w:t>เส้นเชื่อมจะมีวิธีคิดที่ต่างกันเล็กน้อยดังรูปต่อไปนี้</w:t>
      </w:r>
    </w:p>
    <w:p w:rsidR="0045420B" w:rsidRDefault="0045420B" w:rsidP="007F3012"/>
    <w:p w:rsidR="009C776F" w:rsidRDefault="00586A62" w:rsidP="009C776F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613331" cy="3181350"/>
            <wp:effectExtent l="0" t="0" r="0" b="0"/>
            <wp:docPr id="11" name="รูปภาพ 10" descr="quadrant-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drant-ed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4135" cy="318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CF" w:rsidRDefault="001217CF" w:rsidP="009C776F">
      <w:pPr>
        <w:keepNext/>
        <w:ind w:firstLine="0"/>
        <w:jc w:val="center"/>
      </w:pPr>
    </w:p>
    <w:p w:rsidR="007F3012" w:rsidRPr="00586A62" w:rsidRDefault="009C776F" w:rsidP="009C776F">
      <w:pPr>
        <w:pStyle w:val="a3"/>
        <w:ind w:firstLine="0"/>
        <w:jc w:val="left"/>
        <w:rPr>
          <w:b w:val="0"/>
          <w:bCs w:val="0"/>
          <w:sz w:val="32"/>
          <w:szCs w:val="32"/>
          <w:cs/>
        </w:rPr>
      </w:pPr>
      <w:r w:rsidRPr="009C776F">
        <w:rPr>
          <w:rFonts w:hint="cs"/>
          <w:sz w:val="32"/>
          <w:szCs w:val="32"/>
          <w:cs/>
        </w:rPr>
        <w:t xml:space="preserve">รูปที่ </w:t>
      </w:r>
      <w:r w:rsidR="00BF71C8">
        <w:rPr>
          <w:sz w:val="32"/>
          <w:szCs w:val="32"/>
        </w:rPr>
        <w:fldChar w:fldCharType="begin"/>
      </w:r>
      <w:r w:rsidR="00561AFB">
        <w:rPr>
          <w:sz w:val="32"/>
          <w:szCs w:val="32"/>
        </w:rPr>
        <w:instrText xml:space="preserve"> STYLEREF 1 \s </w:instrText>
      </w:r>
      <w:r w:rsidR="00BF71C8">
        <w:rPr>
          <w:sz w:val="32"/>
          <w:szCs w:val="32"/>
        </w:rPr>
        <w:fldChar w:fldCharType="separate"/>
      </w:r>
      <w:r w:rsidR="00561AFB">
        <w:rPr>
          <w:noProof/>
          <w:sz w:val="32"/>
          <w:szCs w:val="32"/>
        </w:rPr>
        <w:t>3</w:t>
      </w:r>
      <w:r w:rsidR="00BF71C8">
        <w:rPr>
          <w:sz w:val="32"/>
          <w:szCs w:val="32"/>
        </w:rPr>
        <w:fldChar w:fldCharType="end"/>
      </w:r>
      <w:r w:rsidR="00561AFB">
        <w:rPr>
          <w:sz w:val="32"/>
          <w:szCs w:val="32"/>
        </w:rPr>
        <w:noBreakHyphen/>
      </w:r>
      <w:r w:rsidR="00BF71C8">
        <w:rPr>
          <w:sz w:val="32"/>
          <w:szCs w:val="32"/>
        </w:rPr>
        <w:fldChar w:fldCharType="begin"/>
      </w:r>
      <w:r w:rsidR="00561AFB">
        <w:rPr>
          <w:sz w:val="32"/>
          <w:szCs w:val="32"/>
        </w:rPr>
        <w:instrText xml:space="preserve"> SEQ </w:instrText>
      </w:r>
      <w:r w:rsidR="00561AFB">
        <w:rPr>
          <w:sz w:val="32"/>
          <w:szCs w:val="32"/>
          <w:cs/>
        </w:rPr>
        <w:instrText>รูปที่</w:instrText>
      </w:r>
      <w:r w:rsidR="00561AFB">
        <w:rPr>
          <w:sz w:val="32"/>
          <w:szCs w:val="32"/>
        </w:rPr>
        <w:instrText xml:space="preserve">_ \* ARABIC \s 1 </w:instrText>
      </w:r>
      <w:r w:rsidR="00BF71C8">
        <w:rPr>
          <w:sz w:val="32"/>
          <w:szCs w:val="32"/>
        </w:rPr>
        <w:fldChar w:fldCharType="separate"/>
      </w:r>
      <w:r w:rsidR="00561AFB">
        <w:rPr>
          <w:noProof/>
          <w:sz w:val="32"/>
          <w:szCs w:val="32"/>
        </w:rPr>
        <w:t>11</w:t>
      </w:r>
      <w:r w:rsidR="00BF71C8"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</w:t>
      </w:r>
      <w:r w:rsidR="00586A62">
        <w:rPr>
          <w:rFonts w:hint="cs"/>
          <w:b w:val="0"/>
          <w:bCs w:val="0"/>
          <w:sz w:val="32"/>
          <w:szCs w:val="32"/>
          <w:cs/>
        </w:rPr>
        <w:t xml:space="preserve">แสดงการหาจุดกึ่งกลางของเส้นเชื่อมในแต่ละ </w:t>
      </w:r>
      <w:r w:rsidR="00586A62" w:rsidRPr="00586A62">
        <w:rPr>
          <w:b w:val="0"/>
          <w:bCs w:val="0"/>
          <w:sz w:val="32"/>
          <w:szCs w:val="32"/>
        </w:rPr>
        <w:t>Quadrant</w:t>
      </w:r>
    </w:p>
    <w:p w:rsidR="009C776F" w:rsidRDefault="009C776F" w:rsidP="009C776F"/>
    <w:p w:rsidR="0045420B" w:rsidRDefault="0045420B" w:rsidP="009C776F">
      <w:r>
        <w:rPr>
          <w:rFonts w:hint="cs"/>
          <w:cs/>
        </w:rPr>
        <w:t>เมื่อหาจุดกึ่งกลางของเส้นเชื่อมแล้วได้แล้วจึงจะวาดน้ำหนักของเส้นเชื่อมลงไปที่จุดกึ่งกลางนั้น</w:t>
      </w:r>
      <w:r w:rsidR="001217CF">
        <w:rPr>
          <w:rFonts w:hint="cs"/>
          <w:cs/>
        </w:rPr>
        <w:t>เมื่อวาดเส้นเชื่อมและจุดตัดเสร็จสมบูรณ์จะได้กราฟออกมาในลักษณะแบบรูปนี้</w:t>
      </w:r>
    </w:p>
    <w:p w:rsidR="001217CF" w:rsidRDefault="001217CF" w:rsidP="009C776F"/>
    <w:p w:rsidR="001217CF" w:rsidRDefault="001217CF" w:rsidP="001217CF">
      <w:pPr>
        <w:keepNext/>
        <w:jc w:val="center"/>
      </w:pPr>
      <w:r>
        <w:rPr>
          <w:rFonts w:hint="cs"/>
          <w:noProof/>
        </w:rPr>
        <w:drawing>
          <wp:inline distT="0" distB="0" distL="0" distR="0">
            <wp:extent cx="2116666" cy="1905000"/>
            <wp:effectExtent l="19050" t="0" r="0" b="0"/>
            <wp:docPr id="14" name="รูปภาพ 13" descr="completegrap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graph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6998" cy="19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CF" w:rsidRDefault="001217CF" w:rsidP="001217CF">
      <w:pPr>
        <w:keepNext/>
        <w:jc w:val="center"/>
      </w:pPr>
    </w:p>
    <w:p w:rsidR="001217CF" w:rsidRPr="001217CF" w:rsidRDefault="001217CF" w:rsidP="001217CF">
      <w:pPr>
        <w:pStyle w:val="a3"/>
        <w:ind w:firstLine="0"/>
        <w:rPr>
          <w:b w:val="0"/>
          <w:bCs w:val="0"/>
          <w:sz w:val="32"/>
          <w:szCs w:val="32"/>
          <w:cs/>
        </w:rPr>
      </w:pPr>
      <w:r w:rsidRPr="001217CF">
        <w:rPr>
          <w:rFonts w:hint="cs"/>
          <w:sz w:val="32"/>
          <w:szCs w:val="32"/>
          <w:cs/>
        </w:rPr>
        <w:t xml:space="preserve">รูปที่ </w:t>
      </w:r>
      <w:r w:rsidR="00BF71C8">
        <w:rPr>
          <w:sz w:val="32"/>
          <w:szCs w:val="32"/>
        </w:rPr>
        <w:fldChar w:fldCharType="begin"/>
      </w:r>
      <w:r w:rsidR="00561AFB">
        <w:rPr>
          <w:sz w:val="32"/>
          <w:szCs w:val="32"/>
        </w:rPr>
        <w:instrText xml:space="preserve"> STYLEREF 1 \s </w:instrText>
      </w:r>
      <w:r w:rsidR="00BF71C8">
        <w:rPr>
          <w:sz w:val="32"/>
          <w:szCs w:val="32"/>
        </w:rPr>
        <w:fldChar w:fldCharType="separate"/>
      </w:r>
      <w:r w:rsidR="00561AFB">
        <w:rPr>
          <w:noProof/>
          <w:sz w:val="32"/>
          <w:szCs w:val="32"/>
        </w:rPr>
        <w:t>3</w:t>
      </w:r>
      <w:r w:rsidR="00BF71C8">
        <w:rPr>
          <w:sz w:val="32"/>
          <w:szCs w:val="32"/>
        </w:rPr>
        <w:fldChar w:fldCharType="end"/>
      </w:r>
      <w:r w:rsidR="00561AFB">
        <w:rPr>
          <w:sz w:val="32"/>
          <w:szCs w:val="32"/>
        </w:rPr>
        <w:noBreakHyphen/>
      </w:r>
      <w:r w:rsidR="00BF71C8">
        <w:rPr>
          <w:sz w:val="32"/>
          <w:szCs w:val="32"/>
        </w:rPr>
        <w:fldChar w:fldCharType="begin"/>
      </w:r>
      <w:r w:rsidR="00561AFB">
        <w:rPr>
          <w:sz w:val="32"/>
          <w:szCs w:val="32"/>
        </w:rPr>
        <w:instrText xml:space="preserve"> SEQ </w:instrText>
      </w:r>
      <w:r w:rsidR="00561AFB">
        <w:rPr>
          <w:sz w:val="32"/>
          <w:szCs w:val="32"/>
          <w:cs/>
        </w:rPr>
        <w:instrText>รูปที่</w:instrText>
      </w:r>
      <w:r w:rsidR="00561AFB">
        <w:rPr>
          <w:sz w:val="32"/>
          <w:szCs w:val="32"/>
        </w:rPr>
        <w:instrText xml:space="preserve">_ \* ARABIC \s 1 </w:instrText>
      </w:r>
      <w:r w:rsidR="00BF71C8">
        <w:rPr>
          <w:sz w:val="32"/>
          <w:szCs w:val="32"/>
        </w:rPr>
        <w:fldChar w:fldCharType="separate"/>
      </w:r>
      <w:r w:rsidR="00561AFB">
        <w:rPr>
          <w:noProof/>
          <w:sz w:val="32"/>
          <w:szCs w:val="32"/>
        </w:rPr>
        <w:t>12</w:t>
      </w:r>
      <w:r w:rsidR="00BF71C8"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กราฟที่วาดสมบูรณ์ทั้งเส้นเชื่อม และจุดตัด</w:t>
      </w:r>
    </w:p>
    <w:p w:rsidR="00182B75" w:rsidRDefault="00182B75" w:rsidP="00182B75">
      <w:pPr>
        <w:pStyle w:val="2"/>
      </w:pPr>
      <w:r>
        <w:rPr>
          <w:rFonts w:hint="cs"/>
          <w:cs/>
        </w:rPr>
        <w:lastRenderedPageBreak/>
        <w:t>สร้างส่วนดำเนินการกับไฟล์</w:t>
      </w:r>
    </w:p>
    <w:p w:rsidR="00182B75" w:rsidRDefault="00182B75" w:rsidP="00182B75">
      <w:r>
        <w:rPr>
          <w:rFonts w:hint="cs"/>
          <w:cs/>
        </w:rPr>
        <w:t>เมื่อสร้างส่วนของการวาดกราฟ และส่วนของการแสดงผลกราฟได้แล้ว</w:t>
      </w:r>
      <w:r w:rsidR="00B06D11">
        <w:rPr>
          <w:rFonts w:hint="cs"/>
          <w:cs/>
        </w:rPr>
        <w:t xml:space="preserve"> </w:t>
      </w:r>
      <w:r>
        <w:rPr>
          <w:rFonts w:hint="cs"/>
          <w:cs/>
        </w:rPr>
        <w:t>เพื่อให้สามารถเก็บ</w:t>
      </w:r>
      <w:r w:rsidR="00B06D11">
        <w:rPr>
          <w:rFonts w:hint="cs"/>
          <w:cs/>
        </w:rPr>
        <w:t>ข้อมูลที่ได้จากการสร้างกราฟ หรือว่าเพื่ออ่านข้อมูลขึ้นมาแสดงผล จำเป็นต้องมีการดำเนินการกับไฟล์เพื่อจัดการในส่วนนี้</w:t>
      </w:r>
    </w:p>
    <w:p w:rsidR="00B06D11" w:rsidRDefault="00B06D11" w:rsidP="00182B75">
      <w:r>
        <w:rPr>
          <w:rFonts w:hint="cs"/>
          <w:cs/>
        </w:rPr>
        <w:t xml:space="preserve">การดำเนินการกับไฟล์จำเป็นต้องมีการกำหนดรูปแบบไฟล์ ก่อนที่จะดำเนินการซึ่งในการพัฒนาครั้งนี้ได้ใช้รูปแบบไฟล์ประเภท </w:t>
      </w:r>
      <w:r>
        <w:t xml:space="preserve">GraphML </w:t>
      </w:r>
      <w:r>
        <w:rPr>
          <w:rFonts w:hint="cs"/>
          <w:cs/>
        </w:rPr>
        <w:t xml:space="preserve">ในการเก็บข้อมูลซึ่งเป็นรูปแบบไฟล์ที่เป็น </w:t>
      </w:r>
      <w:r>
        <w:t xml:space="preserve">xml </w:t>
      </w:r>
      <w:r>
        <w:rPr>
          <w:rFonts w:hint="cs"/>
          <w:cs/>
        </w:rPr>
        <w:t>ชนิดหนึ่งที่ออกแบบมาเพื่อการเก็บข้อมูลประเภทกราฟโดยเฉพาะ ซึ่งส่วนสำคัญในการจัดทำส่วนดำเนินการกับไฟล์มีดังนี้</w:t>
      </w:r>
    </w:p>
    <w:p w:rsidR="00B06D11" w:rsidRPr="00B06D11" w:rsidRDefault="00B06D11" w:rsidP="00B06D11">
      <w:pPr>
        <w:pStyle w:val="a9"/>
        <w:numPr>
          <w:ilvl w:val="0"/>
          <w:numId w:val="8"/>
        </w:numPr>
      </w:pPr>
      <w:r>
        <w:rPr>
          <w:rFonts w:hint="cs"/>
          <w:szCs w:val="32"/>
          <w:cs/>
        </w:rPr>
        <w:t>การอ่านไฟล์</w:t>
      </w:r>
      <w:r>
        <w:rPr>
          <w:szCs w:val="32"/>
        </w:rPr>
        <w:t xml:space="preserve"> GraphML </w:t>
      </w:r>
      <w:r>
        <w:rPr>
          <w:rFonts w:hint="cs"/>
          <w:szCs w:val="32"/>
          <w:cs/>
        </w:rPr>
        <w:t>ขึ้นมาแสดงผล</w:t>
      </w:r>
    </w:p>
    <w:p w:rsidR="00B06D11" w:rsidRDefault="00B06D11" w:rsidP="00B06D11">
      <w:pPr>
        <w:pStyle w:val="a9"/>
        <w:numPr>
          <w:ilvl w:val="0"/>
          <w:numId w:val="8"/>
        </w:numPr>
      </w:pPr>
      <w:r>
        <w:rPr>
          <w:rFonts w:hint="cs"/>
          <w:szCs w:val="32"/>
          <w:cs/>
        </w:rPr>
        <w:t xml:space="preserve">การบันทึกไฟล์ </w:t>
      </w:r>
      <w:r>
        <w:rPr>
          <w:szCs w:val="32"/>
        </w:rPr>
        <w:t>GraphML</w:t>
      </w:r>
    </w:p>
    <w:p w:rsidR="0011321A" w:rsidRPr="00182B75" w:rsidRDefault="0011321A" w:rsidP="0011321A">
      <w:pPr>
        <w:pStyle w:val="a9"/>
        <w:ind w:left="1224" w:firstLine="0"/>
        <w:rPr>
          <w:cs/>
        </w:rPr>
      </w:pPr>
    </w:p>
    <w:p w:rsidR="00BC214E" w:rsidRDefault="00425DF9" w:rsidP="00BC214E">
      <w:pPr>
        <w:pStyle w:val="a9"/>
        <w:numPr>
          <w:ilvl w:val="2"/>
          <w:numId w:val="11"/>
        </w:numPr>
        <w:rPr>
          <w:b/>
          <w:bCs/>
          <w:szCs w:val="32"/>
        </w:rPr>
      </w:pPr>
      <w:r>
        <w:rPr>
          <w:rFonts w:hint="cs"/>
          <w:b/>
          <w:bCs/>
          <w:szCs w:val="32"/>
          <w:cs/>
        </w:rPr>
        <w:t>การอ่าน</w:t>
      </w:r>
      <w:r w:rsidR="0011321A">
        <w:rPr>
          <w:rFonts w:hint="cs"/>
          <w:b/>
          <w:bCs/>
          <w:szCs w:val="32"/>
          <w:cs/>
        </w:rPr>
        <w:t xml:space="preserve">ไฟล์ </w:t>
      </w:r>
      <w:r w:rsidR="0011321A">
        <w:rPr>
          <w:b/>
          <w:bCs/>
          <w:szCs w:val="32"/>
        </w:rPr>
        <w:t xml:space="preserve">GraphML </w:t>
      </w:r>
      <w:r w:rsidR="0011321A">
        <w:rPr>
          <w:rFonts w:hint="cs"/>
          <w:b/>
          <w:bCs/>
          <w:szCs w:val="32"/>
          <w:cs/>
        </w:rPr>
        <w:t>ขึ้นมาแสดงผล</w:t>
      </w:r>
    </w:p>
    <w:p w:rsidR="00494742" w:rsidRDefault="0011321A" w:rsidP="00494742">
      <w:pPr>
        <w:pStyle w:val="a9"/>
        <w:ind w:left="567" w:firstLine="510"/>
        <w:rPr>
          <w:szCs w:val="32"/>
        </w:rPr>
      </w:pPr>
      <w:r>
        <w:rPr>
          <w:rFonts w:hint="cs"/>
          <w:szCs w:val="32"/>
          <w:cs/>
        </w:rPr>
        <w:t xml:space="preserve">การอ่านไฟล์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 xml:space="preserve">ขึ้นมาแสดงผลใช้ </w:t>
      </w:r>
      <w:r>
        <w:rPr>
          <w:szCs w:val="32"/>
        </w:rPr>
        <w:t>parser</w:t>
      </w:r>
      <w:r>
        <w:rPr>
          <w:rFonts w:hint="cs"/>
          <w:szCs w:val="32"/>
          <w:cs/>
        </w:rPr>
        <w:t xml:space="preserve"> ของภาษาไพธอนเองที่ชื่อว่า </w:t>
      </w:r>
      <w:r>
        <w:rPr>
          <w:szCs w:val="32"/>
        </w:rPr>
        <w:t xml:space="preserve">minidom </w:t>
      </w:r>
      <w:r w:rsidR="00F354CE">
        <w:rPr>
          <w:rFonts w:hint="cs"/>
          <w:szCs w:val="32"/>
          <w:cs/>
        </w:rPr>
        <w:t xml:space="preserve">ในการอ่านไฟล์ </w:t>
      </w:r>
      <w:r w:rsidR="00F354CE">
        <w:rPr>
          <w:szCs w:val="32"/>
        </w:rPr>
        <w:t xml:space="preserve">xml </w:t>
      </w:r>
      <w:r w:rsidR="00F354CE">
        <w:rPr>
          <w:rFonts w:hint="cs"/>
          <w:szCs w:val="32"/>
          <w:cs/>
        </w:rPr>
        <w:t xml:space="preserve">ของข้อมูลเข้าโดยจะเลือกอ่านขึ้นมาเฉพาะ </w:t>
      </w:r>
      <w:r w:rsidR="00F354CE">
        <w:rPr>
          <w:szCs w:val="32"/>
        </w:rPr>
        <w:t xml:space="preserve">element </w:t>
      </w:r>
      <w:r w:rsidR="00F354CE">
        <w:rPr>
          <w:rFonts w:hint="cs"/>
          <w:szCs w:val="32"/>
          <w:cs/>
        </w:rPr>
        <w:t>ของ</w:t>
      </w:r>
      <w:r w:rsidR="00494742">
        <w:rPr>
          <w:rFonts w:hint="cs"/>
          <w:szCs w:val="32"/>
          <w:cs/>
        </w:rPr>
        <w:t xml:space="preserve"> </w:t>
      </w:r>
      <w:r w:rsidR="00494742">
        <w:rPr>
          <w:szCs w:val="32"/>
        </w:rPr>
        <w:t xml:space="preserve">node </w:t>
      </w:r>
      <w:r w:rsidR="00494742">
        <w:rPr>
          <w:rFonts w:hint="cs"/>
          <w:szCs w:val="32"/>
          <w:cs/>
        </w:rPr>
        <w:t xml:space="preserve">และ </w:t>
      </w:r>
      <w:r w:rsidR="00494742">
        <w:rPr>
          <w:szCs w:val="32"/>
        </w:rPr>
        <w:t xml:space="preserve">edge </w:t>
      </w:r>
      <w:r w:rsidR="00494742">
        <w:rPr>
          <w:rFonts w:hint="cs"/>
          <w:szCs w:val="32"/>
          <w:cs/>
        </w:rPr>
        <w:t>เท่านั้น โดยส่วนประกอบที่เลือกอ่านขึ้นมาดูได้จากไฟล์ตัวอย่างนี้</w:t>
      </w:r>
    </w:p>
    <w:p w:rsidR="00425DF9" w:rsidRPr="00494742" w:rsidRDefault="00425DF9" w:rsidP="00494742">
      <w:pPr>
        <w:pStyle w:val="a9"/>
        <w:ind w:left="567" w:firstLine="510"/>
        <w:rPr>
          <w:szCs w:val="32"/>
          <w:cs/>
        </w:rPr>
      </w:pPr>
    </w:p>
    <w:p w:rsidR="00561AFB" w:rsidRDefault="00494742" w:rsidP="00561AFB">
      <w:pPr>
        <w:keepNext/>
        <w:ind w:firstLine="0"/>
        <w:jc w:val="center"/>
      </w:pPr>
      <w:r>
        <w:rPr>
          <w:rFonts w:hint="cs"/>
          <w:noProof/>
        </w:rPr>
        <w:drawing>
          <wp:inline distT="0" distB="0" distL="0" distR="0">
            <wp:extent cx="4837795" cy="2162175"/>
            <wp:effectExtent l="19050" t="0" r="905" b="0"/>
            <wp:docPr id="10" name="รูปภาพ 9" descr="rea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fil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4901" cy="216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FB" w:rsidRDefault="00561AFB" w:rsidP="00561AFB">
      <w:pPr>
        <w:keepNext/>
        <w:ind w:firstLine="0"/>
        <w:jc w:val="center"/>
      </w:pPr>
    </w:p>
    <w:p w:rsidR="009C776F" w:rsidRDefault="00561AFB" w:rsidP="00561AFB">
      <w:pPr>
        <w:pStyle w:val="a3"/>
        <w:ind w:firstLine="0"/>
        <w:jc w:val="left"/>
        <w:rPr>
          <w:b w:val="0"/>
          <w:bCs w:val="0"/>
          <w:sz w:val="32"/>
          <w:szCs w:val="32"/>
        </w:rPr>
      </w:pPr>
      <w:r w:rsidRPr="00561AFB">
        <w:rPr>
          <w:rFonts w:hint="cs"/>
          <w:sz w:val="32"/>
          <w:szCs w:val="32"/>
          <w:cs/>
        </w:rPr>
        <w:t xml:space="preserve">รูปที่ </w:t>
      </w:r>
      <w:r w:rsidR="00BF71C8" w:rsidRPr="00561AFB">
        <w:rPr>
          <w:sz w:val="32"/>
          <w:szCs w:val="32"/>
        </w:rPr>
        <w:fldChar w:fldCharType="begin"/>
      </w:r>
      <w:r w:rsidRPr="00561AFB">
        <w:rPr>
          <w:sz w:val="32"/>
          <w:szCs w:val="32"/>
        </w:rPr>
        <w:instrText xml:space="preserve"> STYLEREF 1 \s </w:instrText>
      </w:r>
      <w:r w:rsidR="00BF71C8" w:rsidRPr="00561AFB">
        <w:rPr>
          <w:sz w:val="32"/>
          <w:szCs w:val="32"/>
        </w:rPr>
        <w:fldChar w:fldCharType="separate"/>
      </w:r>
      <w:r w:rsidRPr="00561AFB">
        <w:rPr>
          <w:noProof/>
          <w:sz w:val="32"/>
          <w:szCs w:val="32"/>
        </w:rPr>
        <w:t>3</w:t>
      </w:r>
      <w:r w:rsidR="00BF71C8" w:rsidRPr="00561AFB">
        <w:rPr>
          <w:sz w:val="32"/>
          <w:szCs w:val="32"/>
        </w:rPr>
        <w:fldChar w:fldCharType="end"/>
      </w:r>
      <w:r w:rsidRPr="00561AFB">
        <w:rPr>
          <w:sz w:val="32"/>
          <w:szCs w:val="32"/>
        </w:rPr>
        <w:noBreakHyphen/>
      </w:r>
      <w:r w:rsidR="00BF71C8" w:rsidRPr="00561AFB">
        <w:rPr>
          <w:sz w:val="32"/>
          <w:szCs w:val="32"/>
        </w:rPr>
        <w:fldChar w:fldCharType="begin"/>
      </w:r>
      <w:r w:rsidRPr="00561AFB">
        <w:rPr>
          <w:sz w:val="32"/>
          <w:szCs w:val="32"/>
        </w:rPr>
        <w:instrText xml:space="preserve"> SEQ </w:instrText>
      </w:r>
      <w:r w:rsidRPr="00561AFB">
        <w:rPr>
          <w:sz w:val="32"/>
          <w:szCs w:val="32"/>
          <w:cs/>
        </w:rPr>
        <w:instrText>รูปที่</w:instrText>
      </w:r>
      <w:r w:rsidRPr="00561AFB">
        <w:rPr>
          <w:sz w:val="32"/>
          <w:szCs w:val="32"/>
        </w:rPr>
        <w:instrText xml:space="preserve">_ \* ARABIC \s 1 </w:instrText>
      </w:r>
      <w:r w:rsidR="00BF71C8" w:rsidRPr="00561AFB">
        <w:rPr>
          <w:sz w:val="32"/>
          <w:szCs w:val="32"/>
        </w:rPr>
        <w:fldChar w:fldCharType="separate"/>
      </w:r>
      <w:r w:rsidRPr="00561AFB">
        <w:rPr>
          <w:noProof/>
          <w:sz w:val="32"/>
          <w:szCs w:val="32"/>
        </w:rPr>
        <w:t>13</w:t>
      </w:r>
      <w:r w:rsidR="00BF71C8" w:rsidRPr="00561AFB"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>ตัวอย่างไฟล์</w:t>
      </w:r>
      <w:r>
        <w:rPr>
          <w:b w:val="0"/>
          <w:bCs w:val="0"/>
          <w:sz w:val="32"/>
          <w:szCs w:val="32"/>
        </w:rPr>
        <w:t xml:space="preserve"> GraphML </w:t>
      </w:r>
      <w:r>
        <w:rPr>
          <w:rFonts w:hint="cs"/>
          <w:b w:val="0"/>
          <w:bCs w:val="0"/>
          <w:sz w:val="32"/>
          <w:szCs w:val="32"/>
          <w:cs/>
        </w:rPr>
        <w:t>ที่อ่าน</w:t>
      </w:r>
    </w:p>
    <w:p w:rsidR="00561AFB" w:rsidRDefault="00561AFB" w:rsidP="00561AFB"/>
    <w:p w:rsidR="00561AFB" w:rsidRDefault="00561AFB" w:rsidP="00561AFB">
      <w:pPr>
        <w:rPr>
          <w:rFonts w:hint="cs"/>
        </w:rPr>
      </w:pPr>
      <w:r>
        <w:rPr>
          <w:rFonts w:hint="cs"/>
          <w:cs/>
        </w:rPr>
        <w:t>จากรูป จะเห็นว่าแต่ละ</w:t>
      </w:r>
      <w:r>
        <w:t xml:space="preserve"> tag</w:t>
      </w:r>
      <w:r>
        <w:rPr>
          <w:rFonts w:hint="cs"/>
          <w:cs/>
        </w:rPr>
        <w:t xml:space="preserve"> </w:t>
      </w:r>
      <w:r>
        <w:t xml:space="preserve">node </w:t>
      </w:r>
      <w:r>
        <w:rPr>
          <w:rFonts w:hint="cs"/>
          <w:cs/>
        </w:rPr>
        <w:t xml:space="preserve">จะมี </w:t>
      </w:r>
      <w:r w:rsidRPr="00561AFB">
        <w:t>attribute</w:t>
      </w:r>
      <w:r>
        <w:t xml:space="preserve"> id </w:t>
      </w:r>
      <w:r>
        <w:rPr>
          <w:rFonts w:hint="cs"/>
          <w:cs/>
        </w:rPr>
        <w:t xml:space="preserve">เป็นตัวระบุแยกของแต่ละ </w:t>
      </w:r>
      <w:r>
        <w:t xml:space="preserve">node </w:t>
      </w:r>
      <w:r>
        <w:rPr>
          <w:rFonts w:hint="cs"/>
          <w:cs/>
        </w:rPr>
        <w:t xml:space="preserve">ซึ่ง </w:t>
      </w:r>
      <w:r>
        <w:t xml:space="preserve">id </w:t>
      </w:r>
      <w:r>
        <w:rPr>
          <w:rFonts w:hint="cs"/>
          <w:cs/>
        </w:rPr>
        <w:t xml:space="preserve">นี้ก็จะนำมาเป็นชื่อในการวาดจุดตัด มี </w:t>
      </w:r>
      <w:r>
        <w:t xml:space="preserve">tag edge </w:t>
      </w:r>
      <w:r>
        <w:rPr>
          <w:rFonts w:hint="cs"/>
          <w:cs/>
        </w:rPr>
        <w:t xml:space="preserve">ที่ระบุการเชื่อมโยงด้วย </w:t>
      </w:r>
      <w:r>
        <w:t xml:space="preserve">source </w:t>
      </w:r>
      <w:r>
        <w:rPr>
          <w:rFonts w:hint="cs"/>
          <w:cs/>
        </w:rPr>
        <w:t xml:space="preserve">และ </w:t>
      </w:r>
      <w:r>
        <w:t xml:space="preserve">target </w:t>
      </w:r>
      <w:r>
        <w:rPr>
          <w:rFonts w:hint="cs"/>
          <w:cs/>
        </w:rPr>
        <w:t>ของจุด</w:t>
      </w:r>
      <w:r>
        <w:rPr>
          <w:rFonts w:hint="cs"/>
          <w:cs/>
        </w:rPr>
        <w:lastRenderedPageBreak/>
        <w:t>ปลาย</w:t>
      </w:r>
      <w:r>
        <w:t xml:space="preserve"> </w:t>
      </w:r>
      <w:r>
        <w:rPr>
          <w:rFonts w:hint="cs"/>
          <w:cs/>
        </w:rPr>
        <w:t xml:space="preserve">และมีการน้ำหนักด้วย </w:t>
      </w:r>
      <w:r w:rsidRPr="00561AFB">
        <w:t>attribute</w:t>
      </w:r>
      <w:r>
        <w:t xml:space="preserve"> weight </w:t>
      </w:r>
      <w:r w:rsidR="009F44DB">
        <w:rPr>
          <w:rFonts w:hint="cs"/>
          <w:cs/>
        </w:rPr>
        <w:t xml:space="preserve">เมื่ออ่านข้อมูลขึ้นมาแล้วก็จะนำข้อมูลเหล่านี้ไปเก็บไว้ที่ </w:t>
      </w:r>
      <w:r w:rsidR="009F44DB">
        <w:t xml:space="preserve">adjacency list </w:t>
      </w:r>
      <w:r w:rsidR="009F44DB">
        <w:rPr>
          <w:rFonts w:hint="cs"/>
          <w:cs/>
        </w:rPr>
        <w:t>ของกราฟ และนำไปแทนที่กราฟที่แสดงอยู่ในปัจจุบัน</w:t>
      </w:r>
    </w:p>
    <w:p w:rsidR="009F44DB" w:rsidRDefault="009F44DB" w:rsidP="00561AFB">
      <w:pPr>
        <w:rPr>
          <w:rFonts w:hint="cs"/>
          <w:cs/>
        </w:rPr>
      </w:pPr>
    </w:p>
    <w:p w:rsidR="00561AFB" w:rsidRDefault="00561AFB" w:rsidP="00561AFB">
      <w:pPr>
        <w:pStyle w:val="a9"/>
        <w:numPr>
          <w:ilvl w:val="2"/>
          <w:numId w:val="11"/>
        </w:numPr>
        <w:rPr>
          <w:b/>
          <w:bCs/>
          <w:szCs w:val="32"/>
        </w:rPr>
      </w:pPr>
      <w:r w:rsidRPr="00561AFB">
        <w:rPr>
          <w:rFonts w:hint="cs"/>
          <w:b/>
          <w:bCs/>
          <w:szCs w:val="32"/>
          <w:cs/>
        </w:rPr>
        <w:t xml:space="preserve">การบันทึกไฟล์ </w:t>
      </w:r>
      <w:r w:rsidRPr="00561AFB">
        <w:rPr>
          <w:b/>
          <w:bCs/>
          <w:szCs w:val="32"/>
        </w:rPr>
        <w:t>GraphML</w:t>
      </w:r>
    </w:p>
    <w:p w:rsidR="00561AFB" w:rsidRDefault="00562452" w:rsidP="00561AFB">
      <w:pPr>
        <w:pStyle w:val="a9"/>
        <w:ind w:left="567" w:firstLine="510"/>
        <w:rPr>
          <w:szCs w:val="32"/>
        </w:rPr>
      </w:pPr>
      <w:r>
        <w:rPr>
          <w:rFonts w:hint="cs"/>
          <w:szCs w:val="32"/>
          <w:cs/>
        </w:rPr>
        <w:t>การบันทึกข้อมูลหลังจากการ สร้างหรือแก้ไขกราฟด้วยโปรแกรมแล้ว</w:t>
      </w:r>
      <w:r w:rsidR="008E5EEC">
        <w:rPr>
          <w:rFonts w:hint="cs"/>
          <w:szCs w:val="32"/>
          <w:cs/>
        </w:rPr>
        <w:t xml:space="preserve"> </w:t>
      </w:r>
      <w:r>
        <w:rPr>
          <w:rFonts w:hint="cs"/>
          <w:szCs w:val="32"/>
          <w:cs/>
        </w:rPr>
        <w:t xml:space="preserve">จะใช้วิธีการเขียนไฟล์ธรรมดาซึ่งง่ายกว่าการใช้ </w:t>
      </w:r>
      <w:r>
        <w:rPr>
          <w:szCs w:val="32"/>
        </w:rPr>
        <w:t xml:space="preserve">parser </w:t>
      </w:r>
      <w:r>
        <w:rPr>
          <w:rFonts w:hint="cs"/>
          <w:szCs w:val="32"/>
          <w:cs/>
        </w:rPr>
        <w:t xml:space="preserve">ถ้าต้องการเก็บแค่ข้อมูลพื้นฐานเท่านั้น </w:t>
      </w:r>
      <w:r w:rsidR="008E5EEC">
        <w:rPr>
          <w:rFonts w:hint="cs"/>
          <w:szCs w:val="32"/>
          <w:cs/>
        </w:rPr>
        <w:t>โดยจะทำงานเป็นขั้นตอนดังนี้</w:t>
      </w:r>
    </w:p>
    <w:p w:rsidR="009F44DB" w:rsidRDefault="009F44DB" w:rsidP="00561AFB">
      <w:pPr>
        <w:pStyle w:val="a9"/>
        <w:ind w:left="567" w:firstLine="510"/>
        <w:rPr>
          <w:szCs w:val="32"/>
        </w:rPr>
      </w:pPr>
    </w:p>
    <w:p w:rsidR="008E5EEC" w:rsidRDefault="008E5EEC" w:rsidP="008E5EEC">
      <w:pPr>
        <w:pStyle w:val="a9"/>
        <w:numPr>
          <w:ilvl w:val="0"/>
          <w:numId w:val="13"/>
        </w:numPr>
        <w:rPr>
          <w:szCs w:val="32"/>
        </w:rPr>
      </w:pPr>
      <w:r>
        <w:rPr>
          <w:rFonts w:hint="cs"/>
          <w:szCs w:val="32"/>
          <w:cs/>
        </w:rPr>
        <w:t xml:space="preserve">เตรียม </w:t>
      </w:r>
      <w:r>
        <w:rPr>
          <w:szCs w:val="32"/>
        </w:rPr>
        <w:t xml:space="preserve">String </w:t>
      </w:r>
      <w:r>
        <w:rPr>
          <w:rFonts w:hint="cs"/>
          <w:szCs w:val="32"/>
          <w:cs/>
        </w:rPr>
        <w:t>ข้อความส่วนหัวของไฟล์ประกอบด้วย</w:t>
      </w:r>
      <w:r w:rsidR="000C6D8C">
        <w:rPr>
          <w:rFonts w:hint="cs"/>
          <w:szCs w:val="32"/>
          <w:cs/>
        </w:rPr>
        <w:t xml:space="preserve">การประกาศ ต่างๆ และ </w:t>
      </w:r>
      <w:r w:rsidR="000C6D8C">
        <w:rPr>
          <w:szCs w:val="32"/>
        </w:rPr>
        <w:t xml:space="preserve">root element </w:t>
      </w:r>
    </w:p>
    <w:p w:rsidR="005835C7" w:rsidRDefault="000C6D8C" w:rsidP="008E5EEC">
      <w:pPr>
        <w:pStyle w:val="a9"/>
        <w:numPr>
          <w:ilvl w:val="0"/>
          <w:numId w:val="13"/>
        </w:numPr>
        <w:rPr>
          <w:rFonts w:hint="cs"/>
          <w:szCs w:val="32"/>
        </w:rPr>
      </w:pPr>
      <w:r>
        <w:rPr>
          <w:rFonts w:hint="cs"/>
          <w:szCs w:val="32"/>
          <w:cs/>
        </w:rPr>
        <w:t xml:space="preserve">สร้าง </w:t>
      </w:r>
      <w:r>
        <w:rPr>
          <w:szCs w:val="32"/>
        </w:rPr>
        <w:t xml:space="preserve">element </w:t>
      </w:r>
      <w:r>
        <w:rPr>
          <w:rFonts w:hint="cs"/>
          <w:szCs w:val="32"/>
          <w:cs/>
        </w:rPr>
        <w:t xml:space="preserve">ของกราฟ ในส่วนของ </w:t>
      </w:r>
      <w:r>
        <w:rPr>
          <w:szCs w:val="32"/>
        </w:rPr>
        <w:t xml:space="preserve">node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edge </w:t>
      </w:r>
      <w:r>
        <w:rPr>
          <w:rFonts w:hint="cs"/>
          <w:szCs w:val="32"/>
          <w:cs/>
        </w:rPr>
        <w:t xml:space="preserve">จาก </w:t>
      </w:r>
      <w:r>
        <w:rPr>
          <w:szCs w:val="32"/>
        </w:rPr>
        <w:t>adjacency list</w:t>
      </w:r>
      <w:r w:rsidR="00511CD7">
        <w:rPr>
          <w:szCs w:val="32"/>
        </w:rPr>
        <w:t xml:space="preserve"> </w:t>
      </w:r>
      <w:r w:rsidR="00511CD7">
        <w:rPr>
          <w:rFonts w:hint="cs"/>
          <w:szCs w:val="32"/>
          <w:cs/>
        </w:rPr>
        <w:t>ทีละแถวโดยตรวจสอบให้ไม่ซ้ำกันด้วย</w:t>
      </w:r>
      <w:r w:rsidR="00511CD7">
        <w:rPr>
          <w:szCs w:val="32"/>
        </w:rPr>
        <w:t xml:space="preserve"> </w:t>
      </w:r>
      <w:r w:rsidR="00511CD7">
        <w:rPr>
          <w:rFonts w:hint="cs"/>
          <w:szCs w:val="32"/>
          <w:cs/>
        </w:rPr>
        <w:t xml:space="preserve">แล้วนำมาสร้างต่อ </w:t>
      </w:r>
      <w:r w:rsidR="00511CD7">
        <w:rPr>
          <w:szCs w:val="32"/>
        </w:rPr>
        <w:t xml:space="preserve">String </w:t>
      </w:r>
      <w:r w:rsidR="00511CD7">
        <w:rPr>
          <w:rFonts w:hint="cs"/>
          <w:szCs w:val="32"/>
          <w:cs/>
        </w:rPr>
        <w:t xml:space="preserve">ในข้อ </w:t>
      </w:r>
      <w:r w:rsidR="00511CD7">
        <w:rPr>
          <w:szCs w:val="32"/>
        </w:rPr>
        <w:t>1.</w:t>
      </w:r>
    </w:p>
    <w:p w:rsidR="00511CD7" w:rsidRDefault="00511CD7" w:rsidP="008E5EEC">
      <w:pPr>
        <w:pStyle w:val="a9"/>
        <w:numPr>
          <w:ilvl w:val="0"/>
          <w:numId w:val="13"/>
        </w:numPr>
        <w:rPr>
          <w:rFonts w:hint="cs"/>
          <w:szCs w:val="32"/>
        </w:rPr>
      </w:pPr>
      <w:r>
        <w:rPr>
          <w:rFonts w:hint="cs"/>
          <w:szCs w:val="32"/>
          <w:cs/>
        </w:rPr>
        <w:t xml:space="preserve">เมื่ออ่านข้อมูลของ </w:t>
      </w:r>
      <w:r>
        <w:rPr>
          <w:szCs w:val="32"/>
        </w:rPr>
        <w:t xml:space="preserve">adjacency list </w:t>
      </w:r>
      <w:r>
        <w:rPr>
          <w:rFonts w:hint="cs"/>
          <w:szCs w:val="32"/>
          <w:cs/>
        </w:rPr>
        <w:t xml:space="preserve">ออกมาต่อหมดแล้ว ให้ต่อด้วยการปิด </w:t>
      </w:r>
      <w:r>
        <w:rPr>
          <w:szCs w:val="32"/>
        </w:rPr>
        <w:t xml:space="preserve">element </w:t>
      </w:r>
    </w:p>
    <w:p w:rsidR="00511CD7" w:rsidRDefault="00511CD7" w:rsidP="008E5EEC">
      <w:pPr>
        <w:pStyle w:val="a9"/>
        <w:numPr>
          <w:ilvl w:val="0"/>
          <w:numId w:val="13"/>
        </w:numPr>
        <w:rPr>
          <w:szCs w:val="32"/>
        </w:rPr>
      </w:pPr>
      <w:r>
        <w:rPr>
          <w:rFonts w:hint="cs"/>
          <w:szCs w:val="32"/>
          <w:cs/>
        </w:rPr>
        <w:t xml:space="preserve">นำ </w:t>
      </w:r>
      <w:r>
        <w:rPr>
          <w:szCs w:val="32"/>
        </w:rPr>
        <w:t xml:space="preserve">String </w:t>
      </w:r>
      <w:r>
        <w:rPr>
          <w:rFonts w:hint="cs"/>
          <w:szCs w:val="32"/>
          <w:cs/>
        </w:rPr>
        <w:t>ที่ต่อไว้ มาเขียนลงไฟล์</w:t>
      </w:r>
    </w:p>
    <w:p w:rsidR="00511CD7" w:rsidRPr="00511CD7" w:rsidRDefault="00511CD7" w:rsidP="001E299C">
      <w:pPr>
        <w:ind w:firstLine="0"/>
        <w:rPr>
          <w:rFonts w:hint="cs"/>
        </w:rPr>
      </w:pPr>
    </w:p>
    <w:p w:rsidR="00967F5D" w:rsidRDefault="00967F5D" w:rsidP="00967F5D">
      <w:pPr>
        <w:pStyle w:val="2"/>
      </w:pPr>
      <w:r w:rsidRPr="00967F5D">
        <w:rPr>
          <w:rFonts w:hint="cs"/>
          <w:cs/>
        </w:rPr>
        <w:t>สร้างส่วนขั้นตอนวิธี</w:t>
      </w:r>
    </w:p>
    <w:p w:rsidR="00967F5D" w:rsidRDefault="00967F5D" w:rsidP="00967F5D">
      <w:pPr>
        <w:rPr>
          <w:rFonts w:hint="cs"/>
        </w:rPr>
      </w:pPr>
      <w:r>
        <w:rPr>
          <w:rFonts w:hint="cs"/>
          <w:cs/>
        </w:rPr>
        <w:t>ส่วนขั้นตอนวิธีที่ใช้ดำเนินการกับกราฟ</w:t>
      </w:r>
      <w:r w:rsidR="001E299C">
        <w:rPr>
          <w:rFonts w:hint="cs"/>
          <w:cs/>
        </w:rPr>
        <w:t xml:space="preserve"> จะทำงานโดยการส่งข้อมูลของกราฟเข้าไป</w:t>
      </w:r>
      <w:r w:rsidR="00B15A4F">
        <w:rPr>
          <w:rFonts w:hint="cs"/>
          <w:cs/>
        </w:rPr>
        <w:t xml:space="preserve"> </w:t>
      </w:r>
      <w:r w:rsidR="001E299C">
        <w:rPr>
          <w:rFonts w:hint="cs"/>
          <w:cs/>
        </w:rPr>
        <w:t>แล้วแสดงผลการทำงานออกมาโดยการเน้นสีกราฟ และ</w:t>
      </w:r>
      <w:r w:rsidR="00B15A4F">
        <w:rPr>
          <w:rFonts w:hint="cs"/>
          <w:cs/>
        </w:rPr>
        <w:t>แสดง</w:t>
      </w:r>
      <w:r w:rsidR="001E299C">
        <w:rPr>
          <w:rFonts w:hint="cs"/>
          <w:cs/>
        </w:rPr>
        <w:t>เป็นข้อมูลสรุปในสำหรับบางขั้นตอนวิธี</w:t>
      </w:r>
      <w:r w:rsidR="00B15A4F">
        <w:rPr>
          <w:rFonts w:hint="cs"/>
          <w:cs/>
        </w:rPr>
        <w:t xml:space="preserve"> โดยการเรียกใช้ขั้นตอนวิธีในตอนนี้แบ่งออกเป็น </w:t>
      </w:r>
      <w:r w:rsidR="00B15A4F">
        <w:t xml:space="preserve">2 </w:t>
      </w:r>
      <w:r w:rsidR="00B15A4F">
        <w:rPr>
          <w:rFonts w:hint="cs"/>
          <w:cs/>
        </w:rPr>
        <w:t>แบบคือแบบต้องการข้อมูลเข้า และแบบที่ไม่ต้องการข้อมูลเข้า โดยขั้นตอนการทำงานของการเรียกใช้ขั้นตอนวิธีจะเป็นแบบนี้</w:t>
      </w:r>
    </w:p>
    <w:p w:rsidR="00B15A4F" w:rsidRDefault="00B15A4F" w:rsidP="00967F5D">
      <w:pPr>
        <w:rPr>
          <w:rFonts w:hint="cs"/>
        </w:rPr>
      </w:pPr>
    </w:p>
    <w:p w:rsidR="00B15A4F" w:rsidRDefault="00B15A4F" w:rsidP="00967F5D">
      <w:pPr>
        <w:rPr>
          <w:rFonts w:hint="cs"/>
          <w:cs/>
        </w:rPr>
      </w:pPr>
      <w:r>
        <w:rPr>
          <w:rFonts w:hint="cs"/>
          <w:cs/>
        </w:rPr>
        <w:t>ข้อมูลเข้า</w:t>
      </w:r>
      <w:r w:rsidR="009F44DB">
        <w:rPr>
          <w:rFonts w:hint="cs"/>
          <w:cs/>
        </w:rPr>
        <w:t>เบื้องต้น</w:t>
      </w:r>
      <w:r>
        <w:rPr>
          <w:rFonts w:hint="cs"/>
          <w:cs/>
        </w:rPr>
        <w:t xml:space="preserve"> </w:t>
      </w:r>
      <w:r>
        <w:t xml:space="preserve">: adjacency list </w:t>
      </w:r>
      <w:r>
        <w:rPr>
          <w:rFonts w:hint="cs"/>
          <w:cs/>
        </w:rPr>
        <w:t>ของกราฟ</w:t>
      </w:r>
      <w:r w:rsidR="009F44DB">
        <w:rPr>
          <w:rFonts w:hint="cs"/>
          <w:cs/>
        </w:rPr>
        <w:t>ปัจจุบัน</w:t>
      </w:r>
    </w:p>
    <w:p w:rsidR="00B15A4F" w:rsidRDefault="00B15A4F" w:rsidP="00B15A4F">
      <w:pPr>
        <w:pStyle w:val="a9"/>
        <w:numPr>
          <w:ilvl w:val="0"/>
          <w:numId w:val="14"/>
        </w:numPr>
        <w:rPr>
          <w:rFonts w:hint="cs"/>
          <w:szCs w:val="32"/>
        </w:rPr>
      </w:pPr>
      <w:r w:rsidRPr="00B15A4F">
        <w:rPr>
          <w:rFonts w:hint="cs"/>
          <w:szCs w:val="32"/>
          <w:cs/>
        </w:rPr>
        <w:t>ถ้า</w:t>
      </w:r>
      <w:r>
        <w:rPr>
          <w:rFonts w:hint="cs"/>
          <w:szCs w:val="32"/>
          <w:cs/>
        </w:rPr>
        <w:t>กราฟต้องการข้อมูลเข้าอื่นให้สร้างกล่องข้อความเพื่อรับข้อมูลเข้าเหล่านั้น</w:t>
      </w:r>
    </w:p>
    <w:p w:rsidR="00B15A4F" w:rsidRDefault="00B15A4F" w:rsidP="00B15A4F">
      <w:pPr>
        <w:pStyle w:val="a9"/>
        <w:numPr>
          <w:ilvl w:val="0"/>
          <w:numId w:val="14"/>
        </w:numPr>
        <w:rPr>
          <w:rFonts w:hint="cs"/>
          <w:szCs w:val="32"/>
        </w:rPr>
      </w:pPr>
      <w:r>
        <w:rPr>
          <w:rFonts w:hint="cs"/>
          <w:szCs w:val="32"/>
          <w:cs/>
        </w:rPr>
        <w:t>ส่งข้อมูลเข้าให้กับขั้นตอนวิธีที่เรียกใช้ โดยจะได้ผลลัพธ์ออกมาเป็น</w:t>
      </w:r>
      <w:r w:rsidRPr="00B15A4F">
        <w:t xml:space="preserve"> </w:t>
      </w:r>
      <w:r>
        <w:t xml:space="preserve">adjacency list </w:t>
      </w:r>
      <w:r>
        <w:rPr>
          <w:rFonts w:hint="cs"/>
          <w:szCs w:val="32"/>
          <w:cs/>
        </w:rPr>
        <w:t>ของกราฟผลลัพธ์ และข้อมูลหลังจากการทำงาน</w:t>
      </w:r>
      <w:r w:rsidR="009F44DB">
        <w:rPr>
          <w:rFonts w:hint="cs"/>
          <w:szCs w:val="32"/>
          <w:cs/>
        </w:rPr>
        <w:t>ของขั้นตอนวิธี ซึ่ง</w:t>
      </w:r>
      <w:r>
        <w:rPr>
          <w:rFonts w:hint="cs"/>
          <w:szCs w:val="32"/>
          <w:cs/>
        </w:rPr>
        <w:t>บางขั้นตอนวิธีอาจจะไม่มีส่วนหลัง</w:t>
      </w:r>
    </w:p>
    <w:p w:rsidR="00B15A4F" w:rsidRDefault="00B15A4F" w:rsidP="00B15A4F">
      <w:pPr>
        <w:pStyle w:val="a9"/>
        <w:numPr>
          <w:ilvl w:val="0"/>
          <w:numId w:val="14"/>
        </w:numPr>
        <w:rPr>
          <w:rFonts w:hint="cs"/>
          <w:szCs w:val="32"/>
        </w:rPr>
      </w:pPr>
      <w:r>
        <w:rPr>
          <w:rFonts w:hint="cs"/>
          <w:szCs w:val="32"/>
          <w:cs/>
        </w:rPr>
        <w:t xml:space="preserve">นำข้อมูลของ </w:t>
      </w:r>
      <w:r>
        <w:t>adjacency list</w:t>
      </w:r>
      <w:r>
        <w:rPr>
          <w:rFonts w:hint="cs"/>
          <w:szCs w:val="32"/>
          <w:cs/>
        </w:rPr>
        <w:t xml:space="preserve"> ของกราฟผลลัพธ์ ไปเน้นสีให้กับกราฟที่แสดงอยู่ในปัจจุบัน</w:t>
      </w:r>
    </w:p>
    <w:p w:rsidR="00561AFB" w:rsidRPr="00561AFB" w:rsidRDefault="009F44DB" w:rsidP="00561AFB">
      <w:pPr>
        <w:pStyle w:val="a9"/>
        <w:numPr>
          <w:ilvl w:val="0"/>
          <w:numId w:val="14"/>
        </w:numPr>
      </w:pPr>
      <w:r>
        <w:rPr>
          <w:rFonts w:hint="cs"/>
          <w:szCs w:val="32"/>
          <w:cs/>
        </w:rPr>
        <w:t>นำข้อมูลหลังจากการทำงานของขั้นตอนวิธี มาแสดงผล(ถ้ามี)</w:t>
      </w:r>
    </w:p>
    <w:sectPr w:rsidR="00561AFB" w:rsidRPr="00561AFB" w:rsidSect="00CD2E30">
      <w:headerReference w:type="default" r:id="rId19"/>
      <w:pgSz w:w="11906" w:h="16838" w:code="9"/>
      <w:pgMar w:top="2160" w:right="1440" w:bottom="1440" w:left="2160" w:header="1440" w:footer="0" w:gutter="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B32" w:rsidRDefault="00980B32" w:rsidP="00E917EE">
      <w:r>
        <w:separator/>
      </w:r>
    </w:p>
  </w:endnote>
  <w:endnote w:type="continuationSeparator" w:id="1">
    <w:p w:rsidR="00980B32" w:rsidRDefault="00980B32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B32" w:rsidRDefault="00980B32" w:rsidP="00E917EE">
      <w:r>
        <w:separator/>
      </w:r>
    </w:p>
  </w:footnote>
  <w:footnote w:type="continuationSeparator" w:id="1">
    <w:p w:rsidR="00980B32" w:rsidRDefault="00980B32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53908"/>
      <w:docPartObj>
        <w:docPartGallery w:val="Page Numbers (Top of Page)"/>
        <w:docPartUnique/>
      </w:docPartObj>
    </w:sdtPr>
    <w:sdtContent>
      <w:p w:rsidR="00B15A4F" w:rsidRDefault="00B15A4F" w:rsidP="00F009F3">
        <w:pPr>
          <w:pStyle w:val="ab"/>
          <w:jc w:val="right"/>
        </w:pPr>
        <w:fldSimple w:instr=" PAGE   \* MERGEFORMAT ">
          <w:r w:rsidR="00551980" w:rsidRPr="00551980">
            <w:rPr>
              <w:noProof/>
              <w:szCs w:val="32"/>
              <w:lang w:val="th-TH"/>
            </w:rPr>
            <w:t>7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12EA5C04"/>
    <w:multiLevelType w:val="multilevel"/>
    <w:tmpl w:val="FBC09ECA"/>
    <w:lvl w:ilvl="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9" w:hanging="495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440"/>
      </w:pPr>
      <w:rPr>
        <w:rFonts w:hint="default"/>
      </w:rPr>
    </w:lvl>
  </w:abstractNum>
  <w:abstractNum w:abstractNumId="2">
    <w:nsid w:val="1725192C"/>
    <w:multiLevelType w:val="multilevel"/>
    <w:tmpl w:val="9FB2159A"/>
    <w:lvl w:ilvl="0">
      <w:start w:val="3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2570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>
    <w:nsid w:val="1F25189E"/>
    <w:multiLevelType w:val="multilevel"/>
    <w:tmpl w:val="73969E00"/>
    <w:lvl w:ilvl="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9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440"/>
      </w:pPr>
      <w:rPr>
        <w:rFonts w:hint="default"/>
      </w:rPr>
    </w:lvl>
  </w:abstractNum>
  <w:abstractNum w:abstractNumId="4">
    <w:nsid w:val="307A7184"/>
    <w:multiLevelType w:val="hybridMultilevel"/>
    <w:tmpl w:val="48D44966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5">
    <w:nsid w:val="420A341B"/>
    <w:multiLevelType w:val="hybridMultilevel"/>
    <w:tmpl w:val="38BCEDB2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>
    <w:nsid w:val="45DD0400"/>
    <w:multiLevelType w:val="hybridMultilevel"/>
    <w:tmpl w:val="0172EC6A"/>
    <w:lvl w:ilvl="0" w:tplc="8CC0300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54AC0EF9"/>
    <w:multiLevelType w:val="multilevel"/>
    <w:tmpl w:val="34C4B164"/>
    <w:lvl w:ilvl="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9" w:hanging="495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440"/>
      </w:pPr>
      <w:rPr>
        <w:rFonts w:hint="default"/>
      </w:rPr>
    </w:lvl>
  </w:abstractNum>
  <w:abstractNum w:abstractNumId="8">
    <w:nsid w:val="62BF7CCE"/>
    <w:multiLevelType w:val="hybridMultilevel"/>
    <w:tmpl w:val="AA6802DA"/>
    <w:lvl w:ilvl="0" w:tplc="CD5A794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>
    <w:nsid w:val="67AD1E3D"/>
    <w:multiLevelType w:val="hybridMultilevel"/>
    <w:tmpl w:val="8A4AD6AE"/>
    <w:lvl w:ilvl="0" w:tplc="540CC9A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7AB426CB"/>
    <w:multiLevelType w:val="hybridMultilevel"/>
    <w:tmpl w:val="FB84B142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2C237D"/>
    <w:multiLevelType w:val="hybridMultilevel"/>
    <w:tmpl w:val="65BEB1A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>
    <w:nsid w:val="7F2B63E9"/>
    <w:multiLevelType w:val="multilevel"/>
    <w:tmpl w:val="6B4A87D2"/>
    <w:lvl w:ilvl="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9" w:hanging="49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440"/>
      </w:pPr>
      <w:rPr>
        <w:rFonts w:hint="default"/>
      </w:rPr>
    </w:lvl>
  </w:abstractNum>
  <w:abstractNum w:abstractNumId="14">
    <w:nsid w:val="7F5B29F4"/>
    <w:multiLevelType w:val="hybridMultilevel"/>
    <w:tmpl w:val="86C821D4"/>
    <w:lvl w:ilvl="0" w:tplc="C378718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12"/>
  </w:num>
  <w:num w:numId="8">
    <w:abstractNumId w:val="10"/>
  </w:num>
  <w:num w:numId="9">
    <w:abstractNumId w:val="3"/>
  </w:num>
  <w:num w:numId="10">
    <w:abstractNumId w:val="1"/>
  </w:num>
  <w:num w:numId="11">
    <w:abstractNumId w:val="13"/>
  </w:num>
  <w:num w:numId="12">
    <w:abstractNumId w:val="14"/>
  </w:num>
  <w:num w:numId="13">
    <w:abstractNumId w:val="6"/>
  </w:num>
  <w:num w:numId="14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15C95"/>
    <w:rsid w:val="00026F11"/>
    <w:rsid w:val="00044449"/>
    <w:rsid w:val="0006122A"/>
    <w:rsid w:val="0006312E"/>
    <w:rsid w:val="00065E3A"/>
    <w:rsid w:val="00070EA7"/>
    <w:rsid w:val="00087B10"/>
    <w:rsid w:val="000B02B8"/>
    <w:rsid w:val="000B157F"/>
    <w:rsid w:val="000B464B"/>
    <w:rsid w:val="000C1550"/>
    <w:rsid w:val="000C6D8C"/>
    <w:rsid w:val="000E0B17"/>
    <w:rsid w:val="000E442E"/>
    <w:rsid w:val="00100871"/>
    <w:rsid w:val="00112EF6"/>
    <w:rsid w:val="0011321A"/>
    <w:rsid w:val="00113359"/>
    <w:rsid w:val="001217CF"/>
    <w:rsid w:val="00124AF7"/>
    <w:rsid w:val="001413BE"/>
    <w:rsid w:val="001521D8"/>
    <w:rsid w:val="0015358A"/>
    <w:rsid w:val="00174BF3"/>
    <w:rsid w:val="00182B75"/>
    <w:rsid w:val="0019519D"/>
    <w:rsid w:val="00195FC6"/>
    <w:rsid w:val="00196A61"/>
    <w:rsid w:val="001D3EF3"/>
    <w:rsid w:val="001D65D6"/>
    <w:rsid w:val="001E299C"/>
    <w:rsid w:val="001E3853"/>
    <w:rsid w:val="001F38DD"/>
    <w:rsid w:val="00213654"/>
    <w:rsid w:val="00217554"/>
    <w:rsid w:val="002273B8"/>
    <w:rsid w:val="00242371"/>
    <w:rsid w:val="002431A5"/>
    <w:rsid w:val="002548FB"/>
    <w:rsid w:val="00261344"/>
    <w:rsid w:val="00270893"/>
    <w:rsid w:val="0027267A"/>
    <w:rsid w:val="00294EB6"/>
    <w:rsid w:val="002A46C8"/>
    <w:rsid w:val="002A4C2C"/>
    <w:rsid w:val="002A7D07"/>
    <w:rsid w:val="002B60C0"/>
    <w:rsid w:val="002B6135"/>
    <w:rsid w:val="002C0AF2"/>
    <w:rsid w:val="002C5465"/>
    <w:rsid w:val="002C6C5A"/>
    <w:rsid w:val="002E2583"/>
    <w:rsid w:val="002E3EEA"/>
    <w:rsid w:val="002E460F"/>
    <w:rsid w:val="002E60D9"/>
    <w:rsid w:val="002E612C"/>
    <w:rsid w:val="002E6FB6"/>
    <w:rsid w:val="002F3E2C"/>
    <w:rsid w:val="00303737"/>
    <w:rsid w:val="00317C83"/>
    <w:rsid w:val="00346353"/>
    <w:rsid w:val="0037294D"/>
    <w:rsid w:val="003812D1"/>
    <w:rsid w:val="0038577B"/>
    <w:rsid w:val="003872A3"/>
    <w:rsid w:val="003D3AAF"/>
    <w:rsid w:val="00425DF9"/>
    <w:rsid w:val="00434346"/>
    <w:rsid w:val="0045420B"/>
    <w:rsid w:val="0047786A"/>
    <w:rsid w:val="00483BFC"/>
    <w:rsid w:val="00487B70"/>
    <w:rsid w:val="00494742"/>
    <w:rsid w:val="00497D78"/>
    <w:rsid w:val="004A4298"/>
    <w:rsid w:val="004B16FA"/>
    <w:rsid w:val="004B54A6"/>
    <w:rsid w:val="004C6B66"/>
    <w:rsid w:val="004D0846"/>
    <w:rsid w:val="004E4859"/>
    <w:rsid w:val="004F5195"/>
    <w:rsid w:val="00503C32"/>
    <w:rsid w:val="0051078B"/>
    <w:rsid w:val="00511CD7"/>
    <w:rsid w:val="00513785"/>
    <w:rsid w:val="00514918"/>
    <w:rsid w:val="005236F7"/>
    <w:rsid w:val="00551980"/>
    <w:rsid w:val="00551988"/>
    <w:rsid w:val="00556DAB"/>
    <w:rsid w:val="00561AFB"/>
    <w:rsid w:val="00562452"/>
    <w:rsid w:val="005671D3"/>
    <w:rsid w:val="00574470"/>
    <w:rsid w:val="00576BF5"/>
    <w:rsid w:val="005802DD"/>
    <w:rsid w:val="005835C7"/>
    <w:rsid w:val="00586A62"/>
    <w:rsid w:val="00594EE5"/>
    <w:rsid w:val="00596F9C"/>
    <w:rsid w:val="005B39F9"/>
    <w:rsid w:val="005B7E8F"/>
    <w:rsid w:val="005C3CC3"/>
    <w:rsid w:val="005D31C2"/>
    <w:rsid w:val="005D3E41"/>
    <w:rsid w:val="005D5407"/>
    <w:rsid w:val="005D73B9"/>
    <w:rsid w:val="005F0B79"/>
    <w:rsid w:val="0060160F"/>
    <w:rsid w:val="006314B8"/>
    <w:rsid w:val="0063483B"/>
    <w:rsid w:val="00636447"/>
    <w:rsid w:val="006407FA"/>
    <w:rsid w:val="00641F9B"/>
    <w:rsid w:val="006438D9"/>
    <w:rsid w:val="006557A5"/>
    <w:rsid w:val="006702E5"/>
    <w:rsid w:val="00673468"/>
    <w:rsid w:val="0068426E"/>
    <w:rsid w:val="00686D4C"/>
    <w:rsid w:val="006B7701"/>
    <w:rsid w:val="006C158E"/>
    <w:rsid w:val="006C7651"/>
    <w:rsid w:val="006F259B"/>
    <w:rsid w:val="00723CC1"/>
    <w:rsid w:val="0072593B"/>
    <w:rsid w:val="007279A5"/>
    <w:rsid w:val="00731111"/>
    <w:rsid w:val="007637AA"/>
    <w:rsid w:val="00770D54"/>
    <w:rsid w:val="007C7DBC"/>
    <w:rsid w:val="007D5FD2"/>
    <w:rsid w:val="007E275C"/>
    <w:rsid w:val="007E6720"/>
    <w:rsid w:val="007F3012"/>
    <w:rsid w:val="007F4917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87605"/>
    <w:rsid w:val="00891535"/>
    <w:rsid w:val="008B4F52"/>
    <w:rsid w:val="008C7D93"/>
    <w:rsid w:val="008D5E2C"/>
    <w:rsid w:val="008E5EEC"/>
    <w:rsid w:val="00921709"/>
    <w:rsid w:val="00924230"/>
    <w:rsid w:val="00927ABE"/>
    <w:rsid w:val="00934F4F"/>
    <w:rsid w:val="009406C2"/>
    <w:rsid w:val="009476FC"/>
    <w:rsid w:val="00950719"/>
    <w:rsid w:val="00952B0C"/>
    <w:rsid w:val="00954773"/>
    <w:rsid w:val="00957FB2"/>
    <w:rsid w:val="00961CC4"/>
    <w:rsid w:val="00967AFF"/>
    <w:rsid w:val="00967F5D"/>
    <w:rsid w:val="0097189B"/>
    <w:rsid w:val="00980B32"/>
    <w:rsid w:val="009B499A"/>
    <w:rsid w:val="009C0AEA"/>
    <w:rsid w:val="009C776F"/>
    <w:rsid w:val="009D5B0B"/>
    <w:rsid w:val="009D5CA5"/>
    <w:rsid w:val="009E7092"/>
    <w:rsid w:val="009F1B46"/>
    <w:rsid w:val="009F44DB"/>
    <w:rsid w:val="00A07392"/>
    <w:rsid w:val="00A207D8"/>
    <w:rsid w:val="00A4308A"/>
    <w:rsid w:val="00A515DA"/>
    <w:rsid w:val="00A646E7"/>
    <w:rsid w:val="00A85E76"/>
    <w:rsid w:val="00AB2251"/>
    <w:rsid w:val="00AD67FE"/>
    <w:rsid w:val="00AE6D81"/>
    <w:rsid w:val="00AF5F61"/>
    <w:rsid w:val="00B010E9"/>
    <w:rsid w:val="00B03870"/>
    <w:rsid w:val="00B0406F"/>
    <w:rsid w:val="00B06D11"/>
    <w:rsid w:val="00B108E6"/>
    <w:rsid w:val="00B15A4F"/>
    <w:rsid w:val="00B26092"/>
    <w:rsid w:val="00B4327A"/>
    <w:rsid w:val="00B44390"/>
    <w:rsid w:val="00B71737"/>
    <w:rsid w:val="00B73DA3"/>
    <w:rsid w:val="00B82850"/>
    <w:rsid w:val="00B967E5"/>
    <w:rsid w:val="00BB7551"/>
    <w:rsid w:val="00BC214E"/>
    <w:rsid w:val="00BD403C"/>
    <w:rsid w:val="00BE1F5E"/>
    <w:rsid w:val="00BE20F6"/>
    <w:rsid w:val="00BE2DA9"/>
    <w:rsid w:val="00BF71C8"/>
    <w:rsid w:val="00C02A7B"/>
    <w:rsid w:val="00C21CED"/>
    <w:rsid w:val="00C30AC3"/>
    <w:rsid w:val="00C34C59"/>
    <w:rsid w:val="00C6696D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491"/>
    <w:rsid w:val="00CD2776"/>
    <w:rsid w:val="00CD2E30"/>
    <w:rsid w:val="00CE04C2"/>
    <w:rsid w:val="00D047D8"/>
    <w:rsid w:val="00D22782"/>
    <w:rsid w:val="00D22BBF"/>
    <w:rsid w:val="00D24855"/>
    <w:rsid w:val="00D253DB"/>
    <w:rsid w:val="00D46DC6"/>
    <w:rsid w:val="00D60255"/>
    <w:rsid w:val="00D67C13"/>
    <w:rsid w:val="00D72250"/>
    <w:rsid w:val="00D83BB2"/>
    <w:rsid w:val="00D955D4"/>
    <w:rsid w:val="00DC5A04"/>
    <w:rsid w:val="00DC5CB6"/>
    <w:rsid w:val="00DE187A"/>
    <w:rsid w:val="00DF1F19"/>
    <w:rsid w:val="00DF4A10"/>
    <w:rsid w:val="00DF5E7A"/>
    <w:rsid w:val="00DF7BD5"/>
    <w:rsid w:val="00E301AB"/>
    <w:rsid w:val="00E32AD2"/>
    <w:rsid w:val="00E35EAD"/>
    <w:rsid w:val="00E45BE3"/>
    <w:rsid w:val="00E46FCA"/>
    <w:rsid w:val="00E54E51"/>
    <w:rsid w:val="00E8090D"/>
    <w:rsid w:val="00E80FA1"/>
    <w:rsid w:val="00E87F56"/>
    <w:rsid w:val="00E917EE"/>
    <w:rsid w:val="00E934A3"/>
    <w:rsid w:val="00EC23D6"/>
    <w:rsid w:val="00EC512E"/>
    <w:rsid w:val="00F009F3"/>
    <w:rsid w:val="00F13181"/>
    <w:rsid w:val="00F2316F"/>
    <w:rsid w:val="00F24196"/>
    <w:rsid w:val="00F26F77"/>
    <w:rsid w:val="00F3205C"/>
    <w:rsid w:val="00F34A10"/>
    <w:rsid w:val="00F354CE"/>
    <w:rsid w:val="00F43E07"/>
    <w:rsid w:val="00F533A0"/>
    <w:rsid w:val="00F542BF"/>
    <w:rsid w:val="00F60D18"/>
    <w:rsid w:val="00F71A36"/>
    <w:rsid w:val="00F80EA0"/>
    <w:rsid w:val="00F82FE5"/>
    <w:rsid w:val="00F933F0"/>
    <w:rsid w:val="00F93B60"/>
    <w:rsid w:val="00FA105E"/>
    <w:rsid w:val="00FA3DC0"/>
    <w:rsid w:val="00FD06A5"/>
    <w:rsid w:val="00FD0BAC"/>
    <w:rsid w:val="00FD6821"/>
    <w:rsid w:val="00FD7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ind w:left="1152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2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  <w:style w:type="character" w:styleId="af6">
    <w:name w:val="line number"/>
    <w:basedOn w:val="a0"/>
    <w:rsid w:val="00CD2E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รูปที่">
      <a:majorFont>
        <a:latin typeface="Angsana New"/>
        <a:ea typeface=""/>
        <a:cs typeface="Angsana New"/>
      </a:majorFont>
      <a:minorFont>
        <a:latin typeface="Angsana New"/>
        <a:ea typeface=""/>
        <a:cs typeface="Angsan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EDD20-23BA-4027-9A55-2784661F8A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240D81-B693-4BED-94E4-82CB5274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948</TotalTime>
  <Pages>11</Pages>
  <Words>1369</Words>
  <Characters>7806</Characters>
  <Application>Microsoft Office Word</Application>
  <DocSecurity>0</DocSecurity>
  <Lines>65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9157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18</cp:revision>
  <dcterms:created xsi:type="dcterms:W3CDTF">2008-11-13T06:06:00Z</dcterms:created>
  <dcterms:modified xsi:type="dcterms:W3CDTF">2008-11-17T15:28:00Z</dcterms:modified>
</cp:coreProperties>
</file>