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E61" w:rsidRDefault="00802E61" w:rsidP="00802E61">
      <w:pPr>
        <w:pStyle w:val="1"/>
      </w:pPr>
      <w:r>
        <w:rPr>
          <w:cs/>
        </w:rPr>
        <w:br/>
      </w:r>
      <w:bookmarkStart w:id="0" w:name="_Toc186534755"/>
      <w:r>
        <w:rPr>
          <w:rFonts w:hint="cs"/>
          <w:cs/>
        </w:rPr>
        <w:t>ทฤษฏีที่เกี่ยวข้อง</w:t>
      </w:r>
      <w:bookmarkEnd w:id="0"/>
    </w:p>
    <w:p w:rsidR="00802E61" w:rsidRDefault="00802E61" w:rsidP="00802E61">
      <w:r>
        <w:rPr>
          <w:rFonts w:hint="cs"/>
          <w:cs/>
        </w:rPr>
        <w:t>ทฤษฏี กระบวนการและ เครื่องมือต่างๆ ที่เกี่ยวข้องในการจัดทำโปรแกรมแสดงผลข้อมูลชนิดกราฟ ออกมาในรูปแบบกราฟิก มีดังนี้</w:t>
      </w:r>
    </w:p>
    <w:p w:rsidR="00802E61" w:rsidRDefault="00802E61" w:rsidP="00802E61">
      <w:r>
        <w:t>2.1</w:t>
      </w:r>
      <w:r>
        <w:rPr>
          <w:rFonts w:hint="cs"/>
          <w:cs/>
        </w:rPr>
        <w:t xml:space="preserve"> การควบคุมเวอร์ชันของรหัสโปรแกรมด้วย</w:t>
      </w:r>
      <w:r>
        <w:t xml:space="preserve"> (SVN </w:t>
      </w:r>
      <w:r w:rsidRPr="00F3205C">
        <w:rPr>
          <w:b/>
          <w:bCs/>
        </w:rPr>
        <w:t>S</w:t>
      </w:r>
      <w:r>
        <w:t>ub</w:t>
      </w:r>
      <w:r w:rsidRPr="00F3205C">
        <w:rPr>
          <w:b/>
          <w:bCs/>
        </w:rPr>
        <w:t>v</w:t>
      </w:r>
      <w:r>
        <w:t>ersio</w:t>
      </w:r>
      <w:r w:rsidRPr="00F3205C">
        <w:rPr>
          <w:b/>
          <w:bCs/>
        </w:rPr>
        <w:t>n</w:t>
      </w:r>
      <w:r w:rsidR="00991A93">
        <w:rPr>
          <w:b/>
          <w:bCs/>
        </w:rPr>
        <w:t>)</w:t>
      </w:r>
      <w:r w:rsidR="00991A93">
        <w:t xml:space="preserve"> </w:t>
      </w:r>
      <w:r w:rsidR="00991A93">
        <w:rPr>
          <w:rFonts w:hint="cs"/>
          <w:cs/>
        </w:rPr>
        <w:t>และ</w:t>
      </w:r>
      <w:r>
        <w:rPr>
          <w:rFonts w:hint="cs"/>
          <w:cs/>
        </w:rPr>
        <w:t xml:space="preserve"> </w:t>
      </w:r>
      <w:r>
        <w:t>Google Code</w:t>
      </w:r>
    </w:p>
    <w:p w:rsidR="00350883" w:rsidRDefault="00350883" w:rsidP="00802E61">
      <w:r>
        <w:t>2.2</w:t>
      </w:r>
      <w:r w:rsidR="00802E61">
        <w:t xml:space="preserve"> Python</w:t>
      </w:r>
    </w:p>
    <w:p w:rsidR="00802E61" w:rsidRDefault="00350883" w:rsidP="00802E61">
      <w:r>
        <w:t>2.3</w:t>
      </w:r>
      <w:r w:rsidR="00802E61">
        <w:t xml:space="preserve"> </w:t>
      </w:r>
      <w:r>
        <w:t>Qt</w:t>
      </w:r>
    </w:p>
    <w:p w:rsidR="00802E61" w:rsidRDefault="00350883" w:rsidP="00802E61">
      <w:r>
        <w:t xml:space="preserve">2.4 </w:t>
      </w:r>
      <w:r w:rsidR="00802E61">
        <w:t xml:space="preserve">Eclipse </w:t>
      </w:r>
    </w:p>
    <w:p w:rsidR="00802E61" w:rsidRDefault="00F631C7" w:rsidP="00802E61">
      <w:r>
        <w:t>2.5</w:t>
      </w:r>
      <w:r w:rsidR="00350883">
        <w:t xml:space="preserve"> Graph</w:t>
      </w:r>
    </w:p>
    <w:p w:rsidR="00802E61" w:rsidRPr="00514918" w:rsidRDefault="00802E61" w:rsidP="00802E61">
      <w:pPr>
        <w:rPr>
          <w:cs/>
        </w:rPr>
      </w:pPr>
      <w:r>
        <w:rPr>
          <w:rFonts w:hint="cs"/>
          <w:cs/>
        </w:rPr>
        <w:t>ซึ่งจะอธิบายถึงรายละเอียด วิธีใช้ ตัวอย่าง และการนำมาใช้ของแต่ล่ะหัวข้อข้างต้นโดยละเอียดต่อไปนี้</w:t>
      </w:r>
    </w:p>
    <w:p w:rsidR="00802E61" w:rsidRDefault="00802E61" w:rsidP="00802E61">
      <w:pPr>
        <w:pStyle w:val="2"/>
      </w:pPr>
      <w:r>
        <w:rPr>
          <w:rFonts w:hint="cs"/>
          <w:cs/>
        </w:rPr>
        <w:t>การควบคุมเวอร์ชันของรหัสโปรแกรมด้วย (</w:t>
      </w:r>
      <w:r>
        <w:t xml:space="preserve">SVN Subversion) </w:t>
      </w:r>
      <w:r>
        <w:rPr>
          <w:rFonts w:hint="cs"/>
          <w:cs/>
        </w:rPr>
        <w:t xml:space="preserve">และ </w:t>
      </w:r>
      <w:r>
        <w:t>Google Code</w:t>
      </w:r>
    </w:p>
    <w:p w:rsidR="00802E61" w:rsidRDefault="00802E61" w:rsidP="00802E61">
      <w:pPr>
        <w:jc w:val="thaiDistribute"/>
      </w:pPr>
      <w:r>
        <w:rPr>
          <w:rFonts w:hint="cs"/>
          <w:cs/>
        </w:rPr>
        <w:t>เนื่องจากขณะที่โปรแกรมยังอยู่ในขั้นตอนของการพัฒนานั้นจะมีการเปลี่ยนแปลงของ</w:t>
      </w:r>
      <w:r w:rsidR="00E861AC">
        <w:t xml:space="preserve"> Source code </w:t>
      </w:r>
      <w:r w:rsidR="00E861AC">
        <w:rPr>
          <w:rFonts w:hint="cs"/>
          <w:cs/>
        </w:rPr>
        <w:t>ของ</w:t>
      </w:r>
      <w:r>
        <w:rPr>
          <w:rFonts w:hint="cs"/>
          <w:cs/>
        </w:rPr>
        <w:t>โปรแกรมอย่างมาก</w:t>
      </w:r>
      <w:r w:rsidR="00E861AC">
        <w:rPr>
          <w:rFonts w:hint="cs"/>
          <w:cs/>
        </w:rPr>
        <w:t xml:space="preserve"> </w:t>
      </w:r>
      <w:r>
        <w:rPr>
          <w:rFonts w:hint="cs"/>
          <w:cs/>
        </w:rPr>
        <w:t xml:space="preserve">และอาจจะมีการเปลี่ยนโครงสร้างของโปรแกรมด้วยซึ่งการแก้ไขบางอย่างอาจจะทำให้โปรแกรมเสียหายหรือไม่สามารถใช้งานได้ </w:t>
      </w:r>
      <w:r w:rsidR="00E861AC">
        <w:rPr>
          <w:rFonts w:hint="cs"/>
          <w:cs/>
        </w:rPr>
        <w:t>ซึ่งปัญหานี้สามารถแก้</w:t>
      </w:r>
      <w:r>
        <w:rPr>
          <w:rFonts w:hint="cs"/>
          <w:cs/>
        </w:rPr>
        <w:t>ได้โดยการทำ สำรองข้อมูลไฟล์(</w:t>
      </w:r>
      <w:r>
        <w:t xml:space="preserve">back up file) </w:t>
      </w:r>
      <w:r>
        <w:rPr>
          <w:rFonts w:hint="cs"/>
          <w:cs/>
        </w:rPr>
        <w:t>สำหรับแต่ล่ะรุ่นของโปรแกรม แต่ว่าการทำสำรองข้อมูลทั้งหมดของโปรแกรม ทุกๆเวอร์ชันจะทำให้เปลืองพื้นที่ในฮาร์ดดิสก์มาก ซึ่งปัจจุบันปัญหาแบบนี้ได้มีผู้ที่คิดวิธีในการแก้ไขปัญหาแบบนี้แล้วคือการใช้ ซอฟแวร์ในการควบคุมรหัสโปรแกรม</w:t>
      </w:r>
      <w:r>
        <w:t xml:space="preserve">(source code) </w:t>
      </w:r>
      <w:r>
        <w:rPr>
          <w:rFonts w:hint="cs"/>
          <w:cs/>
        </w:rPr>
        <w:t xml:space="preserve">โดยโปรแกรมที่เป็นที่รู้จักกันมากในปัจจุบันได้แก่ </w:t>
      </w:r>
      <w:r>
        <w:t>SVN (</w:t>
      </w:r>
      <w:r w:rsidRPr="00C83448">
        <w:rPr>
          <w:b/>
          <w:bCs/>
        </w:rPr>
        <w:t>S</w:t>
      </w:r>
      <w:r>
        <w:t>ub</w:t>
      </w:r>
      <w:r w:rsidRPr="00C83448">
        <w:rPr>
          <w:b/>
          <w:bCs/>
        </w:rPr>
        <w:t>v</w:t>
      </w:r>
      <w:r>
        <w:t>er</w:t>
      </w:r>
      <w:r w:rsidRPr="00C83448">
        <w:t>s</w:t>
      </w:r>
      <w:r>
        <w:t>io</w:t>
      </w:r>
      <w:r w:rsidRPr="00C83448">
        <w:rPr>
          <w:b/>
          <w:bCs/>
        </w:rPr>
        <w:t>n</w:t>
      </w:r>
      <w:r>
        <w:t>)</w:t>
      </w:r>
      <w:r>
        <w:rPr>
          <w:rFonts w:hint="cs"/>
          <w:cs/>
        </w:rPr>
        <w:t xml:space="preserve">และ </w:t>
      </w:r>
      <w:r>
        <w:t>CVS (</w:t>
      </w:r>
      <w:r w:rsidRPr="00C83448">
        <w:t>Concurrent Versions System</w:t>
      </w:r>
      <w:r>
        <w:t xml:space="preserve">) </w:t>
      </w:r>
      <w:r>
        <w:rPr>
          <w:rFonts w:hint="cs"/>
          <w:cs/>
        </w:rPr>
        <w:t xml:space="preserve">ซึ่งในที่นี้ผู้พัฒนาได้เลือกใช้ </w:t>
      </w:r>
      <w:r>
        <w:t xml:space="preserve">SVN </w:t>
      </w:r>
      <w:r>
        <w:rPr>
          <w:rFonts w:hint="cs"/>
          <w:cs/>
        </w:rPr>
        <w:t xml:space="preserve">เพราะว่า </w:t>
      </w:r>
      <w:r>
        <w:t xml:space="preserve">SVN </w:t>
      </w:r>
      <w:r>
        <w:rPr>
          <w:rFonts w:hint="cs"/>
          <w:cs/>
        </w:rPr>
        <w:t xml:space="preserve">สนับสนุนการ </w:t>
      </w:r>
      <w:r>
        <w:rPr>
          <w:cs/>
        </w:rPr>
        <w:t>เปลี่ยนชื่อไฟล์</w:t>
      </w:r>
      <w:r>
        <w:rPr>
          <w:rFonts w:hint="cs"/>
          <w:cs/>
        </w:rPr>
        <w:t xml:space="preserve"> และการ</w:t>
      </w:r>
      <w:r>
        <w:rPr>
          <w:cs/>
        </w:rPr>
        <w:t>ลบไดเรคทอรี</w:t>
      </w:r>
      <w:r>
        <w:rPr>
          <w:rFonts w:hint="cs"/>
          <w:cs/>
        </w:rPr>
        <w:t xml:space="preserve"> ซึ่งเป็นเรื่องสำคัญในช่วงแรกของการพัฒนาโปรแกรมที่การออกแบบยังไม่สมบูรณ์ และเลือก </w:t>
      </w:r>
      <w:r>
        <w:t xml:space="preserve">Server </w:t>
      </w:r>
      <w:r w:rsidR="00E861AC">
        <w:rPr>
          <w:rFonts w:hint="cs"/>
          <w:cs/>
        </w:rPr>
        <w:t>ที่ใช้เป็นที่เก็บข้อมูล ที่</w:t>
      </w:r>
      <w:r>
        <w:rPr>
          <w:rFonts w:hint="cs"/>
          <w:cs/>
        </w:rPr>
        <w:t xml:space="preserve">น่าเชื่อถืออย่าง </w:t>
      </w:r>
      <w:r>
        <w:t>Google code</w:t>
      </w:r>
    </w:p>
    <w:p w:rsidR="00802E61" w:rsidRDefault="00802E61" w:rsidP="00802E61">
      <w:pPr>
        <w:jc w:val="thaiDistribute"/>
      </w:pPr>
      <w:r>
        <w:t xml:space="preserve">SVN </w:t>
      </w:r>
      <w:r>
        <w:rPr>
          <w:rFonts w:hint="cs"/>
          <w:cs/>
        </w:rPr>
        <w:t xml:space="preserve">หรือ </w:t>
      </w:r>
      <w:r>
        <w:t xml:space="preserve">Subversion </w:t>
      </w:r>
      <w:r>
        <w:rPr>
          <w:rFonts w:hint="cs"/>
          <w:cs/>
        </w:rPr>
        <w:t xml:space="preserve">เป็นโปรแกรมโอเพนซอร์สที่ใช้ในการควบคุมรหัสโปรแกรม ที่ริเริ่มจัดทำโดยบริษัท </w:t>
      </w:r>
      <w:r w:rsidRPr="005D31C2">
        <w:t>CollabNet Inc.</w:t>
      </w:r>
      <w:r>
        <w:t xml:space="preserve"> </w:t>
      </w:r>
      <w:r>
        <w:rPr>
          <w:rFonts w:hint="cs"/>
          <w:cs/>
        </w:rPr>
        <w:t xml:space="preserve">โดย </w:t>
      </w:r>
      <w:r>
        <w:t xml:space="preserve">SVN </w:t>
      </w:r>
      <w:r>
        <w:rPr>
          <w:rFonts w:hint="cs"/>
          <w:cs/>
        </w:rPr>
        <w:t xml:space="preserve">นี้พัฒนาต่อมาจากโปรแกรม </w:t>
      </w:r>
      <w:r>
        <w:t xml:space="preserve">CVS </w:t>
      </w:r>
      <w:r>
        <w:rPr>
          <w:rFonts w:hint="cs"/>
          <w:cs/>
        </w:rPr>
        <w:t>ที่มีมาก่อนหน้า และเพิ่มความสามารถต่างๆ เข้ามาจนปัจจุบันมีผู้ใช้เยอะขึ้นมาก และมีโปรแกรมที่สนับสนุนในการใช้</w:t>
      </w:r>
      <w:r>
        <w:rPr>
          <w:rFonts w:hint="cs"/>
          <w:cs/>
        </w:rPr>
        <w:lastRenderedPageBreak/>
        <w:t xml:space="preserve">มาก เช่น </w:t>
      </w:r>
      <w:r>
        <w:t xml:space="preserve">plug-in </w:t>
      </w:r>
      <w:r>
        <w:rPr>
          <w:rFonts w:hint="cs"/>
          <w:cs/>
        </w:rPr>
        <w:t xml:space="preserve">ของโปรแกรม </w:t>
      </w:r>
      <w:r>
        <w:t xml:space="preserve">Eclipse </w:t>
      </w:r>
      <w:r>
        <w:rPr>
          <w:rFonts w:hint="cs"/>
          <w:cs/>
        </w:rPr>
        <w:t xml:space="preserve">ทำให้การใช้ </w:t>
      </w:r>
      <w:r>
        <w:t xml:space="preserve">SVN </w:t>
      </w:r>
      <w:r>
        <w:rPr>
          <w:rFonts w:hint="cs"/>
          <w:cs/>
        </w:rPr>
        <w:t xml:space="preserve">ไม่ได้ยึดติดกับการใช้ส่วนติดต่อผู้ใช้แบบ </w:t>
      </w:r>
      <w:r>
        <w:t xml:space="preserve">Text mode </w:t>
      </w:r>
      <w:r>
        <w:rPr>
          <w:rFonts w:hint="cs"/>
          <w:cs/>
        </w:rPr>
        <w:t xml:space="preserve">เท่านั้น แต่ว่าสามารถใช้ </w:t>
      </w:r>
      <w:r>
        <w:t xml:space="preserve">GUI </w:t>
      </w:r>
      <w:r>
        <w:rPr>
          <w:rFonts w:hint="cs"/>
          <w:cs/>
        </w:rPr>
        <w:t>ต่างๆ เข้ามาช่วยได้</w:t>
      </w:r>
    </w:p>
    <w:p w:rsidR="00802E61" w:rsidRDefault="00802E61" w:rsidP="00802E61">
      <w:pPr>
        <w:jc w:val="thaiDistribute"/>
      </w:pPr>
      <w:r>
        <w:t xml:space="preserve">Google Code </w:t>
      </w:r>
      <w:r>
        <w:rPr>
          <w:rFonts w:hint="cs"/>
          <w:cs/>
        </w:rPr>
        <w:t xml:space="preserve">เป็นบริการแบบหนึ่งของ </w:t>
      </w:r>
      <w:r>
        <w:t xml:space="preserve">Google </w:t>
      </w:r>
      <w:r>
        <w:rPr>
          <w:rFonts w:hint="cs"/>
          <w:cs/>
        </w:rPr>
        <w:t>ที่มีไว้เพื่อสนับสนุนการทำงานของโปรแกรมเมอร์โอเพนซอร์ส ซึ่งมีบริการในการจัดการเกี่ยวกับโครงการที่นักพัฒนาต้องการสร้างอยู่หลายอย่างเช่น</w:t>
      </w:r>
    </w:p>
    <w:p w:rsidR="00802E61" w:rsidRDefault="00802E61" w:rsidP="00802E61">
      <w:pPr>
        <w:pStyle w:val="a9"/>
        <w:numPr>
          <w:ilvl w:val="0"/>
          <w:numId w:val="16"/>
        </w:numPr>
        <w:spacing w:line="0" w:lineRule="atLeast"/>
        <w:ind w:left="1219" w:hanging="357"/>
        <w:jc w:val="thaiDistribute"/>
      </w:pPr>
      <w:r>
        <w:t xml:space="preserve">Wiki </w:t>
      </w:r>
      <w:r>
        <w:rPr>
          <w:rFonts w:hint="cs"/>
          <w:sz w:val="24"/>
          <w:szCs w:val="32"/>
          <w:cs/>
        </w:rPr>
        <w:t>สำหรับอภิปรายเกี่ยวกับโครงการในกรณีที่ทำร่วมกันหลายคน หรือว่าเอาไว้ทำเอกสารออนไลน์เกี่ยวกับโครงการได้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spacing w:line="0" w:lineRule="atLeast"/>
        <w:jc w:val="thaiDistribute"/>
        <w:rPr>
          <w:sz w:val="24"/>
          <w:szCs w:val="32"/>
        </w:rPr>
      </w:pPr>
      <w:r>
        <w:t>Download</w:t>
      </w:r>
      <w:r w:rsidRPr="00E917EE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เป็นที่สำหรับเก็บเอกสาร โปรแกรมหรือสิ่งที่จำเป็นต่างสำหรับ</w:t>
      </w:r>
      <w:r>
        <w:rPr>
          <w:rFonts w:hint="cs"/>
          <w:sz w:val="24"/>
          <w:szCs w:val="32"/>
          <w:cs/>
        </w:rPr>
        <w:t>โครงการ</w:t>
      </w:r>
      <w:r w:rsidRPr="00E917EE">
        <w:rPr>
          <w:rFonts w:hint="cs"/>
          <w:sz w:val="24"/>
          <w:szCs w:val="32"/>
          <w:cs/>
        </w:rPr>
        <w:t>และกำหนดได้ว่าใครสามารถดาวน์โหลด ซึ่งอาจจะเป็นกลุ่มผู้พัฒนาหรือบุคคลทั่วไปก็ได้</w:t>
      </w:r>
    </w:p>
    <w:p w:rsidR="00802E61" w:rsidRPr="00E917EE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 xml:space="preserve">Issue </w:t>
      </w:r>
      <w:r w:rsidRPr="00E917EE">
        <w:rPr>
          <w:rFonts w:hint="cs"/>
          <w:sz w:val="24"/>
          <w:szCs w:val="32"/>
          <w:cs/>
        </w:rPr>
        <w:t>การตามรุ่นต่างๆของโปรแกรมเช่นในแต่ละรุ่นมีการพัฒนามีการแก้ไขหรือเปลี่ยนแปล</w:t>
      </w:r>
      <w:r w:rsidR="00E861AC">
        <w:rPr>
          <w:rFonts w:hint="cs"/>
          <w:sz w:val="24"/>
          <w:szCs w:val="32"/>
          <w:cs/>
        </w:rPr>
        <w:t>ง</w:t>
      </w:r>
      <w:r w:rsidRPr="00E917EE">
        <w:rPr>
          <w:rFonts w:hint="cs"/>
          <w:sz w:val="24"/>
          <w:szCs w:val="32"/>
          <w:cs/>
        </w:rPr>
        <w:t>อะไรบ้าง</w:t>
      </w:r>
    </w:p>
    <w:p w:rsidR="00802E61" w:rsidRDefault="00802E61" w:rsidP="00802E61">
      <w:pPr>
        <w:pStyle w:val="a9"/>
        <w:numPr>
          <w:ilvl w:val="0"/>
          <w:numId w:val="16"/>
        </w:numPr>
        <w:jc w:val="thaiDistribute"/>
        <w:rPr>
          <w:sz w:val="24"/>
          <w:szCs w:val="32"/>
        </w:rPr>
      </w:pPr>
      <w:r>
        <w:t>Source</w:t>
      </w:r>
      <w:r>
        <w:rPr>
          <w:rFonts w:hint="cs"/>
          <w:cs/>
        </w:rPr>
        <w:t xml:space="preserve"> </w:t>
      </w:r>
      <w:r w:rsidRPr="00E917EE">
        <w:rPr>
          <w:rFonts w:hint="cs"/>
          <w:sz w:val="24"/>
          <w:szCs w:val="32"/>
          <w:cs/>
        </w:rPr>
        <w:t>เป็นที่สำหรับบริการให้</w:t>
      </w:r>
      <w:r w:rsidR="00E861AC">
        <w:rPr>
          <w:rFonts w:hint="cs"/>
          <w:sz w:val="24"/>
          <w:szCs w:val="32"/>
          <w:cs/>
        </w:rPr>
        <w:t>ดาวน์</w:t>
      </w:r>
      <w:r w:rsidRPr="00E917EE">
        <w:rPr>
          <w:rFonts w:hint="cs"/>
          <w:sz w:val="24"/>
          <w:szCs w:val="32"/>
          <w:cs/>
        </w:rPr>
        <w:t>โหลดรหัสโปรแก</w:t>
      </w:r>
      <w:r>
        <w:rPr>
          <w:rFonts w:hint="cs"/>
          <w:sz w:val="24"/>
          <w:szCs w:val="32"/>
          <w:cs/>
        </w:rPr>
        <w:t>รมซึ่งมีสองแบบคือ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 w:rsidRPr="00E917EE">
        <w:rPr>
          <w:rFonts w:hint="cs"/>
          <w:sz w:val="24"/>
          <w:szCs w:val="32"/>
          <w:cs/>
        </w:rPr>
        <w:t>กลุ่มผู้พัฒนา(มีการส่ง</w:t>
      </w:r>
      <w:r w:rsidRPr="00D46DC6">
        <w:rPr>
          <w:sz w:val="24"/>
          <w:szCs w:val="32"/>
          <w:cs/>
        </w:rPr>
        <w:t>ซอร์สโค้ด</w:t>
      </w:r>
      <w:r w:rsidRPr="00D46DC6">
        <w:rPr>
          <w:sz w:val="24"/>
          <w:szCs w:val="32"/>
        </w:rPr>
        <w:t xml:space="preserve"> 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>
        <w:rPr>
          <w:rFonts w:hint="cs"/>
          <w:sz w:val="24"/>
          <w:szCs w:val="32"/>
          <w:cs/>
        </w:rPr>
        <w:t>)</w:t>
      </w:r>
    </w:p>
    <w:p w:rsidR="00802E61" w:rsidRDefault="00802E61" w:rsidP="00802E61">
      <w:pPr>
        <w:pStyle w:val="a9"/>
        <w:numPr>
          <w:ilvl w:val="1"/>
          <w:numId w:val="16"/>
        </w:numPr>
        <w:jc w:val="thaiDistribute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บุคค</w:t>
      </w:r>
      <w:r w:rsidRPr="00E917EE">
        <w:rPr>
          <w:rFonts w:hint="cs"/>
          <w:sz w:val="24"/>
          <w:szCs w:val="32"/>
          <w:cs/>
        </w:rPr>
        <w:t>ลทั่วไป(ไม่มีการส่ง</w:t>
      </w:r>
      <w:r w:rsidRPr="00E917EE">
        <w:rPr>
          <w:sz w:val="24"/>
          <w:szCs w:val="32"/>
          <w:cs/>
        </w:rPr>
        <w:t>ซอร์สโค้ด</w:t>
      </w:r>
      <w:r w:rsidRPr="00E917EE">
        <w:rPr>
          <w:rFonts w:hint="cs"/>
          <w:sz w:val="24"/>
          <w:szCs w:val="32"/>
          <w:cs/>
        </w:rPr>
        <w:t>ที่ได้ทำการแก้ไขกลับไปที่</w:t>
      </w:r>
      <w:r w:rsidRPr="00D46DC6">
        <w:rPr>
          <w:sz w:val="24"/>
          <w:szCs w:val="32"/>
          <w:cs/>
        </w:rPr>
        <w:t>เซิร์ฟเวอร์</w:t>
      </w:r>
      <w:r w:rsidRPr="00D46DC6">
        <w:rPr>
          <w:sz w:val="24"/>
          <w:szCs w:val="32"/>
        </w:rPr>
        <w:t> </w:t>
      </w:r>
      <w:r w:rsidRPr="00E917EE">
        <w:rPr>
          <w:rFonts w:hint="cs"/>
          <w:sz w:val="24"/>
          <w:szCs w:val="32"/>
          <w:cs/>
        </w:rPr>
        <w:t>)</w:t>
      </w:r>
    </w:p>
    <w:p w:rsidR="00802E61" w:rsidRPr="00CB32B1" w:rsidRDefault="00802E61" w:rsidP="00802E61">
      <w:pPr>
        <w:ind w:firstLine="720"/>
        <w:jc w:val="thaiDistribute"/>
      </w:pPr>
      <w:r>
        <w:rPr>
          <w:rFonts w:hint="cs"/>
          <w:sz w:val="24"/>
          <w:cs/>
        </w:rPr>
        <w:t>ซึ่งยังมี</w:t>
      </w:r>
      <w:r w:rsidRPr="00CB32B1">
        <w:rPr>
          <w:rFonts w:hint="cs"/>
          <w:cs/>
        </w:rPr>
        <w:t>การให้บริการในการควบคุม</w:t>
      </w:r>
      <w:r>
        <w:rPr>
          <w:rFonts w:hint="cs"/>
          <w:cs/>
        </w:rPr>
        <w:t>รุ่น</w:t>
      </w:r>
      <w:r w:rsidRPr="00CB32B1">
        <w:rPr>
          <w:rFonts w:hint="cs"/>
          <w:cs/>
        </w:rPr>
        <w:t xml:space="preserve">ของโปรแกรมด้วย </w:t>
      </w:r>
      <w:r>
        <w:t>SVN</w:t>
      </w:r>
      <w:r w:rsidRPr="00CB32B1">
        <w:t xml:space="preserve"> </w:t>
      </w:r>
      <w:r w:rsidRPr="00CB32B1">
        <w:rPr>
          <w:rFonts w:hint="cs"/>
          <w:cs/>
        </w:rPr>
        <w:t>ด้วยซึ่งผู้พัฒนาได้ใช้</w:t>
      </w:r>
      <w:r w:rsidRPr="00D46DC6">
        <w:rPr>
          <w:cs/>
        </w:rPr>
        <w:t>เซิร์ฟเวอร์</w:t>
      </w:r>
      <w:r w:rsidRPr="00D46DC6">
        <w:t xml:space="preserve">  </w:t>
      </w:r>
      <w:r w:rsidRPr="00CB32B1">
        <w:rPr>
          <w:rFonts w:hint="cs"/>
          <w:cs/>
        </w:rPr>
        <w:t xml:space="preserve">ของ </w:t>
      </w:r>
      <w:r w:rsidRPr="00CB32B1">
        <w:t xml:space="preserve">Google </w:t>
      </w:r>
      <w:r w:rsidRPr="00CB32B1">
        <w:rPr>
          <w:rFonts w:hint="cs"/>
          <w:cs/>
        </w:rPr>
        <w:t>นี้</w:t>
      </w:r>
      <w:r>
        <w:rPr>
          <w:rFonts w:hint="cs"/>
          <w:cs/>
        </w:rPr>
        <w:t>เป็น</w:t>
      </w:r>
      <w:r w:rsidRPr="00F933F0">
        <w:rPr>
          <w:cs/>
        </w:rPr>
        <w:t>เซิร์ฟเวอร์</w:t>
      </w:r>
      <w:r w:rsidRPr="00F933F0">
        <w:t xml:space="preserve">  </w:t>
      </w:r>
      <w:r>
        <w:t xml:space="preserve">SVN </w:t>
      </w:r>
      <w:r>
        <w:rPr>
          <w:rFonts w:hint="cs"/>
          <w:cs/>
        </w:rPr>
        <w:t>สำหรับการพัฒนาโปรแกรมแสดงผลข้อมูลประเภทกราฟออกมาในรูปแบบกราฟิกด้วย</w:t>
      </w:r>
      <w:r>
        <w:t xml:space="preserve"> </w:t>
      </w:r>
    </w:p>
    <w:p w:rsidR="00802E61" w:rsidRPr="00CB32B1" w:rsidRDefault="00802E61" w:rsidP="00802E61">
      <w:pPr>
        <w:jc w:val="thaiDistribute"/>
        <w:rPr>
          <w:cs/>
        </w:rPr>
      </w:pPr>
    </w:p>
    <w:p w:rsidR="00802E61" w:rsidRDefault="00802E61" w:rsidP="00802E61">
      <w:pPr>
        <w:pStyle w:val="2"/>
      </w:pPr>
      <w:r>
        <w:t>Python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ข้อมูลเบื้องต้น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ไพธอน (</w:t>
      </w:r>
      <w:r w:rsidRPr="00F933F0">
        <w:t xml:space="preserve">Python) </w:t>
      </w:r>
      <w:r w:rsidRPr="00F933F0">
        <w:rPr>
          <w:cs/>
        </w:rPr>
        <w:t>เป็นภาษาโปรแกรมในลักษณะภาษาอินเตอร์พรีเตอร์โปรแกรมมิ่ง (</w:t>
      </w:r>
      <w:r w:rsidRPr="00F933F0">
        <w:t xml:space="preserve">Interpreted programming language) </w:t>
      </w:r>
      <w:r w:rsidRPr="00F933F0">
        <w:rPr>
          <w:cs/>
        </w:rPr>
        <w:t xml:space="preserve">ผู้คิดค้นคือ </w:t>
      </w:r>
      <w:r w:rsidRPr="00F933F0">
        <w:t xml:space="preserve">Guido van Rossum </w:t>
      </w:r>
      <w:r w:rsidRPr="00F933F0">
        <w:rPr>
          <w:cs/>
        </w:rPr>
        <w:t xml:space="preserve">ในปี </w:t>
      </w:r>
      <w:r w:rsidRPr="00F933F0">
        <w:t xml:space="preserve">1990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เป็น การจัดการชนิดของตัวแปรแบบแปรผันตามข้อมูลที่บรรจุอยู่ (</w:t>
      </w:r>
      <w:r w:rsidRPr="00F933F0">
        <w:t xml:space="preserve">Fully dynamically typed) </w:t>
      </w:r>
      <w:r w:rsidRPr="00F933F0">
        <w:rPr>
          <w:cs/>
        </w:rPr>
        <w:t>และใช้การจัดการหน่วยความจำเป็นอัตโนมัติ (</w:t>
      </w:r>
      <w:r w:rsidRPr="00F933F0">
        <w:t xml:space="preserve">Automatic memory management) </w:t>
      </w:r>
      <w:r w:rsidRPr="00F933F0">
        <w:rPr>
          <w:cs/>
        </w:rPr>
        <w:t xml:space="preserve">โดยได้เป็นการพัฒนาและผสมผสานของภาษาอื่น ๆ ได้แก่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>และภาษา</w:t>
      </w:r>
      <w:r>
        <w:t xml:space="preserve"> Python </w:t>
      </w:r>
      <w:r w:rsidRPr="00F933F0">
        <w:rPr>
          <w:cs/>
        </w:rPr>
        <w:t xml:space="preserve">ยังเป็นแนวคิดที่ทำให้เกิดภาษาใหม่ ๆ ซึ่งได้แก่ </w:t>
      </w:r>
      <w:r w:rsidRPr="00F933F0">
        <w:t xml:space="preserve">Ruby </w:t>
      </w:r>
      <w:r w:rsidRPr="00F933F0">
        <w:rPr>
          <w:cs/>
        </w:rPr>
        <w:t xml:space="preserve">และ </w:t>
      </w:r>
      <w:r w:rsidRPr="00F933F0">
        <w:t xml:space="preserve">Boo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ind w:left="709" w:firstLine="720"/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นั้นพัฒนาเป็นโครงการ </w:t>
      </w:r>
      <w:r w:rsidRPr="00F933F0">
        <w:t xml:space="preserve">Open source </w:t>
      </w:r>
      <w:r w:rsidRPr="00F933F0">
        <w:rPr>
          <w:cs/>
        </w:rPr>
        <w:t xml:space="preserve">โดยมีการจัดการแบบไม่หวังผลกำไรโดย </w:t>
      </w:r>
      <w:r w:rsidRPr="00F933F0">
        <w:t xml:space="preserve">Python Software Foundation </w:t>
      </w:r>
      <w:r w:rsidRPr="00F933F0">
        <w:rPr>
          <w:cs/>
        </w:rPr>
        <w:t>และสามารถหาข้อมูลและตัวแปรภาษาได้จากเว็บไซต์ของ</w:t>
      </w:r>
      <w:r>
        <w:t xml:space="preserve"> Python </w:t>
      </w:r>
      <w:r w:rsidRPr="00F933F0">
        <w:rPr>
          <w:cs/>
        </w:rPr>
        <w:t xml:space="preserve">เอง ที่ </w:t>
      </w:r>
      <w:r w:rsidRPr="00F933F0">
        <w:t xml:space="preserve">http://www.python.org/ </w:t>
      </w:r>
      <w:r w:rsidRPr="00F933F0">
        <w:rPr>
          <w:cs/>
        </w:rPr>
        <w:t xml:space="preserve">ซึ่งในปัจจุบัน (ณ.วันที่ </w:t>
      </w:r>
      <w:r w:rsidRPr="00F933F0">
        <w:t xml:space="preserve">29 </w:t>
      </w:r>
      <w:r>
        <w:rPr>
          <w:rFonts w:hint="cs"/>
          <w:cs/>
        </w:rPr>
        <w:t>กันยายน</w:t>
      </w:r>
      <w:r w:rsidRPr="00F933F0">
        <w:rPr>
          <w:cs/>
        </w:rPr>
        <w:t xml:space="preserve"> </w:t>
      </w:r>
      <w:r>
        <w:t>2551</w:t>
      </w:r>
      <w:r w:rsidRPr="00F933F0">
        <w:t xml:space="preserve">) Python </w:t>
      </w:r>
      <w:r w:rsidRPr="00F933F0">
        <w:rPr>
          <w:cs/>
        </w:rPr>
        <w:t xml:space="preserve">ได้พัฒนาถึงรุ่นที่ </w:t>
      </w:r>
      <w:r w:rsidRPr="00F933F0">
        <w:t>2.</w:t>
      </w:r>
      <w:r>
        <w:t>5</w:t>
      </w:r>
      <w:r w:rsidRPr="00F933F0">
        <w:t>.</w:t>
      </w:r>
      <w:r>
        <w:t>2</w:t>
      </w:r>
      <w:r w:rsidRPr="00F933F0">
        <w:t xml:space="preserve"> (</w:t>
      </w:r>
      <w:r w:rsidRPr="00F933F0">
        <w:rPr>
          <w:cs/>
        </w:rPr>
        <w:t xml:space="preserve">ออกวันที่ </w:t>
      </w:r>
      <w:r>
        <w:t>22</w:t>
      </w:r>
      <w:r w:rsidRPr="00F933F0">
        <w:t xml:space="preserve"> </w:t>
      </w:r>
      <w:r>
        <w:rPr>
          <w:rFonts w:hint="cs"/>
          <w:cs/>
        </w:rPr>
        <w:t>กุมภาพันธ์</w:t>
      </w:r>
      <w:r w:rsidRPr="00F933F0">
        <w:rPr>
          <w:cs/>
        </w:rPr>
        <w:t xml:space="preserve"> </w:t>
      </w:r>
      <w:r>
        <w:t>2551</w:t>
      </w:r>
      <w:r w:rsidRPr="00F933F0">
        <w:t xml:space="preserve">) </w:t>
      </w:r>
      <w:r w:rsidRPr="00F933F0">
        <w:rPr>
          <w:cs/>
        </w:rPr>
        <w:t xml:space="preserve">และรุ่นทดสอบการทำงาน หรือ </w:t>
      </w:r>
      <w:r w:rsidRPr="00F933F0">
        <w:t xml:space="preserve">beta </w:t>
      </w:r>
      <w:r w:rsidRPr="00F933F0">
        <w:rPr>
          <w:cs/>
        </w:rPr>
        <w:t xml:space="preserve">นั้นอยู่ที่รุ่น </w:t>
      </w:r>
      <w:r>
        <w:t xml:space="preserve">2.6rc2(12 </w:t>
      </w:r>
      <w:r>
        <w:rPr>
          <w:rFonts w:hint="cs"/>
          <w:cs/>
        </w:rPr>
        <w:t>กันยายน 2551</w:t>
      </w:r>
      <w:r>
        <w:t xml:space="preserve">) </w:t>
      </w:r>
      <w:r>
        <w:rPr>
          <w:rFonts w:hint="cs"/>
          <w:cs/>
        </w:rPr>
        <w:t xml:space="preserve">และ </w:t>
      </w:r>
      <w:r>
        <w:t xml:space="preserve">3.0rc1 (17 </w:t>
      </w:r>
      <w:r>
        <w:rPr>
          <w:rFonts w:hint="cs"/>
          <w:cs/>
        </w:rPr>
        <w:t>กันยายน 2551</w:t>
      </w:r>
      <w:r>
        <w:t>)</w:t>
      </w:r>
    </w:p>
    <w:p w:rsidR="00802E61" w:rsidRPr="00BD403C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BD403C">
        <w:rPr>
          <w:b/>
          <w:bCs/>
        </w:rPr>
        <w:t>Python 1.0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สร้างขึ้นครั้งแรกในปี </w:t>
      </w:r>
      <w:r w:rsidRPr="00F933F0">
        <w:t xml:space="preserve">1990 </w:t>
      </w:r>
      <w:r w:rsidRPr="00F933F0">
        <w:rPr>
          <w:cs/>
        </w:rPr>
        <w:t xml:space="preserve">โดย </w:t>
      </w:r>
      <w:r w:rsidRPr="00F933F0">
        <w:t xml:space="preserve">Guido van Rossum </w:t>
      </w:r>
      <w:r w:rsidRPr="00F933F0">
        <w:rPr>
          <w:cs/>
        </w:rPr>
        <w:t xml:space="preserve">ที่ </w:t>
      </w:r>
      <w:r w:rsidRPr="00F933F0">
        <w:t xml:space="preserve">CWI (National Research Institute for Mathematics and Computer Science) </w:t>
      </w:r>
      <w:r w:rsidRPr="00F933F0">
        <w:rPr>
          <w:cs/>
        </w:rPr>
        <w:t xml:space="preserve">ในประเทศเนเธอร์แลนด์ โดยได้นำความสำเร็จของภาษาโปรแกรมมิ่งที่ชื่อ </w:t>
      </w:r>
      <w:r w:rsidRPr="00F933F0">
        <w:t xml:space="preserve">ABC </w:t>
      </w:r>
      <w:r w:rsidRPr="00F933F0">
        <w:rPr>
          <w:cs/>
        </w:rPr>
        <w:t xml:space="preserve">มาปรับใช้กับ </w:t>
      </w:r>
      <w:r w:rsidRPr="00F933F0">
        <w:t xml:space="preserve">Modula-3, Icon, C, Perl, Lisp, Smalltalk </w:t>
      </w:r>
      <w:r w:rsidRPr="00F933F0">
        <w:rPr>
          <w:cs/>
        </w:rPr>
        <w:t xml:space="preserve">และ </w:t>
      </w:r>
      <w:r w:rsidRPr="00F933F0">
        <w:t xml:space="preserve">Tcl </w:t>
      </w:r>
      <w:r w:rsidRPr="00F933F0">
        <w:rPr>
          <w:cs/>
        </w:rPr>
        <w:t xml:space="preserve">โดย </w:t>
      </w:r>
      <w:r>
        <w:t>Guido van Rossu</w:t>
      </w:r>
      <w:r w:rsidRPr="00F933F0">
        <w:t xml:space="preserve">m </w:t>
      </w:r>
      <w:r w:rsidRPr="00F933F0">
        <w:rPr>
          <w:cs/>
        </w:rPr>
        <w:t>ถือว่าเป็นผู้ริเริ่มและคิดค้น แต่เค้าก็ยังคิดว่าผลงานอย่าง</w:t>
      </w:r>
      <w:r>
        <w:t xml:space="preserve"> Python </w:t>
      </w:r>
      <w:r w:rsidRPr="00F933F0">
        <w:rPr>
          <w:cs/>
        </w:rPr>
        <w:t xml:space="preserve">นั้น เป็นผลงานความรู้ที่ทำขึ้นเพื่อความสนุกสนานโดยได้อ้างอิงงานชิ้นนี้ของเขาว่าเป็น </w:t>
      </w:r>
      <w:r w:rsidRPr="00F933F0">
        <w:t xml:space="preserve">Benevolent Dictator for Life (BDFL) </w:t>
      </w:r>
      <w:r w:rsidRPr="00F933F0">
        <w:rPr>
          <w:cs/>
        </w:rPr>
        <w:t xml:space="preserve">ซึ่งผลงานที่ถูกเรียกว่าเกิดจากความสนุกสนานเหล่านี้นั้นมักถูกเรียกว่า </w:t>
      </w:r>
      <w:r w:rsidRPr="00F933F0">
        <w:t xml:space="preserve">BDFL </w:t>
      </w:r>
      <w:r w:rsidRPr="00F933F0">
        <w:rPr>
          <w:cs/>
        </w:rPr>
        <w:t xml:space="preserve">เพราะมักเกิดจากความไม่ตั้งใจ และความอยากที่จะทำอะไรที่เป็นอิสระนั้นเอง ซึ่งคนที่ถูกกล่าวถึงว่าทำในลักษณะแบบนี้ก็ได้แก่ </w:t>
      </w:r>
      <w:r w:rsidRPr="00F933F0">
        <w:t xml:space="preserve">Linus Torvalds </w:t>
      </w:r>
      <w:r w:rsidRPr="00F933F0">
        <w:rPr>
          <w:cs/>
        </w:rPr>
        <w:t xml:space="preserve">ผู้สร้าง </w:t>
      </w:r>
      <w:r w:rsidRPr="00F933F0">
        <w:t xml:space="preserve">Linux kernel, Larry Wall </w:t>
      </w:r>
      <w:r w:rsidRPr="00F933F0">
        <w:rPr>
          <w:cs/>
        </w:rPr>
        <w:t xml:space="preserve">ผู้สร้าง </w:t>
      </w:r>
      <w:r w:rsidRPr="00F933F0">
        <w:t xml:space="preserve">Perl programming language </w:t>
      </w:r>
      <w:r w:rsidRPr="00F933F0">
        <w:rPr>
          <w:cs/>
        </w:rPr>
        <w:t>และคนอื่น ๆ อีกมากมาย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1.2 </w:t>
      </w:r>
      <w:r w:rsidRPr="00F933F0">
        <w:rPr>
          <w:cs/>
        </w:rPr>
        <w:t xml:space="preserve">นั้นได้ถูกปล่อยออกมาในปี </w:t>
      </w:r>
      <w:r w:rsidRPr="00F933F0">
        <w:t xml:space="preserve">1995 </w:t>
      </w:r>
      <w:r w:rsidRPr="00F933F0">
        <w:rPr>
          <w:cs/>
        </w:rPr>
        <w:t xml:space="preserve">โดย </w:t>
      </w:r>
      <w:r w:rsidRPr="00F933F0">
        <w:t xml:space="preserve">Guido </w:t>
      </w:r>
      <w:r w:rsidRPr="00F933F0">
        <w:rPr>
          <w:cs/>
        </w:rPr>
        <w:t>ได้กลับมาพัฒนา</w:t>
      </w:r>
      <w:r>
        <w:t xml:space="preserve"> Python </w:t>
      </w:r>
      <w:r w:rsidRPr="00F933F0">
        <w:rPr>
          <w:cs/>
        </w:rPr>
        <w:t xml:space="preserve">ต่อที่ </w:t>
      </w:r>
      <w:r w:rsidRPr="00F933F0">
        <w:t xml:space="preserve">Corporation for National Research Initiatives (CNRI) </w:t>
      </w:r>
      <w:r w:rsidRPr="00F933F0">
        <w:rPr>
          <w:cs/>
        </w:rPr>
        <w:t>ที่ เรสตัน</w:t>
      </w:r>
      <w:r w:rsidRPr="00F933F0">
        <w:t xml:space="preserve">, </w:t>
      </w:r>
      <w:r w:rsidRPr="00F933F0">
        <w:rPr>
          <w:cs/>
        </w:rPr>
        <w:t xml:space="preserve">มลรัฐเวอร์จิเนีย ประเทศสหรัฐอเมริกา โดยที่ในขณะเดียวกันก็ได้ปล่อยรุ่นใหม่ ในหมายเลขรุ่น </w:t>
      </w:r>
      <w:r w:rsidRPr="00F933F0">
        <w:t xml:space="preserve">1.6 </w:t>
      </w:r>
      <w:r w:rsidRPr="00F933F0">
        <w:rPr>
          <w:cs/>
        </w:rPr>
        <w:t xml:space="preserve">ออกมาโดยอยู่ที่ </w:t>
      </w:r>
      <w:r w:rsidRPr="00F933F0">
        <w:t xml:space="preserve">CNRI </w:t>
      </w:r>
      <w:r w:rsidRPr="00F933F0">
        <w:rPr>
          <w:cs/>
        </w:rPr>
        <w:t>เช่นกัน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ซึ่งหลังจากปล่อยรุ่น </w:t>
      </w:r>
      <w:r w:rsidRPr="00F933F0">
        <w:t xml:space="preserve">1.6 </w:t>
      </w:r>
      <w:r w:rsidRPr="00F933F0">
        <w:rPr>
          <w:cs/>
        </w:rPr>
        <w:t xml:space="preserve">ออกมาแล้ว </w:t>
      </w:r>
      <w:r w:rsidRPr="00F933F0">
        <w:t xml:space="preserve">Guido van Rossum </w:t>
      </w:r>
      <w:r w:rsidRPr="00F933F0">
        <w:rPr>
          <w:cs/>
        </w:rPr>
        <w:t xml:space="preserve">ก็ได้ออกจาก </w:t>
      </w:r>
      <w:r w:rsidRPr="00F933F0">
        <w:t xml:space="preserve">CNRI  </w:t>
      </w:r>
      <w:r w:rsidRPr="00F933F0">
        <w:rPr>
          <w:cs/>
        </w:rPr>
        <w:t>เพื่อทำงานให้การทำธุรกิจพัฒนาซอฟต์แวร์แบบเต็มตัว โดยก่อนที่จะเริ่มทำงานธุรกิจ เขาก็ได้ทำให้</w:t>
      </w:r>
      <w:r>
        <w:t xml:space="preserve"> Python </w:t>
      </w:r>
      <w:r w:rsidRPr="00F933F0">
        <w:rPr>
          <w:cs/>
        </w:rPr>
        <w:t xml:space="preserve">นั้นอยู่บนสัญญาลิขสิทธิ์แบบ </w:t>
      </w:r>
      <w:r w:rsidRPr="00F933F0">
        <w:t xml:space="preserve">General Public License (GPL) </w:t>
      </w:r>
      <w:r w:rsidRPr="00F933F0">
        <w:rPr>
          <w:cs/>
        </w:rPr>
        <w:t xml:space="preserve">โดยที่ </w:t>
      </w:r>
      <w:r w:rsidRPr="00F933F0">
        <w:t xml:space="preserve">CNRI </w:t>
      </w:r>
      <w:r w:rsidRPr="00F933F0">
        <w:rPr>
          <w:cs/>
        </w:rPr>
        <w:t xml:space="preserve">และ </w:t>
      </w:r>
      <w:r w:rsidRPr="00F933F0">
        <w:t xml:space="preserve">Free Software Foundation (FSF) </w:t>
      </w:r>
      <w:r w:rsidRPr="00F933F0">
        <w:rPr>
          <w:cs/>
        </w:rPr>
        <w:t>ได้รวมกันเปิดเผยรหัสโปรแกรมทั้งหมด เพื่อให้</w:t>
      </w:r>
      <w:r>
        <w:t xml:space="preserve"> Python </w:t>
      </w:r>
      <w:r w:rsidRPr="00F933F0">
        <w:rPr>
          <w:cs/>
        </w:rPr>
        <w:t>นั้นได้ชื่อว่าเป็นซอ</w:t>
      </w:r>
      <w:r>
        <w:rPr>
          <w:cs/>
        </w:rPr>
        <w:t>ฟต์แวร์เสรี และเพื่อให้ตรงตามข้</w:t>
      </w:r>
      <w:r w:rsidRPr="00F933F0">
        <w:rPr>
          <w:cs/>
        </w:rPr>
        <w:t xml:space="preserve">อกำหนดของ </w:t>
      </w:r>
      <w:r w:rsidRPr="00F933F0">
        <w:t xml:space="preserve">GPL-compatible </w:t>
      </w:r>
      <w:r w:rsidRPr="00F933F0">
        <w:rPr>
          <w:cs/>
        </w:rPr>
        <w:t xml:space="preserve">ด้วย (แต่ยังคงไม่สมบูรณ์เพราะการพัฒนาในรุ่น </w:t>
      </w:r>
      <w:r w:rsidRPr="00F933F0">
        <w:t xml:space="preserve">1.6 </w:t>
      </w:r>
      <w:r w:rsidRPr="00F933F0">
        <w:rPr>
          <w:cs/>
        </w:rPr>
        <w:t xml:space="preserve">นั้นออกมาก่อนที่จะใช้สัญญาลิขสิทธิ์แบบ </w:t>
      </w:r>
      <w:r w:rsidRPr="00F933F0">
        <w:t xml:space="preserve">GPL </w:t>
      </w:r>
      <w:r w:rsidRPr="00F933F0">
        <w:rPr>
          <w:cs/>
        </w:rPr>
        <w:t>ทำให้ยังมีบางส่วนที่ยังเปิดเผยไม่ได้)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และในปีเดียวกันนั้นเอง </w:t>
      </w:r>
      <w:r>
        <w:t>Guido van Russu</w:t>
      </w:r>
      <w:r w:rsidRPr="00F933F0">
        <w:t xml:space="preserve">m </w:t>
      </w:r>
      <w:r w:rsidRPr="00F933F0">
        <w:rPr>
          <w:cs/>
        </w:rPr>
        <w:t xml:space="preserve">ก็ได้รับรางวัลจาก </w:t>
      </w:r>
      <w:r w:rsidRPr="00F933F0">
        <w:t xml:space="preserve">FSF </w:t>
      </w:r>
      <w:r w:rsidRPr="00F933F0">
        <w:rPr>
          <w:cs/>
        </w:rPr>
        <w:t>ในชื่อว่า "</w:t>
      </w:r>
      <w:r w:rsidRPr="00F933F0">
        <w:t>Advancement of Free Software"</w:t>
      </w:r>
    </w:p>
    <w:p w:rsidR="00802E61" w:rsidRPr="00F933F0" w:rsidRDefault="00802E61" w:rsidP="00802E61">
      <w:pPr>
        <w:ind w:left="709" w:firstLine="720"/>
        <w:jc w:val="thaiDistribute"/>
        <w:rPr>
          <w:cs/>
        </w:rPr>
      </w:pPr>
      <w:r w:rsidRPr="00F933F0">
        <w:rPr>
          <w:cs/>
        </w:rPr>
        <w:lastRenderedPageBreak/>
        <w:t>โดยในปีนั้นเอง</w:t>
      </w:r>
      <w:r>
        <w:t xml:space="preserve"> Python </w:t>
      </w:r>
      <w:r w:rsidRPr="00F933F0">
        <w:rPr>
          <w:cs/>
        </w:rPr>
        <w:t xml:space="preserve"> </w:t>
      </w:r>
      <w:r w:rsidRPr="00F933F0">
        <w:t xml:space="preserve">1.6.1 </w:t>
      </w:r>
      <w:r w:rsidRPr="00F933F0">
        <w:rPr>
          <w:cs/>
        </w:rPr>
        <w:t xml:space="preserve">ก็ได้ออกมาเพื่อแก้ปัญหาข้อผิดพลาดของตัวซอฟต์แวร์และให้เป็นไปตามข้อกำหนดของ </w:t>
      </w:r>
      <w:r w:rsidRPr="00F933F0">
        <w:t xml:space="preserve">GPL-compatible license </w:t>
      </w:r>
      <w:r w:rsidRPr="00F933F0">
        <w:rPr>
          <w:cs/>
        </w:rPr>
        <w:t>อย่างสมบูรณ</w:t>
      </w:r>
      <w:r>
        <w:rPr>
          <w:rFonts w:hint="cs"/>
          <w:cs/>
        </w:rPr>
        <w:t>์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Python 2.0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 xml:space="preserve">ในปี </w:t>
      </w:r>
      <w:r w:rsidRPr="00F933F0">
        <w:t xml:space="preserve">2000 Guido </w:t>
      </w:r>
      <w:r w:rsidRPr="00F933F0">
        <w:rPr>
          <w:cs/>
        </w:rPr>
        <w:t xml:space="preserve">และ </w:t>
      </w:r>
      <w:r w:rsidRPr="00F933F0">
        <w:t xml:space="preserve">Python Core Development team </w:t>
      </w:r>
      <w:r w:rsidRPr="00F933F0">
        <w:rPr>
          <w:cs/>
        </w:rPr>
        <w:t xml:space="preserve">ได้ย้ายการทำงานไป </w:t>
      </w:r>
      <w:r w:rsidRPr="00F933F0">
        <w:t xml:space="preserve">BeOpen.com </w:t>
      </w:r>
      <w:r w:rsidRPr="00F933F0">
        <w:rPr>
          <w:cs/>
        </w:rPr>
        <w:t xml:space="preserve">โดยที่พวกเขาได้ย้ายจาก </w:t>
      </w:r>
      <w:r w:rsidRPr="00F933F0">
        <w:t xml:space="preserve">BeOpen PythonLabs team </w:t>
      </w:r>
      <w:r w:rsidRPr="00F933F0">
        <w:rPr>
          <w:cs/>
        </w:rPr>
        <w:t>โดยใน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2.0 </w:t>
      </w:r>
      <w:r w:rsidRPr="00F933F0">
        <w:rPr>
          <w:cs/>
        </w:rPr>
        <w:t xml:space="preserve">นั้นได้ถูกนำออกเผยแพร่ต่อบุคคลทั่วไปจากเว็บไซต์ </w:t>
      </w:r>
      <w:r w:rsidRPr="00F933F0">
        <w:t xml:space="preserve">BeOpen.com </w:t>
      </w:r>
      <w:r w:rsidRPr="00F933F0">
        <w:rPr>
          <w:cs/>
        </w:rPr>
        <w:t>และหลังจากที่</w:t>
      </w:r>
      <w:r>
        <w:t xml:space="preserve"> Python </w:t>
      </w:r>
      <w:r w:rsidRPr="00F933F0">
        <w:rPr>
          <w:cs/>
        </w:rPr>
        <w:t xml:space="preserve">ออกรุ่นที่ </w:t>
      </w:r>
      <w:r w:rsidRPr="00F933F0">
        <w:t xml:space="preserve">2.0 </w:t>
      </w:r>
      <w:r w:rsidRPr="00F933F0">
        <w:rPr>
          <w:cs/>
        </w:rPr>
        <w:t xml:space="preserve">ที่ </w:t>
      </w:r>
      <w:r w:rsidRPr="00F933F0">
        <w:t xml:space="preserve">BeOpen.com </w:t>
      </w:r>
      <w:r w:rsidRPr="00F933F0">
        <w:rPr>
          <w:cs/>
        </w:rPr>
        <w:t xml:space="preserve">แล้ว </w:t>
      </w:r>
      <w:r w:rsidRPr="00F933F0">
        <w:t xml:space="preserve">Guido </w:t>
      </w:r>
      <w:r w:rsidRPr="00F933F0">
        <w:rPr>
          <w:cs/>
        </w:rPr>
        <w:t xml:space="preserve">และนักพัฒนาคนอื่น ๆ ในทีม </w:t>
      </w:r>
      <w:r w:rsidRPr="00F933F0">
        <w:t xml:space="preserve">PythonLabs </w:t>
      </w:r>
      <w:r w:rsidRPr="00F933F0">
        <w:rPr>
          <w:cs/>
        </w:rPr>
        <w:t xml:space="preserve">ก็ได้เข้ารวมกับทีมงาน </w:t>
      </w:r>
      <w:r w:rsidRPr="00F933F0">
        <w:t>Digital Creations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</w:t>
      </w:r>
      <w:r>
        <w:rPr>
          <w:cs/>
        </w:rPr>
        <w:t>ได้สืบทอ</w:t>
      </w:r>
      <w:r>
        <w:rPr>
          <w:rFonts w:hint="cs"/>
          <w:cs/>
        </w:rPr>
        <w:t>ด</w:t>
      </w:r>
      <w:r w:rsidRPr="00F933F0">
        <w:rPr>
          <w:cs/>
        </w:rPr>
        <w:t xml:space="preserve">การทำงานและพัฒนามาจาก </w:t>
      </w:r>
      <w:r w:rsidRPr="00F933F0">
        <w:t xml:space="preserve">1.6.1 </w:t>
      </w:r>
      <w:r w:rsidRPr="00F933F0">
        <w:rPr>
          <w:cs/>
        </w:rPr>
        <w:t>มากกว่า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2.0 </w:t>
      </w:r>
      <w:r w:rsidRPr="00F933F0">
        <w:rPr>
          <w:cs/>
        </w:rPr>
        <w:t xml:space="preserve">และได้ทำการเปลี่ยนชื่อสัญญาลิขสิทธิ์ใหม่เป็น </w:t>
      </w:r>
      <w:r w:rsidRPr="00F933F0">
        <w:t xml:space="preserve">Python Software Foundation License </w:t>
      </w:r>
      <w:r w:rsidRPr="00F933F0">
        <w:rPr>
          <w:cs/>
        </w:rPr>
        <w:t>โดยที่ใน</w:t>
      </w:r>
      <w:r>
        <w:t xml:space="preserve"> Python </w:t>
      </w:r>
      <w:r w:rsidRPr="00F933F0">
        <w:rPr>
          <w:cs/>
        </w:rPr>
        <w:t xml:space="preserve">รุ่น </w:t>
      </w:r>
      <w:r w:rsidRPr="00F933F0">
        <w:t xml:space="preserve">2.1 alpha </w:t>
      </w:r>
      <w:r>
        <w:rPr>
          <w:cs/>
        </w:rPr>
        <w:t>นั้นก็ได้เริ่มชื่อสัญญา</w:t>
      </w:r>
      <w:r>
        <w:rPr>
          <w:rFonts w:hint="cs"/>
          <w:cs/>
        </w:rPr>
        <w:t>ลิ</w:t>
      </w:r>
      <w:r w:rsidRPr="00F933F0">
        <w:rPr>
          <w:cs/>
        </w:rPr>
        <w:t xml:space="preserve">ขสิทธิ์นี้และผู้เป็นเจ้าของคือ </w:t>
      </w:r>
      <w:r w:rsidRPr="00F933F0">
        <w:t xml:space="preserve">Python Software Foundation (PSF) </w:t>
      </w:r>
      <w:r w:rsidRPr="00F933F0">
        <w:rPr>
          <w:cs/>
        </w:rPr>
        <w:t xml:space="preserve">โดยที่เป็นองค์กรที่ไม่หวังผลกำไรเช่นเดียวกับ </w:t>
      </w:r>
      <w:r w:rsidRPr="00F933F0">
        <w:t>Apache Software Foundation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อนาคต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ผู้พัฒนา</w:t>
      </w:r>
      <w:r>
        <w:t xml:space="preserve"> Python </w:t>
      </w:r>
      <w:r w:rsidRPr="00F933F0">
        <w:rPr>
          <w:cs/>
        </w:rPr>
        <w:t>มีการประชุมและถกเถียงกันในเรื่องของความสามารถใหม่ ๆ ใน</w:t>
      </w:r>
      <w:r>
        <w:t xml:space="preserve"> Python </w:t>
      </w:r>
      <w:r w:rsidRPr="00F933F0">
        <w:rPr>
          <w:cs/>
        </w:rPr>
        <w:t xml:space="preserve">รุ่นที่ </w:t>
      </w:r>
      <w:r w:rsidRPr="00F933F0">
        <w:t xml:space="preserve">3.0 </w:t>
      </w:r>
      <w:r w:rsidRPr="00F933F0">
        <w:rPr>
          <w:cs/>
        </w:rPr>
        <w:t xml:space="preserve">โดยมีชื่อโครงการว่า </w:t>
      </w:r>
      <w:r w:rsidRPr="00F933F0">
        <w:t xml:space="preserve">Python 3000 (Py3K) </w:t>
      </w:r>
      <w:r w:rsidRPr="00F933F0">
        <w:rPr>
          <w:cs/>
        </w:rPr>
        <w:t xml:space="preserve">โดยที่จะหยุดการสนับสนุนโค้ดโปรแกรมจากรุ่น </w:t>
      </w:r>
      <w:r w:rsidRPr="00F933F0">
        <w:t xml:space="preserve">2.x </w:t>
      </w:r>
      <w:r w:rsidRPr="00F933F0">
        <w:rPr>
          <w:cs/>
        </w:rPr>
        <w:t>โดยที่ทำแบบนี้เพื่อทำการปรับปรุงเปลี่ยนแปลงการทำงานของภาษาให้ดียิ่งขึ้นตามคำแนะนำที่ว่า "</w:t>
      </w:r>
      <w:r w:rsidRPr="00F933F0">
        <w:t>reduce feature duplication by removing old ways of doing things" (</w:t>
      </w:r>
      <w:r w:rsidRPr="00F933F0">
        <w:rPr>
          <w:cs/>
        </w:rPr>
        <w:t>ลดทอนคุณสมบัติที่ซ้ำซ้อนด้วยการยกเลิกเส้</w:t>
      </w:r>
      <w:r w:rsidR="00E861AC">
        <w:rPr>
          <w:cs/>
        </w:rPr>
        <w:t>นทางที่เดินผ่านมาแล้ว) โดยในตอน</w:t>
      </w:r>
      <w:r w:rsidRPr="00F933F0">
        <w:rPr>
          <w:cs/>
        </w:rPr>
        <w:t>นี้ยังไม่มีตารางงานของ</w:t>
      </w:r>
      <w:r>
        <w:t xml:space="preserve"> Python </w:t>
      </w:r>
      <w:r w:rsidRPr="00F933F0">
        <w:rPr>
          <w:cs/>
        </w:rPr>
        <w:t xml:space="preserve"> รุ่น </w:t>
      </w:r>
      <w:r w:rsidRPr="00F933F0">
        <w:t xml:space="preserve">3.0 </w:t>
      </w:r>
      <w:r w:rsidRPr="00F933F0">
        <w:rPr>
          <w:cs/>
        </w:rPr>
        <w:t xml:space="preserve">แต่อย่างใด แต่ </w:t>
      </w:r>
      <w:r w:rsidRPr="00F933F0">
        <w:t xml:space="preserve">Python Enhancement Proposal (PEP) </w:t>
      </w:r>
      <w:r w:rsidRPr="00F933F0">
        <w:rPr>
          <w:cs/>
        </w:rPr>
        <w:t>ได้มีการวางแผนไว้แล้ว โดยได้วางแผนไว้ดังนี้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>
        <w:rPr>
          <w:rFonts w:hint="cs"/>
          <w:cs/>
        </w:rPr>
        <w:t>เพิ่ม</w:t>
      </w:r>
      <w:r w:rsidRPr="00F933F0">
        <w:rPr>
          <w:cs/>
        </w:rPr>
        <w:t>ส่วนสนับสนุนชนิดตัวแปรให้มากขึ้น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สนับสนุนการทำงานของชนิดตัวแปรแบบ </w:t>
      </w:r>
      <w:r w:rsidRPr="00F933F0">
        <w:t xml:space="preserve">unicode/str </w:t>
      </w:r>
      <w:r w:rsidRPr="00F933F0">
        <w:rPr>
          <w:cs/>
        </w:rPr>
        <w:t xml:space="preserve">และ </w:t>
      </w:r>
      <w:r w:rsidRPr="00F933F0">
        <w:t>separate mutable bytes type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 xml:space="preserve">ยกเลิกการสนับสนุนคุณสมบัติของ </w:t>
      </w:r>
      <w:r w:rsidRPr="00F933F0">
        <w:t xml:space="preserve">classic class, classic division, string exceptions </w:t>
      </w:r>
      <w:r w:rsidRPr="00F933F0">
        <w:rPr>
          <w:cs/>
        </w:rPr>
        <w:t xml:space="preserve">และ </w:t>
      </w:r>
      <w:r w:rsidRPr="00F933F0">
        <w:t>implicit relative imports</w:t>
      </w:r>
    </w:p>
    <w:p w:rsidR="00802E61" w:rsidRPr="00F933F0" w:rsidRDefault="00802E61" w:rsidP="00802E61">
      <w:pPr>
        <w:numPr>
          <w:ilvl w:val="1"/>
          <w:numId w:val="17"/>
        </w:numPr>
        <w:jc w:val="thaiDistribute"/>
      </w:pPr>
      <w:r w:rsidRPr="00F933F0">
        <w:rPr>
          <w:cs/>
        </w:rPr>
        <w:t>ฯลฯ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หลักปรัชญาของภาษาไพธอน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เป็นภาษาที่สามารถสร้างงานได้หลากหลายกระบวนทัศน์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โดยจะมองอะไรที่มากกว่าการ </w:t>
      </w:r>
      <w:r w:rsidRPr="00F933F0">
        <w:t xml:space="preserve">coding </w:t>
      </w:r>
      <w:r w:rsidRPr="00F933F0">
        <w:rPr>
          <w:cs/>
        </w:rPr>
        <w:t>เพื่อนำมาใช้งานตามรูป</w:t>
      </w:r>
      <w:r w:rsidRPr="00F933F0">
        <w:rPr>
          <w:cs/>
        </w:rPr>
        <w:lastRenderedPageBreak/>
        <w:t>แบบเดิม ๆ แต่จะเป็นการนำเอาหลักการของกระบวนทัศน์ (</w:t>
      </w:r>
      <w:r w:rsidRPr="00F933F0">
        <w:t xml:space="preserve">Paradigm) </w:t>
      </w:r>
      <w:r w:rsidRPr="00F933F0">
        <w:rPr>
          <w:cs/>
        </w:rPr>
        <w:t xml:space="preserve">แบบ </w:t>
      </w:r>
      <w:r w:rsidRPr="00F933F0">
        <w:t xml:space="preserve">Object-oriented programming, Structured programming, Functional programming </w:t>
      </w:r>
      <w:r w:rsidRPr="00F933F0">
        <w:rPr>
          <w:cs/>
        </w:rPr>
        <w:t xml:space="preserve">และ </w:t>
      </w:r>
      <w:r w:rsidRPr="00F933F0">
        <w:t xml:space="preserve">Aspect-oriented programming </w:t>
      </w:r>
      <w:r w:rsidRPr="00F933F0">
        <w:rPr>
          <w:cs/>
        </w:rPr>
        <w:t>นำเอามาใช้ทั้งแบบเดี</w:t>
      </w:r>
      <w:r>
        <w:rPr>
          <w:rFonts w:hint="cs"/>
          <w:cs/>
        </w:rPr>
        <w:t>่</w:t>
      </w:r>
      <w:r w:rsidRPr="00F933F0">
        <w:rPr>
          <w:cs/>
        </w:rPr>
        <w:t>ยว ๆ และนำมาใช้ร่วมกัน ซึ่ง</w:t>
      </w:r>
      <w:r>
        <w:t xml:space="preserve"> Python </w:t>
      </w:r>
      <w:r w:rsidRPr="00F933F0">
        <w:rPr>
          <w:cs/>
        </w:rPr>
        <w:t>นั้นเป็น ภาษาที่มีการตรวจสอบชนิดตัวแปรแบบยืดหยุ่น (</w:t>
      </w:r>
      <w:r w:rsidRPr="00F933F0">
        <w:t xml:space="preserve">dynamically type-checked) </w:t>
      </w:r>
      <w:r w:rsidRPr="00F933F0">
        <w:rPr>
          <w:cs/>
        </w:rPr>
        <w:t xml:space="preserve">และใช้ </w:t>
      </w:r>
      <w:r w:rsidRPr="00F933F0">
        <w:t xml:space="preserve">Garbage collection </w:t>
      </w:r>
      <w:r w:rsidRPr="00F933F0">
        <w:rPr>
          <w:cs/>
        </w:rPr>
        <w:t>ในการจัดการหน่วยความจำ</w:t>
      </w:r>
    </w:p>
    <w:p w:rsidR="00802E61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t>ข้อเด่นของภาษาไพธอน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  <w:rPr>
          <w:b/>
          <w:bCs/>
        </w:rPr>
      </w:pPr>
      <w:r w:rsidRPr="00F933F0">
        <w:rPr>
          <w:cs/>
        </w:rPr>
        <w:t>ง่ายต่อการเรียนรู้ โดยภาษา</w:t>
      </w:r>
      <w:r>
        <w:t xml:space="preserve"> Python </w:t>
      </w:r>
      <w:r w:rsidRPr="00F933F0">
        <w:rPr>
          <w:cs/>
        </w:rPr>
        <w:t>มีโครงสร้างของภาษาไม่ซับซ้อนเข้าใจง่าย ซึ่งโครงสร้างภาษา</w:t>
      </w:r>
      <w:r>
        <w:t xml:space="preserve"> Python </w:t>
      </w:r>
      <w:r w:rsidRPr="00F933F0">
        <w:rPr>
          <w:cs/>
        </w:rPr>
        <w:t>จะคล้ายกับภาษาซีมาก เพราะภาษา</w:t>
      </w:r>
      <w:r>
        <w:t xml:space="preserve"> Python </w:t>
      </w:r>
      <w:r w:rsidRPr="00F933F0">
        <w:rPr>
          <w:cs/>
        </w:rPr>
        <w:t xml:space="preserve"> สร้างขึ้นมาโดยใช้ภาษาซี ทำให้ผู้ที่คุ้นเคยภาษาซี อยู่แล้วใช้งานภาษา</w:t>
      </w:r>
      <w:r>
        <w:t xml:space="preserve"> Python </w:t>
      </w:r>
      <w:r w:rsidRPr="00F933F0">
        <w:rPr>
          <w:cs/>
        </w:rPr>
        <w:t xml:space="preserve">ได้ไม่ยาก นอกจากนี้โดยตัวภาษาเองมีความยืดหยุ่นสูงทำให้การจัดการกับงานด้านข้อความ และ </w:t>
      </w:r>
      <w:r w:rsidRPr="00F933F0">
        <w:t xml:space="preserve">Text File </w:t>
      </w:r>
      <w:r w:rsidRPr="00F933F0">
        <w:rPr>
          <w:cs/>
        </w:rPr>
        <w:t>ได้เป็นอย่างดี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ไม่ต้องเสียค่าใช้จ่ายใดๆ ทั้งสิ้น เพราะตัวแปรภาษา</w:t>
      </w:r>
      <w:r>
        <w:t xml:space="preserve"> Python </w:t>
      </w:r>
      <w:r w:rsidRPr="00F933F0">
        <w:rPr>
          <w:cs/>
        </w:rPr>
        <w:t xml:space="preserve">อยู่ภายใต้ลิขสิทธิ์ </w:t>
      </w:r>
      <w:r w:rsidRPr="00F933F0">
        <w:t xml:space="preserve">Python Software Foundation License (PSFL) </w:t>
      </w:r>
      <w:r w:rsidRPr="00F933F0">
        <w:rPr>
          <w:cs/>
        </w:rPr>
        <w:t xml:space="preserve">ซึ่งเป็นของ </w:t>
      </w:r>
      <w:r w:rsidRPr="00F933F0">
        <w:t xml:space="preserve">Python Software Foundation (PSF) </w:t>
      </w:r>
      <w:r w:rsidRPr="00F933F0">
        <w:rPr>
          <w:cs/>
        </w:rPr>
        <w:t xml:space="preserve">ซึ่งมีลักษณะคล้ายกับ ลิขสิทธิ์แม่แบบอย่าง </w:t>
      </w:r>
      <w:r w:rsidRPr="00F933F0">
        <w:t xml:space="preserve">General Public License (GPL) </w:t>
      </w:r>
      <w:r w:rsidRPr="00F933F0">
        <w:rPr>
          <w:cs/>
        </w:rPr>
        <w:t xml:space="preserve">ของ </w:t>
      </w:r>
      <w:r w:rsidRPr="00F933F0">
        <w:t>Free Software Foundation (FSF)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ใช้ได้หลายแพลตฟอร์ม ในช่วงแรกภาษา</w:t>
      </w:r>
      <w:r>
        <w:t xml:space="preserve"> Python </w:t>
      </w:r>
      <w:r w:rsidRPr="00F933F0">
        <w:rPr>
          <w:cs/>
        </w:rPr>
        <w:t xml:space="preserve">ถูกออกแบบใช้งานกับระบบ </w:t>
      </w:r>
      <w:r w:rsidRPr="00F933F0">
        <w:t xml:space="preserve">Unix </w:t>
      </w:r>
      <w:r w:rsidRPr="00F933F0">
        <w:rPr>
          <w:cs/>
        </w:rPr>
        <w:t>อยู่ก็จริง แต่ในปัจจุบันได้มีการพัฒนาตัวแปลภาษา</w:t>
      </w:r>
      <w:r>
        <w:t xml:space="preserve"> Python </w:t>
      </w:r>
      <w:r w:rsidRPr="00F933F0">
        <w:rPr>
          <w:cs/>
        </w:rPr>
        <w:t xml:space="preserve"> ให้สามารถใช้กับระบบปฏิบัติการอื่นๆ อาทิเช่น </w:t>
      </w:r>
      <w:r w:rsidRPr="00F933F0">
        <w:t xml:space="preserve">Linux Platform, Windows Platform, OS/2, Amiga, Mac OS X </w:t>
      </w:r>
      <w:r>
        <w:rPr>
          <w:cs/>
        </w:rPr>
        <w:t>และรวมไปถึงระบบปฎิบัติการที</w:t>
      </w:r>
      <w:r>
        <w:rPr>
          <w:rFonts w:hint="cs"/>
          <w:cs/>
        </w:rPr>
        <w:t>่</w:t>
      </w:r>
      <w:r w:rsidRPr="00F933F0">
        <w:rPr>
          <w:cs/>
        </w:rPr>
        <w:t xml:space="preserve"> .</w:t>
      </w:r>
      <w:r w:rsidRPr="00F933F0">
        <w:t xml:space="preserve">NET Framework, Java virtual machine </w:t>
      </w:r>
      <w:r w:rsidRPr="00F933F0">
        <w:rPr>
          <w:cs/>
        </w:rPr>
        <w:t xml:space="preserve">ทำงานได้ ซึ่งใน </w:t>
      </w:r>
      <w:r w:rsidRPr="00F933F0">
        <w:t xml:space="preserve">Nokia Series 60 </w:t>
      </w:r>
      <w:r w:rsidRPr="00F933F0">
        <w:rPr>
          <w:cs/>
        </w:rPr>
        <w:t>ก็สามารถทำงานได้เช่นกัน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ถูกสร้างขึ้นโดยได้รวบรวมเอาส่วนดีของภาษาต่างๆ เข้ามาไว้ด้วยกัน อาทิเช่น ภาษา </w:t>
      </w:r>
      <w:r w:rsidRPr="00F933F0">
        <w:t xml:space="preserve">ABC, Modula-3, Icon, ANSI C, Perl, Lisp, Smalltalk </w:t>
      </w:r>
      <w:r w:rsidRPr="00F933F0">
        <w:rPr>
          <w:cs/>
        </w:rPr>
        <w:t xml:space="preserve">และ </w:t>
      </w:r>
      <w:r w:rsidRPr="00F933F0">
        <w:t>Tcl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t xml:space="preserve"> Python </w:t>
      </w:r>
      <w:r w:rsidRPr="00F933F0">
        <w:rPr>
          <w:cs/>
        </w:rPr>
        <w:t xml:space="preserve">สามารถรวมการพัฒนาของระบบเข้ากับ </w:t>
      </w:r>
      <w:r w:rsidRPr="00F933F0">
        <w:t>COM, .NET</w:t>
      </w:r>
      <w:r w:rsidRPr="00F933F0">
        <w:rPr>
          <w:cs/>
        </w:rPr>
        <w:t xml:space="preserve">และ </w:t>
      </w:r>
      <w:r w:rsidRPr="00F933F0">
        <w:t>CORBA objects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สำหรับ </w:t>
      </w:r>
      <w:r w:rsidRPr="00F933F0">
        <w:t xml:space="preserve">Java libraries </w:t>
      </w:r>
      <w:r w:rsidRPr="00F933F0">
        <w:rPr>
          <w:cs/>
        </w:rPr>
        <w:t xml:space="preserve">แล้วสามารถใช้ </w:t>
      </w:r>
      <w:r w:rsidRPr="00F933F0">
        <w:t xml:space="preserve">Jython </w:t>
      </w:r>
      <w:r w:rsidRPr="00F933F0">
        <w:rPr>
          <w:cs/>
        </w:rPr>
        <w:t>เพื่อทำการพัฒนาซอฟต์แวร์จากภาษา</w:t>
      </w:r>
      <w:r>
        <w:t xml:space="preserve"> Python </w:t>
      </w:r>
      <w:r w:rsidRPr="00F933F0">
        <w:rPr>
          <w:cs/>
        </w:rPr>
        <w:t xml:space="preserve">สำหรับ </w:t>
      </w:r>
      <w:r w:rsidRPr="00F933F0">
        <w:t>Java Virtual Machine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สำหรับ .</w:t>
      </w:r>
      <w:r w:rsidRPr="00F933F0">
        <w:t xml:space="preserve">NET Platform </w:t>
      </w:r>
      <w:r w:rsidRPr="00F933F0">
        <w:rPr>
          <w:cs/>
        </w:rPr>
        <w:t xml:space="preserve">แล้ว สามารถใช้ </w:t>
      </w:r>
      <w:r w:rsidRPr="00F933F0">
        <w:t xml:space="preserve">IronPython </w:t>
      </w:r>
      <w:r w:rsidRPr="00F933F0">
        <w:rPr>
          <w:cs/>
        </w:rPr>
        <w:t xml:space="preserve">ซึ่งเป็นการพัฒนาของ </w:t>
      </w:r>
      <w:r w:rsidRPr="00F933F0">
        <w:t xml:space="preserve">Microsoft </w:t>
      </w:r>
      <w:r w:rsidRPr="00F933F0">
        <w:rPr>
          <w:cs/>
        </w:rPr>
        <w:t>เพื่อจะทำให้</w:t>
      </w:r>
      <w:r>
        <w:t xml:space="preserve"> Python </w:t>
      </w:r>
      <w:r w:rsidRPr="00F933F0">
        <w:rPr>
          <w:cs/>
        </w:rPr>
        <w:t>นั้นสามารถทำงานได้บน .</w:t>
      </w:r>
      <w:r w:rsidRPr="00F933F0">
        <w:t xml:space="preserve">Net Framework </w:t>
      </w:r>
      <w:r w:rsidRPr="00F933F0">
        <w:rPr>
          <w:cs/>
        </w:rPr>
        <w:t xml:space="preserve">ซึ่งใช้ชื่อว่า </w:t>
      </w:r>
      <w:r w:rsidRPr="00F933F0">
        <w:t>Python for .NET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>
        <w:lastRenderedPageBreak/>
        <w:t xml:space="preserve"> Python </w:t>
      </w:r>
      <w:r w:rsidRPr="00F933F0">
        <w:rPr>
          <w:cs/>
        </w:rPr>
        <w:t xml:space="preserve">นั้นสนับสนุน </w:t>
      </w:r>
      <w:r w:rsidRPr="00F933F0">
        <w:t xml:space="preserve">Internet Communications Engine (ICE) </w:t>
      </w:r>
      <w:r w:rsidRPr="00F933F0">
        <w:rPr>
          <w:cs/>
        </w:rPr>
        <w:t>และการรวมกันของเทคโนโลยีอื่น ๆ อีกมากมายในอนาคต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บางครั้งนักพัฒนาอาจจะพบว่า</w:t>
      </w:r>
      <w:r>
        <w:t xml:space="preserve"> Python </w:t>
      </w:r>
      <w:r w:rsidRPr="00F933F0">
        <w:rPr>
          <w:cs/>
        </w:rPr>
        <w:t xml:space="preserve">ไม่สามารถทำงานบางอย่างได้ แต่นักพัฒนาต้องการให้มันทำงานได้ ก็สามารถพัฒนาเพิ่มได้ในรูปแบบของ </w:t>
      </w:r>
      <w:r w:rsidRPr="00F933F0">
        <w:t xml:space="preserve">extension modules </w:t>
      </w:r>
      <w:r w:rsidRPr="00F933F0">
        <w:rPr>
          <w:cs/>
        </w:rPr>
        <w:t xml:space="preserve">ซึ่งอยู่ในรูปแบบของโค้ด </w:t>
      </w:r>
      <w:r w:rsidRPr="00F933F0">
        <w:t xml:space="preserve">C </w:t>
      </w:r>
      <w:r w:rsidRPr="00F933F0">
        <w:rPr>
          <w:cs/>
        </w:rPr>
        <w:t xml:space="preserve">หรือ </w:t>
      </w:r>
      <w:r w:rsidRPr="00F933F0">
        <w:t xml:space="preserve">C++ </w:t>
      </w:r>
      <w:r w:rsidRPr="00F933F0">
        <w:rPr>
          <w:cs/>
        </w:rPr>
        <w:t xml:space="preserve">หรือใช้ </w:t>
      </w:r>
      <w:r w:rsidRPr="00F933F0">
        <w:t xml:space="preserve">SWIG </w:t>
      </w:r>
      <w:r w:rsidRPr="00F933F0">
        <w:rPr>
          <w:cs/>
        </w:rPr>
        <w:t xml:space="preserve">หรือ </w:t>
      </w:r>
      <w:r w:rsidRPr="00F933F0">
        <w:t>Broost.Python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>ภาษา</w:t>
      </w:r>
      <w:r>
        <w:t xml:space="preserve"> Python </w:t>
      </w:r>
      <w:r>
        <w:rPr>
          <w:rFonts w:hint="cs"/>
          <w:cs/>
        </w:rPr>
        <w:t>เป็นภาษาที่สามารถ</w:t>
      </w:r>
      <w:r>
        <w:rPr>
          <w:cs/>
        </w:rPr>
        <w:t>พัฒนา</w:t>
      </w:r>
      <w:r>
        <w:rPr>
          <w:rFonts w:hint="cs"/>
          <w:cs/>
        </w:rPr>
        <w:t>โปรแกรม</w:t>
      </w:r>
      <w:r w:rsidRPr="00F933F0">
        <w:rPr>
          <w:cs/>
        </w:rPr>
        <w:t xml:space="preserve">ประเภท </w:t>
      </w:r>
      <w:r w:rsidRPr="00F933F0">
        <w:t xml:space="preserve">Server side Script </w:t>
      </w:r>
      <w:r w:rsidRPr="00F933F0">
        <w:rPr>
          <w:cs/>
        </w:rPr>
        <w:t>คือการทำงานของภาษา</w:t>
      </w:r>
      <w:r>
        <w:t xml:space="preserve"> Python </w:t>
      </w:r>
      <w:r w:rsidRPr="00F933F0">
        <w:rPr>
          <w:cs/>
        </w:rPr>
        <w:t xml:space="preserve">จะทำงานด้านฝั่ง </w:t>
      </w:r>
      <w:r w:rsidRPr="00F933F0">
        <w:t xml:space="preserve">Server </w:t>
      </w:r>
      <w:r w:rsidRPr="00F933F0">
        <w:rPr>
          <w:cs/>
        </w:rPr>
        <w:t xml:space="preserve">แล้วส่งผลลัพธ์กลับมายัง </w:t>
      </w:r>
      <w:r w:rsidRPr="00F933F0">
        <w:t xml:space="preserve">Client </w:t>
      </w:r>
      <w:r w:rsidRPr="00F933F0">
        <w:rPr>
          <w:cs/>
        </w:rPr>
        <w:t>ทำให้มีความปลอดภัยสูง และยังใช้ภาษา</w:t>
      </w:r>
      <w:r>
        <w:t xml:space="preserve"> Python </w:t>
      </w:r>
      <w:r w:rsidRPr="00F933F0">
        <w:rPr>
          <w:cs/>
        </w:rPr>
        <w:t>นำมาพัฒนาเว็บเซอร์วิสได้อีกด้วย</w:t>
      </w:r>
    </w:p>
    <w:p w:rsidR="00802E61" w:rsidRPr="00F933F0" w:rsidRDefault="00802E61" w:rsidP="00802E61">
      <w:pPr>
        <w:numPr>
          <w:ilvl w:val="0"/>
          <w:numId w:val="21"/>
        </w:numPr>
        <w:jc w:val="thaiDistribute"/>
      </w:pPr>
      <w:r w:rsidRPr="00F933F0">
        <w:rPr>
          <w:cs/>
        </w:rPr>
        <w:t xml:space="preserve">ใช้พัฒนาระบบบริหารการสร้างเว็บไซต์สำเร็จรูปที่เรียกว่า </w:t>
      </w:r>
      <w:r w:rsidRPr="00F933F0">
        <w:t xml:space="preserve">Content Management Systems (CMS) </w:t>
      </w:r>
      <w:r w:rsidRPr="00F933F0">
        <w:rPr>
          <w:cs/>
        </w:rPr>
        <w:t xml:space="preserve">ซึ่ง </w:t>
      </w:r>
      <w:r w:rsidRPr="00F933F0">
        <w:t xml:space="preserve">CMS </w:t>
      </w:r>
      <w:r w:rsidRPr="00F933F0">
        <w:rPr>
          <w:cs/>
        </w:rPr>
        <w:t>ที่มีชื่อเสียงมาก และเบื้องหลังทำงานด้วย</w:t>
      </w:r>
      <w:r>
        <w:t xml:space="preserve"> Python </w:t>
      </w:r>
      <w:r w:rsidRPr="00F933F0">
        <w:rPr>
          <w:cs/>
        </w:rPr>
        <w:t xml:space="preserve">คือ </w:t>
      </w:r>
      <w:r w:rsidRPr="00F933F0">
        <w:t>Plone http://www.plone.org/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Category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Application Domains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ภาษา</w:t>
      </w:r>
      <w:r>
        <w:t xml:space="preserve"> Python </w:t>
      </w:r>
      <w:r w:rsidRPr="00F933F0">
        <w:rPr>
          <w:cs/>
        </w:rPr>
        <w:t xml:space="preserve">นั้น จัดอยู่ใน </w:t>
      </w:r>
      <w:r w:rsidRPr="00F933F0">
        <w:t xml:space="preserve">Category </w:t>
      </w:r>
      <w:r w:rsidRPr="00F933F0">
        <w:rPr>
          <w:cs/>
        </w:rPr>
        <w:t>ภาษาที่สามารถสร้างงานได้หลากหลายกระบวนทัศน์ (</w:t>
      </w:r>
      <w:r w:rsidRPr="00F933F0">
        <w:t xml:space="preserve">Multi-paradigm language) </w:t>
      </w:r>
      <w:r w:rsidRPr="00F933F0">
        <w:rPr>
          <w:cs/>
        </w:rPr>
        <w:t xml:space="preserve">โดยรองรับทั้ง </w:t>
      </w:r>
      <w:r w:rsidRPr="00F933F0">
        <w:t xml:space="preserve">Object-oriented programming, Imperative, Functional programming </w:t>
      </w:r>
      <w:r w:rsidRPr="00F933F0">
        <w:rPr>
          <w:cs/>
        </w:rPr>
        <w:t xml:space="preserve">และ </w:t>
      </w:r>
      <w:r w:rsidRPr="00F933F0">
        <w:t xml:space="preserve">Logic programming </w:t>
      </w:r>
      <w:r w:rsidRPr="00F933F0">
        <w:rPr>
          <w:cs/>
        </w:rPr>
        <w:t>ซึ่ง</w:t>
      </w:r>
      <w:r>
        <w:t xml:space="preserve"> Python </w:t>
      </w:r>
      <w:r w:rsidRPr="00F933F0">
        <w:rPr>
          <w:cs/>
        </w:rPr>
        <w:t>สามารถนำไปพัฒนาซอฟต์แวร์ประยุกต์ได้มากมาย ได้แก่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Web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Internet Development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>
        <w:rPr>
          <w:cs/>
        </w:rPr>
        <w:t>นั้นมีการสนับสนุนในด้า</w:t>
      </w:r>
      <w:r w:rsidRPr="00F933F0">
        <w:rPr>
          <w:cs/>
        </w:rPr>
        <w:t xml:space="preserve">นของ </w:t>
      </w:r>
      <w:r w:rsidRPr="00F933F0">
        <w:t xml:space="preserve">Web Development </w:t>
      </w:r>
      <w:r w:rsidRPr="00F933F0">
        <w:rPr>
          <w:cs/>
        </w:rPr>
        <w:t xml:space="preserve">ในโซลูชันระดับสูงด้วย </w:t>
      </w:r>
      <w:r w:rsidRPr="00F933F0">
        <w:t xml:space="preserve">Zope, mega frameworks </w:t>
      </w:r>
      <w:r w:rsidRPr="00F933F0">
        <w:rPr>
          <w:cs/>
        </w:rPr>
        <w:t xml:space="preserve">อย่าง </w:t>
      </w:r>
      <w:r w:rsidRPr="00F933F0">
        <w:t xml:space="preserve">Django </w:t>
      </w:r>
      <w:r w:rsidRPr="00F933F0">
        <w:rPr>
          <w:cs/>
        </w:rPr>
        <w:t xml:space="preserve">และ </w:t>
      </w:r>
      <w:r w:rsidRPr="00F933F0">
        <w:t xml:space="preserve">TurboGears </w:t>
      </w:r>
      <w:r w:rsidRPr="00F933F0">
        <w:rPr>
          <w:cs/>
        </w:rPr>
        <w:t xml:space="preserve">และรวมไปถึง </w:t>
      </w:r>
      <w:r w:rsidRPr="00F933F0">
        <w:t xml:space="preserve">Content Management Systems </w:t>
      </w:r>
      <w:r w:rsidRPr="00F933F0">
        <w:rPr>
          <w:cs/>
        </w:rPr>
        <w:t xml:space="preserve">ขั้นสูงอย่าง </w:t>
      </w:r>
      <w:r w:rsidRPr="00F933F0">
        <w:t xml:space="preserve">Plone </w:t>
      </w:r>
      <w:r w:rsidRPr="00F933F0">
        <w:rPr>
          <w:cs/>
        </w:rPr>
        <w:t xml:space="preserve">และ </w:t>
      </w:r>
      <w:r w:rsidRPr="00F933F0">
        <w:t xml:space="preserve">CPS </w:t>
      </w:r>
      <w:r w:rsidRPr="00F933F0">
        <w:rPr>
          <w:cs/>
        </w:rPr>
        <w:t>จึงทำให้</w:t>
      </w:r>
      <w:r>
        <w:t xml:space="preserve"> Python </w:t>
      </w:r>
      <w:r w:rsidRPr="00F933F0">
        <w:rPr>
          <w:cs/>
        </w:rPr>
        <w:t xml:space="preserve">นั้นเป็น </w:t>
      </w:r>
      <w:r w:rsidRPr="00F933F0">
        <w:t xml:space="preserve">Common Gateway Interface (CGI) </w:t>
      </w:r>
      <w:r w:rsidRPr="00F933F0">
        <w:rPr>
          <w:cs/>
        </w:rPr>
        <w:t>ระดับสูงที่มีประสิทธิภาพที่ดีที่สุดตัวหนึ่งในตลาด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Database Access</w:t>
      </w:r>
    </w:p>
    <w:p w:rsidR="00E861AC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นั้นสนับสนุนการเข้าถึงข้อมูลในฐานข้อมูลของผู้ผลิตฐานข้อมูลต่าง ๆ มากมาย โดยผ่านทาง </w:t>
      </w:r>
      <w:r w:rsidRPr="00F933F0">
        <w:t xml:space="preserve">ODBC Interfaces </w:t>
      </w:r>
      <w:r w:rsidRPr="00F933F0">
        <w:rPr>
          <w:cs/>
        </w:rPr>
        <w:t xml:space="preserve">และ </w:t>
      </w:r>
      <w:r w:rsidRPr="00F933F0">
        <w:t xml:space="preserve">Database Connection Interface </w:t>
      </w:r>
      <w:r w:rsidRPr="00F933F0">
        <w:rPr>
          <w:cs/>
        </w:rPr>
        <w:t>อื่น ๆ ซึ่งสามารถทำงานร่วมกับ</w:t>
      </w:r>
      <w:r w:rsidRPr="00F933F0">
        <w:t xml:space="preserve">  MySQL, Oracle, MS SQL Server, PostgreSQL, SybODBC </w:t>
      </w:r>
      <w:r w:rsidRPr="00F933F0">
        <w:rPr>
          <w:cs/>
        </w:rPr>
        <w:t>และอื่น ๆ ที่จะมีมาเพิ่มเติมอีกในอนาคต</w:t>
      </w:r>
    </w:p>
    <w:p w:rsidR="00802E61" w:rsidRPr="00F933F0" w:rsidRDefault="00E861AC" w:rsidP="00E861AC">
      <w:pPr>
        <w:ind w:firstLine="0"/>
        <w:jc w:val="left"/>
      </w:pPr>
      <w:r>
        <w:br w:type="page"/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lastRenderedPageBreak/>
        <w:t>Desktop GUIs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เมื่อ</w:t>
      </w:r>
      <w:r>
        <w:t xml:space="preserve"> Python </w:t>
      </w:r>
      <w:r w:rsidRPr="00F933F0">
        <w:rPr>
          <w:cs/>
        </w:rPr>
        <w:t xml:space="preserve">ได้ติดตั้งลงบนเครื่องของคุณแล้ว จะมี </w:t>
      </w:r>
      <w:r w:rsidRPr="00F933F0">
        <w:t xml:space="preserve">Tk GUI development library </w:t>
      </w:r>
      <w:r w:rsidRPr="00F933F0">
        <w:rPr>
          <w:cs/>
        </w:rPr>
        <w:t xml:space="preserve">ซึ่งเป็น </w:t>
      </w:r>
      <w:r w:rsidRPr="00F933F0">
        <w:t xml:space="preserve">libraries </w:t>
      </w:r>
      <w:r w:rsidRPr="00F933F0">
        <w:rPr>
          <w:cs/>
        </w:rPr>
        <w:t xml:space="preserve">ที่มีความสามารถเทียบเท่า </w:t>
      </w:r>
      <w:r w:rsidRPr="00F933F0">
        <w:t xml:space="preserve">Microsoft Foundation Classes (MFC, </w:t>
      </w:r>
      <w:r w:rsidRPr="00F933F0">
        <w:rPr>
          <w:cs/>
        </w:rPr>
        <w:t xml:space="preserve">ซึ่งคล้าย ๆ กับ </w:t>
      </w:r>
      <w:r w:rsidRPr="00F933F0">
        <w:t xml:space="preserve">win32 extensions), wxWidgets, GTK, Qt, Delphi </w:t>
      </w:r>
      <w:r w:rsidRPr="00F933F0">
        <w:rPr>
          <w:cs/>
        </w:rPr>
        <w:t xml:space="preserve">และอื่น ๆ ทำให้สามารถพัฒนาซอฟต์แวร์ประยุกต์ต่าง ๆ แบบ </w:t>
      </w:r>
      <w:r w:rsidRPr="00F933F0">
        <w:t xml:space="preserve">Graphic user interface </w:t>
      </w:r>
      <w:r w:rsidRPr="00F933F0">
        <w:rPr>
          <w:cs/>
        </w:rPr>
        <w:t>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Scientific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Numeric computation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รองรับการทำงานของนักวิทยาศาสตร์ในเรื่องของทฤษฎีการคำนวณ</w:t>
      </w:r>
      <w:r w:rsidRPr="00F933F0">
        <w:t xml:space="preserve">, Bioinformatics </w:t>
      </w:r>
      <w:r w:rsidRPr="00F933F0">
        <w:rPr>
          <w:cs/>
        </w:rPr>
        <w:t xml:space="preserve">และ </w:t>
      </w:r>
      <w:r w:rsidRPr="00F933F0">
        <w:t xml:space="preserve">Physics </w:t>
      </w:r>
      <w:r w:rsidRPr="00F933F0">
        <w:rPr>
          <w:cs/>
        </w:rPr>
        <w:t>เป็นต้น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Education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นั้นเป็นภาษาที่เหมาะกับการเรียนการสอนในวิชา </w:t>
      </w:r>
      <w:r w:rsidRPr="00F933F0">
        <w:t xml:space="preserve">programming </w:t>
      </w:r>
      <w:r w:rsidRPr="00F933F0">
        <w:rPr>
          <w:cs/>
        </w:rPr>
        <w:t xml:space="preserve">อย่างมาก โดยสามารถนำไปใช้ในระดับเบื้องต้นถึงระดับสูง ซึ่ง </w:t>
      </w:r>
      <w:r w:rsidRPr="00F933F0">
        <w:t xml:space="preserve">Python Software Foundation </w:t>
      </w:r>
      <w:r w:rsidRPr="00F933F0">
        <w:rPr>
          <w:cs/>
        </w:rPr>
        <w:t xml:space="preserve">นั้นได้มีหลักสูตรสำหรับการเรียนการสอนในด้านนี้อยู่แล้ว ซึ่งสามารถนำเอา </w:t>
      </w:r>
      <w:r w:rsidRPr="00F933F0">
        <w:t xml:space="preserve">pyBiblio  </w:t>
      </w:r>
      <w:r w:rsidRPr="00F933F0">
        <w:rPr>
          <w:cs/>
        </w:rPr>
        <w:t xml:space="preserve">และ </w:t>
      </w:r>
      <w:r w:rsidRPr="00F933F0">
        <w:t xml:space="preserve">Software Carpentry Course </w:t>
      </w:r>
      <w:r w:rsidRPr="00F933F0">
        <w:rPr>
          <w:cs/>
        </w:rPr>
        <w:t>มาเรียนเพื่อเสริมความรู้ได้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>Network programming</w:t>
      </w:r>
    </w:p>
    <w:p w:rsidR="00802E61" w:rsidRPr="00F933F0" w:rsidRDefault="00802E61" w:rsidP="00802E61">
      <w:pPr>
        <w:ind w:left="709" w:firstLine="720"/>
        <w:jc w:val="thaiDistribute"/>
      </w:pPr>
      <w:r w:rsidRPr="00F933F0">
        <w:rPr>
          <w:cs/>
        </w:rPr>
        <w:t>เป็นการ</w:t>
      </w:r>
      <w:r w:rsidRPr="00F933F0">
        <w:rPr>
          <w:rFonts w:hint="cs"/>
          <w:cs/>
        </w:rPr>
        <w:t>เพิ่ม</w:t>
      </w:r>
      <w:r>
        <w:rPr>
          <w:rFonts w:hint="cs"/>
          <w:cs/>
        </w:rPr>
        <w:t>ค</w:t>
      </w:r>
      <w:r w:rsidRPr="00F933F0">
        <w:rPr>
          <w:cs/>
        </w:rPr>
        <w:t>วาม</w:t>
      </w:r>
      <w:r>
        <w:rPr>
          <w:rFonts w:hint="cs"/>
          <w:cs/>
        </w:rPr>
        <w:t>ส</w:t>
      </w:r>
      <w:r w:rsidRPr="00F933F0">
        <w:rPr>
          <w:cs/>
        </w:rPr>
        <w:t xml:space="preserve">ามารถจาก </w:t>
      </w:r>
      <w:r w:rsidRPr="00F933F0">
        <w:t xml:space="preserve">Web </w:t>
      </w:r>
      <w:r w:rsidRPr="00F933F0">
        <w:rPr>
          <w:cs/>
        </w:rPr>
        <w:t xml:space="preserve">และ </w:t>
      </w:r>
      <w:r>
        <w:t xml:space="preserve">Internet Development Python </w:t>
      </w:r>
      <w:r w:rsidRPr="00F933F0">
        <w:rPr>
          <w:cs/>
        </w:rPr>
        <w:t xml:space="preserve">นั้นสนับสนุนในการเขียนโปรแกรมในระดับต่ำในด้านของ </w:t>
      </w:r>
      <w:r w:rsidRPr="00F933F0">
        <w:t xml:space="preserve">network programming </w:t>
      </w:r>
      <w:r w:rsidRPr="00F933F0">
        <w:rPr>
          <w:cs/>
        </w:rPr>
        <w:t xml:space="preserve">ที่ง่ายต่อการพัฒนา </w:t>
      </w:r>
      <w:r w:rsidRPr="00F933F0">
        <w:t xml:space="preserve">sockets </w:t>
      </w:r>
      <w:r w:rsidRPr="00F933F0">
        <w:rPr>
          <w:cs/>
        </w:rPr>
        <w:t xml:space="preserve">และ รวมไปถึงการทำงานร่วมกับ </w:t>
      </w:r>
      <w:r w:rsidRPr="00F933F0">
        <w:t xml:space="preserve">modules </w:t>
      </w:r>
      <w:r w:rsidRPr="00F933F0">
        <w:rPr>
          <w:cs/>
        </w:rPr>
        <w:t xml:space="preserve">อย่าง </w:t>
      </w:r>
      <w:r w:rsidRPr="00F933F0">
        <w:t xml:space="preserve">Twisted </w:t>
      </w:r>
      <w:r w:rsidRPr="00F933F0">
        <w:rPr>
          <w:cs/>
        </w:rPr>
        <w:t xml:space="preserve">และ </w:t>
      </w:r>
      <w:r w:rsidRPr="00F933F0">
        <w:t xml:space="preserve">Framework </w:t>
      </w:r>
      <w:r w:rsidRPr="00F933F0">
        <w:rPr>
          <w:cs/>
        </w:rPr>
        <w:t xml:space="preserve">สำหรับ </w:t>
      </w:r>
      <w:r w:rsidRPr="00F933F0">
        <w:t>Asynchronous network programming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Software build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Testing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>นั้นสนับสนุนการพัฒนาซอฟต์แวร์ที่มีการควบคุมการพัฒนาและจัดการระบบทดสอบต่าง ๆ โดยใช้เครื่องมือในการพัฒนาที่สนับสนุนการเขียนโปรแกรมใน</w:t>
      </w:r>
      <w:r>
        <w:t xml:space="preserve"> Python </w:t>
      </w:r>
      <w:r w:rsidRPr="00F933F0">
        <w:rPr>
          <w:cs/>
        </w:rPr>
        <w:t>เอง ซึ่งตัว</w:t>
      </w:r>
      <w:r>
        <w:t xml:space="preserve"> Python </w:t>
      </w:r>
      <w:r w:rsidRPr="00F933F0">
        <w:rPr>
          <w:cs/>
        </w:rPr>
        <w:t>นั้นได้มาพร้อมกับ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Scons </w:t>
      </w:r>
      <w:r w:rsidRPr="00F933F0">
        <w:rPr>
          <w:cs/>
        </w:rPr>
        <w:t xml:space="preserve">สำหรับ </w:t>
      </w:r>
      <w:r w:rsidRPr="00F933F0">
        <w:t xml:space="preserve">build </w:t>
      </w:r>
      <w:r w:rsidRPr="00F933F0">
        <w:rPr>
          <w:cs/>
        </w:rPr>
        <w:t>โปรแกรม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Buildbot </w:t>
      </w:r>
      <w:r w:rsidRPr="00F933F0">
        <w:rPr>
          <w:cs/>
        </w:rPr>
        <w:t xml:space="preserve">และ </w:t>
      </w:r>
      <w:r w:rsidRPr="00F933F0">
        <w:t xml:space="preserve">Apache Gump </w:t>
      </w:r>
      <w:r w:rsidRPr="00F933F0">
        <w:rPr>
          <w:cs/>
        </w:rPr>
        <w:t xml:space="preserve">ที่ใช้สำหรับงาน </w:t>
      </w:r>
      <w:r w:rsidRPr="00F933F0">
        <w:t xml:space="preserve">Automated continuous compilation </w:t>
      </w:r>
      <w:r w:rsidRPr="00F933F0">
        <w:rPr>
          <w:cs/>
        </w:rPr>
        <w:t xml:space="preserve">และ </w:t>
      </w:r>
      <w:r w:rsidRPr="00F933F0">
        <w:t>Testing</w:t>
      </w:r>
    </w:p>
    <w:p w:rsidR="00802E61" w:rsidRPr="00F933F0" w:rsidRDefault="00802E61" w:rsidP="00802E61">
      <w:pPr>
        <w:numPr>
          <w:ilvl w:val="0"/>
          <w:numId w:val="19"/>
        </w:numPr>
        <w:tabs>
          <w:tab w:val="num" w:pos="720"/>
        </w:tabs>
        <w:jc w:val="thaiDistribute"/>
      </w:pPr>
      <w:r w:rsidRPr="00F933F0">
        <w:t xml:space="preserve">  Roundup </w:t>
      </w:r>
      <w:r w:rsidRPr="00F933F0">
        <w:rPr>
          <w:cs/>
        </w:rPr>
        <w:t xml:space="preserve">หรือ </w:t>
      </w:r>
      <w:r>
        <w:t>Track</w:t>
      </w:r>
      <w:r w:rsidRPr="00F933F0">
        <w:t xml:space="preserve"> </w:t>
      </w:r>
      <w:r w:rsidRPr="00F933F0">
        <w:rPr>
          <w:cs/>
        </w:rPr>
        <w:t xml:space="preserve">สำหรับ </w:t>
      </w:r>
      <w:r w:rsidRPr="00F933F0">
        <w:t xml:space="preserve">bug tracking </w:t>
      </w:r>
      <w:r w:rsidRPr="00F933F0">
        <w:rPr>
          <w:cs/>
        </w:rPr>
        <w:t xml:space="preserve">และ </w:t>
      </w:r>
      <w:r w:rsidRPr="00F933F0">
        <w:t>project management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</w:rPr>
        <w:t xml:space="preserve">Game </w:t>
      </w:r>
      <w:r w:rsidRPr="00F933F0">
        <w:rPr>
          <w:b/>
          <w:bCs/>
          <w:cs/>
        </w:rPr>
        <w:t xml:space="preserve">และ </w:t>
      </w:r>
      <w:r w:rsidRPr="00F933F0">
        <w:rPr>
          <w:b/>
          <w:bCs/>
        </w:rPr>
        <w:t>3D Graphics Rendering</w:t>
      </w:r>
    </w:p>
    <w:p w:rsidR="00802E61" w:rsidRPr="00F933F0" w:rsidRDefault="00802E61" w:rsidP="00802E61">
      <w:pPr>
        <w:ind w:left="709" w:firstLine="720"/>
        <w:jc w:val="thaiDistribute"/>
      </w:pPr>
      <w:r>
        <w:t xml:space="preserve"> Python </w:t>
      </w:r>
      <w:r w:rsidRPr="00F933F0">
        <w:rPr>
          <w:cs/>
        </w:rPr>
        <w:t xml:space="preserve">นั้นได้ถูกใช้ในตลาดพัฒนาเกมส์ทั้งเชิงธุรกิจและสมัครเล่น โดยมีการสร้าง </w:t>
      </w:r>
      <w:r w:rsidRPr="00F933F0">
        <w:t xml:space="preserve">Framework </w:t>
      </w:r>
      <w:r w:rsidRPr="00F933F0">
        <w:rPr>
          <w:cs/>
        </w:rPr>
        <w:t xml:space="preserve">สำหรับพัฒนา </w:t>
      </w:r>
      <w:r w:rsidRPr="00F933F0">
        <w:t xml:space="preserve">Game </w:t>
      </w:r>
      <w:r w:rsidRPr="00F933F0">
        <w:rPr>
          <w:cs/>
        </w:rPr>
        <w:t>บน</w:t>
      </w:r>
      <w:r>
        <w:t xml:space="preserve"> Python </w:t>
      </w:r>
      <w:r w:rsidRPr="00F933F0">
        <w:rPr>
          <w:cs/>
        </w:rPr>
        <w:t xml:space="preserve">ซึ่งชื่อว่า </w:t>
      </w:r>
      <w:r w:rsidRPr="00F933F0">
        <w:t xml:space="preserve">PyGame </w:t>
      </w:r>
      <w:r w:rsidRPr="00F933F0">
        <w:rPr>
          <w:cs/>
        </w:rPr>
        <w:t xml:space="preserve">และ </w:t>
      </w:r>
      <w:r w:rsidRPr="00F933F0">
        <w:t xml:space="preserve">PyKyra </w:t>
      </w:r>
      <w:r w:rsidRPr="00F933F0">
        <w:rPr>
          <w:cs/>
        </w:rPr>
        <w:t xml:space="preserve">ซึ่งยังรวมไปถึงการทำ </w:t>
      </w:r>
      <w:r w:rsidRPr="00F933F0">
        <w:t xml:space="preserve">3D Graphics Rendering </w:t>
      </w:r>
      <w:r w:rsidRPr="00F933F0">
        <w:rPr>
          <w:cs/>
        </w:rPr>
        <w:t>ที่</w:t>
      </w:r>
      <w:r>
        <w:t xml:space="preserve"> Python </w:t>
      </w:r>
      <w:r w:rsidRPr="00F933F0">
        <w:rPr>
          <w:cs/>
        </w:rPr>
        <w:t xml:space="preserve">มี </w:t>
      </w:r>
      <w:r w:rsidRPr="00F933F0">
        <w:t xml:space="preserve">libraries </w:t>
      </w:r>
      <w:r w:rsidRPr="00F933F0">
        <w:rPr>
          <w:cs/>
        </w:rPr>
        <w:t>ทางด้านงานนี้อยู่มากมาย</w:t>
      </w:r>
    </w:p>
    <w:p w:rsidR="00802E61" w:rsidRPr="00F933F0" w:rsidRDefault="00802E61" w:rsidP="00802E61">
      <w:pPr>
        <w:numPr>
          <w:ilvl w:val="0"/>
          <w:numId w:val="17"/>
        </w:numPr>
        <w:jc w:val="thaiDistribute"/>
        <w:rPr>
          <w:b/>
          <w:bCs/>
        </w:rPr>
      </w:pPr>
      <w:r w:rsidRPr="00F933F0">
        <w:rPr>
          <w:b/>
          <w:bCs/>
          <w:cs/>
        </w:rPr>
        <w:lastRenderedPageBreak/>
        <w:t>ซอฟต์แวร์ที่เขียนด้วยไพธอน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BitTorrent </w:t>
      </w:r>
      <w:r w:rsidRPr="00F933F0">
        <w:rPr>
          <w:cs/>
        </w:rPr>
        <w:t xml:space="preserve">เป็นการพัฒนาโดยระบบการจัดการไฟล์ </w:t>
      </w:r>
      <w:r w:rsidRPr="00F933F0">
        <w:t xml:space="preserve">BitTorrent, </w:t>
      </w:r>
      <w:r w:rsidRPr="00F933F0">
        <w:rPr>
          <w:cs/>
        </w:rPr>
        <w:t xml:space="preserve">การจัดการ การกระจายตัวของ </w:t>
      </w:r>
      <w:r w:rsidRPr="00F933F0">
        <w:t xml:space="preserve">Package </w:t>
      </w:r>
      <w:r w:rsidRPr="00F933F0">
        <w:rPr>
          <w:cs/>
        </w:rPr>
        <w:t xml:space="preserve">ข้อมูลใน </w:t>
      </w:r>
      <w:r w:rsidRPr="00F933F0">
        <w:t xml:space="preserve">Tracker </w:t>
      </w:r>
      <w:r w:rsidRPr="00F933F0">
        <w:rPr>
          <w:cs/>
        </w:rPr>
        <w:t>และการเข้ารหัสส่วนข้อมูลต่าง ๆ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Blender </w:t>
      </w:r>
      <w:r w:rsidRPr="00F933F0">
        <w:rPr>
          <w:cs/>
        </w:rPr>
        <w:t xml:space="preserve">ซอฟต์แวร์ </w:t>
      </w:r>
      <w:r w:rsidRPr="00F933F0">
        <w:t xml:space="preserve">open source </w:t>
      </w:r>
      <w:r w:rsidRPr="00F933F0">
        <w:rPr>
          <w:cs/>
        </w:rPr>
        <w:t xml:space="preserve">สำหรับทำ </w:t>
      </w:r>
      <w:r w:rsidRPr="00F933F0">
        <w:t>3D modeling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Chandler </w:t>
      </w:r>
      <w:r w:rsidRPr="00F933F0">
        <w:rPr>
          <w:cs/>
        </w:rPr>
        <w:t>ซอฟต์แวร์จัดการข้อมูลส่วนบุคคล (</w:t>
      </w:r>
      <w:r w:rsidRPr="00F933F0">
        <w:t xml:space="preserve">Personal Information Manager, PIM) </w:t>
      </w:r>
      <w:r w:rsidRPr="00F933F0">
        <w:rPr>
          <w:cs/>
        </w:rPr>
        <w:t>โดยมีส่วนเพิ่มเติมทั้งงานปฎิทิน</w:t>
      </w:r>
      <w:r w:rsidRPr="00F933F0">
        <w:t xml:space="preserve">, </w:t>
      </w:r>
      <w:r w:rsidRPr="00F933F0">
        <w:rPr>
          <w:cs/>
        </w:rPr>
        <w:t>อีเมล</w:t>
      </w:r>
      <w:r w:rsidRPr="00F933F0">
        <w:t xml:space="preserve">, </w:t>
      </w:r>
      <w:r w:rsidRPr="00F933F0">
        <w:rPr>
          <w:cs/>
        </w:rPr>
        <w:t xml:space="preserve">ตารางงาน และข้อมูลโน็ตต่าง ๆ ซึ่งทำงานคล้าย ๆ กับ </w:t>
      </w:r>
      <w:r w:rsidRPr="00F933F0">
        <w:t xml:space="preserve">Outlook </w:t>
      </w:r>
      <w:r w:rsidRPr="00F933F0">
        <w:rPr>
          <w:cs/>
        </w:rPr>
        <w:t xml:space="preserve">ของ </w:t>
      </w:r>
      <w:r w:rsidRPr="00F933F0">
        <w:t>Microsoft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Civilization IV</w:t>
      </w:r>
      <w:r w:rsidRPr="00F933F0">
        <w:t> </w:t>
      </w:r>
      <w:r w:rsidRPr="00F933F0">
        <w:rPr>
          <w:cs/>
        </w:rPr>
        <w:t xml:space="preserve">วีดิโอเกมส์ และยังเป็นเกมส์ที่ใช้ </w:t>
      </w:r>
      <w:r w:rsidRPr="00F933F0">
        <w:t xml:space="preserve">boost.python </w:t>
      </w:r>
      <w:r w:rsidRPr="00F933F0">
        <w:rPr>
          <w:cs/>
        </w:rPr>
        <w:t>เพื่อทำการควบคุมส่วนประกอบต่าง ๆ ภายในเกมส์ ซึ่งรวมไปถึงรูปแบบ</w:t>
      </w:r>
      <w:r w:rsidRPr="00F933F0">
        <w:t xml:space="preserve">, </w:t>
      </w:r>
      <w:r w:rsidRPr="00F933F0">
        <w:rPr>
          <w:cs/>
        </w:rPr>
        <w:t>หน้าตา และเนื้อหาของเกมส์ด้วย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Mailman </w:t>
      </w:r>
      <w:r w:rsidRPr="00F933F0">
        <w:rPr>
          <w:cs/>
        </w:rPr>
        <w:t xml:space="preserve">หนึ่งในซอฟต์แวร์ </w:t>
      </w:r>
      <w:r w:rsidRPr="00F933F0">
        <w:t xml:space="preserve">E-Mail mailing lists </w:t>
      </w:r>
      <w:r w:rsidRPr="00F933F0">
        <w:rPr>
          <w:cs/>
        </w:rPr>
        <w:t>ที่ได้รับความนิยมสูงสุด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Kombilo </w:t>
      </w:r>
      <w:r w:rsidRPr="00F933F0">
        <w:rPr>
          <w:cs/>
        </w:rPr>
        <w:t>ระบบจัดการฐานข้อมูลของเกมส์โกะ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MoinMoin </w:t>
      </w:r>
      <w:r w:rsidRPr="00F933F0">
        <w:rPr>
          <w:cs/>
        </w:rPr>
        <w:t xml:space="preserve">ระบบ </w:t>
      </w:r>
      <w:r w:rsidRPr="00F933F0">
        <w:t xml:space="preserve">Wiki </w:t>
      </w:r>
      <w:r w:rsidRPr="00F933F0">
        <w:rPr>
          <w:cs/>
        </w:rPr>
        <w:t>ที่ได้รับความนิยมสูงตัวหนึ่ง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OpenRPG </w:t>
      </w:r>
      <w:r w:rsidRPr="00F933F0">
        <w:rPr>
          <w:cs/>
        </w:rPr>
        <w:t xml:space="preserve">ระบบเกมส์เสมือนแบบ </w:t>
      </w:r>
      <w:r w:rsidRPr="00F933F0">
        <w:t xml:space="preserve">Role Playing Games </w:t>
      </w:r>
      <w:r>
        <w:rPr>
          <w:rFonts w:hint="cs"/>
          <w:cs/>
        </w:rPr>
        <w:t>บ</w:t>
      </w:r>
      <w:r w:rsidRPr="00F933F0">
        <w:rPr>
          <w:cs/>
        </w:rPr>
        <w:t xml:space="preserve">น </w:t>
      </w:r>
      <w:r w:rsidRPr="00F933F0">
        <w:t>Internet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Plone </w:t>
      </w:r>
      <w:r w:rsidRPr="00F933F0">
        <w:rPr>
          <w:cs/>
        </w:rPr>
        <w:t xml:space="preserve">ระบบ </w:t>
      </w:r>
      <w:r w:rsidRPr="00F933F0">
        <w:t>Content Management System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Trac </w:t>
      </w:r>
      <w:r w:rsidRPr="00F933F0">
        <w:rPr>
          <w:cs/>
        </w:rPr>
        <w:t xml:space="preserve">ระบบติดตามติดตามข้อผิดพลาดและจัดการข้อมูลด้านการพัฒนาซอฟต์แวร์ด้วย </w:t>
      </w:r>
      <w:r w:rsidRPr="00F933F0">
        <w:t xml:space="preserve">MoinMoin </w:t>
      </w:r>
      <w:r w:rsidRPr="00F933F0">
        <w:rPr>
          <w:cs/>
        </w:rPr>
        <w:t xml:space="preserve">ที่เป็น </w:t>
      </w:r>
      <w:r w:rsidRPr="00F933F0">
        <w:t xml:space="preserve">wiki </w:t>
      </w:r>
      <w:r w:rsidRPr="00F933F0">
        <w:rPr>
          <w:cs/>
        </w:rPr>
        <w:t xml:space="preserve">และ </w:t>
      </w:r>
      <w:r w:rsidRPr="00F933F0">
        <w:t xml:space="preserve">Subversion </w:t>
      </w:r>
      <w:r w:rsidRPr="00F933F0">
        <w:rPr>
          <w:cs/>
        </w:rPr>
        <w:t xml:space="preserve">เพื่อทำระบบ </w:t>
      </w:r>
      <w:r w:rsidRPr="00F933F0">
        <w:t>Source version control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Turbogears </w:t>
      </w:r>
      <w:r w:rsidRPr="00F933F0">
        <w:rPr>
          <w:cs/>
        </w:rPr>
        <w:t xml:space="preserve">ระบบพัฒนาซอฟต์แวร์ </w:t>
      </w:r>
      <w:r w:rsidRPr="00F933F0">
        <w:t xml:space="preserve">Framework </w:t>
      </w:r>
      <w:r w:rsidRPr="00F933F0">
        <w:rPr>
          <w:cs/>
        </w:rPr>
        <w:t xml:space="preserve">โดยรวมเอา </w:t>
      </w:r>
      <w:r w:rsidRPr="00F933F0">
        <w:t xml:space="preserve">Cherrypy, SQLObject, MochiKit </w:t>
      </w:r>
      <w:r w:rsidRPr="00F933F0">
        <w:rPr>
          <w:cs/>
        </w:rPr>
        <w:t xml:space="preserve">และ </w:t>
      </w:r>
      <w:r w:rsidRPr="00F933F0">
        <w:t>KID templates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ViewVC </w:t>
      </w:r>
      <w:r w:rsidRPr="00F933F0">
        <w:rPr>
          <w:cs/>
        </w:rPr>
        <w:t xml:space="preserve">ระบบ </w:t>
      </w:r>
      <w:r w:rsidRPr="00F933F0">
        <w:t xml:space="preserve">Web-based </w:t>
      </w:r>
      <w:r w:rsidRPr="00F933F0">
        <w:rPr>
          <w:cs/>
        </w:rPr>
        <w:t xml:space="preserve">สำหรับจัดการด้าน </w:t>
      </w:r>
      <w:r w:rsidRPr="00F933F0">
        <w:t xml:space="preserve">CVS </w:t>
      </w:r>
      <w:r w:rsidRPr="00F933F0">
        <w:rPr>
          <w:cs/>
        </w:rPr>
        <w:t xml:space="preserve">และ </w:t>
      </w:r>
      <w:r w:rsidRPr="00F933F0">
        <w:t>SVN repositories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Zope </w:t>
      </w:r>
      <w:r w:rsidRPr="00F933F0">
        <w:rPr>
          <w:cs/>
        </w:rPr>
        <w:t xml:space="preserve">ระบบพัฒนาซอฟต์แวร์บนอินเทอร์เน็ตแบบ </w:t>
      </w:r>
      <w:r w:rsidRPr="00F933F0">
        <w:t>web-application platform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Battlefield 2</w:t>
      </w:r>
      <w:r w:rsidRPr="00F933F0">
        <w:t> </w:t>
      </w:r>
      <w:r w:rsidRPr="00F933F0">
        <w:rPr>
          <w:cs/>
        </w:rPr>
        <w:t xml:space="preserve">เกมส์ </w:t>
      </w:r>
      <w:r w:rsidRPr="00F933F0">
        <w:t xml:space="preserve">First Person Shooter </w:t>
      </w:r>
      <w:r w:rsidRPr="00F933F0">
        <w:rPr>
          <w:cs/>
        </w:rPr>
        <w:t>ที่ได้ใช้</w:t>
      </w:r>
      <w:r>
        <w:t xml:space="preserve"> Python </w:t>
      </w:r>
      <w:r w:rsidRPr="00F933F0">
        <w:rPr>
          <w:cs/>
        </w:rPr>
        <w:t xml:space="preserve">ในการทำ </w:t>
      </w:r>
      <w:r w:rsidRPr="00F933F0">
        <w:t>Configuration scripts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Indian Ocean Tsunami Detector </w:t>
      </w:r>
      <w:r w:rsidRPr="00F933F0">
        <w:rPr>
          <w:cs/>
        </w:rPr>
        <w:t xml:space="preserve">ซอฟต์แวร์สำหรับมือถือเพื่อแจ้งเตือน </w:t>
      </w:r>
      <w:r w:rsidRPr="00F933F0">
        <w:t>Tsunami</w:t>
      </w:r>
    </w:p>
    <w:p w:rsidR="00802E61" w:rsidRPr="00F933F0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EVE Online</w:t>
      </w:r>
      <w:r w:rsidRPr="00F933F0">
        <w:t> </w:t>
      </w:r>
      <w:r w:rsidRPr="00F933F0">
        <w:rPr>
          <w:cs/>
        </w:rPr>
        <w:t xml:space="preserve">เกมส์แบบ </w:t>
      </w:r>
      <w:r w:rsidRPr="00F933F0">
        <w:t xml:space="preserve">Multi Massive Online Role Playing Game </w:t>
      </w:r>
      <w:r w:rsidRPr="00F933F0">
        <w:rPr>
          <w:cs/>
        </w:rPr>
        <w:t xml:space="preserve">ซึ่งเป็นเกมส์ที่ได้รับอันดับสูงมากบน </w:t>
      </w:r>
      <w:r w:rsidRPr="00F933F0">
        <w:t>MMORPG.com</w:t>
      </w:r>
    </w:p>
    <w:p w:rsidR="00802E61" w:rsidRDefault="00802E61" w:rsidP="00802E61">
      <w:pPr>
        <w:numPr>
          <w:ilvl w:val="0"/>
          <w:numId w:val="20"/>
        </w:numPr>
        <w:tabs>
          <w:tab w:val="num" w:pos="720"/>
        </w:tabs>
        <w:jc w:val="thaiDistribute"/>
      </w:pPr>
      <w:r w:rsidRPr="00F933F0">
        <w:rPr>
          <w:b/>
          <w:bCs/>
        </w:rPr>
        <w:t>SPE - Stani’s Python Editor </w:t>
      </w:r>
      <w:r w:rsidRPr="00F933F0">
        <w:rPr>
          <w:cs/>
        </w:rPr>
        <w:t xml:space="preserve">เป็น </w:t>
      </w:r>
      <w:r w:rsidRPr="00F933F0">
        <w:t xml:space="preserve">Free </w:t>
      </w:r>
      <w:r w:rsidRPr="00F933F0">
        <w:rPr>
          <w:cs/>
        </w:rPr>
        <w:t xml:space="preserve">และ </w:t>
      </w:r>
      <w:r w:rsidRPr="00F933F0">
        <w:t xml:space="preserve">open-source </w:t>
      </w:r>
      <w:r w:rsidRPr="00F933F0">
        <w:rPr>
          <w:cs/>
        </w:rPr>
        <w:t>สำหรับงานพัฒนาซอฟต์แวร์ด้วย</w:t>
      </w:r>
      <w:r>
        <w:t xml:space="preserve"> Python </w:t>
      </w:r>
      <w:r w:rsidRPr="00F933F0">
        <w:rPr>
          <w:cs/>
        </w:rPr>
        <w:t xml:space="preserve"> โดยมีทั้งแบบ </w:t>
      </w:r>
      <w:r>
        <w:t xml:space="preserve">Python IDE for Windows, Linux </w:t>
      </w:r>
      <w:r w:rsidRPr="00F933F0">
        <w:t xml:space="preserve">&amp; Mac with wxGlade (GUI designer), PyChecker (Code Doctor) </w:t>
      </w:r>
      <w:r w:rsidRPr="00F933F0">
        <w:rPr>
          <w:cs/>
        </w:rPr>
        <w:t xml:space="preserve">และ </w:t>
      </w:r>
      <w:r w:rsidRPr="00F933F0">
        <w:t>Blender (3D)</w:t>
      </w:r>
    </w:p>
    <w:p w:rsidR="00802E61" w:rsidRDefault="00802E61" w:rsidP="00802E61">
      <w:pPr>
        <w:pStyle w:val="2"/>
      </w:pPr>
      <w:r>
        <w:lastRenderedPageBreak/>
        <w:t>Qt</w:t>
      </w:r>
    </w:p>
    <w:p w:rsidR="00802E61" w:rsidRDefault="00802E61" w:rsidP="00802E61">
      <w:r>
        <w:t>Qt (</w:t>
      </w:r>
      <w:r>
        <w:rPr>
          <w:rFonts w:hint="cs"/>
          <w:cs/>
        </w:rPr>
        <w:t xml:space="preserve">อ่านว่า </w:t>
      </w:r>
      <w:r>
        <w:t xml:space="preserve">cute) </w:t>
      </w:r>
      <w:r>
        <w:rPr>
          <w:rFonts w:hint="cs"/>
          <w:cs/>
        </w:rPr>
        <w:t xml:space="preserve">เป็น </w:t>
      </w:r>
      <w:r>
        <w:t xml:space="preserve">cross-platform framework </w:t>
      </w:r>
      <w:r>
        <w:rPr>
          <w:rFonts w:hint="cs"/>
          <w:cs/>
        </w:rPr>
        <w:t xml:space="preserve">ในการพัฒนาโปรแกรมที่ถูกพัฒนาขึ้นโดย </w:t>
      </w:r>
      <w:r>
        <w:rPr>
          <w:rStyle w:val="apple-style-span"/>
          <w:rFonts w:ascii="-webkit-sans-serif" w:hAnsi="-webkit-sans-serif"/>
          <w:color w:val="000000"/>
          <w:sz w:val="20"/>
          <w:szCs w:val="20"/>
        </w:rPr>
        <w:t>Trolltech</w:t>
      </w:r>
      <w:r>
        <w:t xml:space="preserve"> </w:t>
      </w:r>
      <w:r>
        <w:rPr>
          <w:rFonts w:hint="cs"/>
          <w:cs/>
        </w:rPr>
        <w:t xml:space="preserve">เพื่อใช้ในการพัฒนาโปรแกรมในรูปแบบกราฟิกหรือเป็นที่รู้จักกันในอีกชื่อว่า </w:t>
      </w:r>
      <w:r>
        <w:t xml:space="preserve">widget-toolkit </w:t>
      </w:r>
      <w:r>
        <w:rPr>
          <w:rFonts w:hint="cs"/>
          <w:cs/>
        </w:rPr>
        <w:t>แล้วก็ยังถูกใช้ในพัฒนาโปรแกรมที่เป็นแบบ</w:t>
      </w:r>
      <w:r>
        <w:t xml:space="preserve"> Text mode </w:t>
      </w:r>
      <w:r>
        <w:rPr>
          <w:rFonts w:hint="cs"/>
          <w:cs/>
        </w:rPr>
        <w:t>หรือว่าโปรแกรมที่ทำงานอยู่บน</w:t>
      </w:r>
      <w:r w:rsidRPr="002431A5">
        <w:rPr>
          <w:cs/>
        </w:rPr>
        <w:t>เซิร์ฟเวอร์</w:t>
      </w:r>
      <w:r>
        <w:rPr>
          <w:rFonts w:hint="cs"/>
          <w:cs/>
        </w:rPr>
        <w:t xml:space="preserve">ก็ได้ </w:t>
      </w:r>
      <w:r>
        <w:t xml:space="preserve">Qt </w:t>
      </w:r>
      <w:r>
        <w:rPr>
          <w:rFonts w:hint="cs"/>
          <w:cs/>
        </w:rPr>
        <w:t xml:space="preserve">ถูกใช้อย่างเห็นได้ชัดในหลายโปรแกรมเช่น </w:t>
      </w:r>
      <w:r>
        <w:t xml:space="preserve">KDE(Linux </w:t>
      </w:r>
      <w:r w:rsidRPr="002431A5">
        <w:t>Desktop Environment</w:t>
      </w:r>
      <w:r>
        <w:t>) ,Opera (Web browser),Google Earth, Skype, Photoshop Element ,VirtualBox ,VLC Media Player</w:t>
      </w:r>
      <w:r>
        <w:rPr>
          <w:rFonts w:hint="cs"/>
          <w:cs/>
        </w:rPr>
        <w:t xml:space="preserve">เป็นต้น 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สร้างขึ้นมาโดยใช้ </w:t>
      </w:r>
      <w:r>
        <w:t xml:space="preserve">C++ </w:t>
      </w:r>
      <w:r>
        <w:rPr>
          <w:rFonts w:hint="cs"/>
          <w:cs/>
        </w:rPr>
        <w:t xml:space="preserve">หลายส่วนขยายของโปรแกรมที่ไม่เป็นมาตรฐานถูกเขียนขึ้นโดยเพิ่มเข้ามากับมาโค้ดที่เป็นมาตรฐานของ </w:t>
      </w:r>
      <w:r>
        <w:t xml:space="preserve">C++ </w:t>
      </w:r>
      <w:r>
        <w:rPr>
          <w:rFonts w:hint="cs"/>
          <w:cs/>
        </w:rPr>
        <w:t xml:space="preserve">ก่อนที่จะ </w:t>
      </w:r>
      <w:r>
        <w:t xml:space="preserve">compile </w:t>
      </w:r>
      <w:r>
        <w:rPr>
          <w:rFonts w:hint="cs"/>
          <w:cs/>
        </w:rPr>
        <w:t xml:space="preserve">ออกมาเป็น </w:t>
      </w:r>
      <w:r>
        <w:t xml:space="preserve">Qt </w:t>
      </w:r>
      <w:r>
        <w:rPr>
          <w:rFonts w:hint="cs"/>
          <w:cs/>
        </w:rPr>
        <w:t xml:space="preserve">โดยเป้าหมายการการพัฒนาโปรแกรมของ </w:t>
      </w:r>
      <w:r>
        <w:t xml:space="preserve">Qt </w:t>
      </w:r>
      <w:r>
        <w:rPr>
          <w:rFonts w:hint="cs"/>
          <w:cs/>
        </w:rPr>
        <w:t xml:space="preserve">มีแนวความคิดมากจากคำว่า </w:t>
      </w:r>
    </w:p>
    <w:p w:rsidR="00802E61" w:rsidRDefault="00802E61" w:rsidP="00802E61">
      <w:pPr>
        <w:rPr>
          <w:i/>
          <w:iCs/>
        </w:rPr>
      </w:pPr>
      <w:r w:rsidRPr="00B010E9">
        <w:rPr>
          <w:i/>
          <w:iCs/>
        </w:rPr>
        <w:t>“Code less Create more Deploy everywhere”</w:t>
      </w:r>
      <w:r w:rsidRPr="00B010E9">
        <w:rPr>
          <w:rFonts w:hint="cs"/>
          <w:i/>
          <w:iCs/>
          <w:cs/>
        </w:rPr>
        <w:t xml:space="preserve"> </w:t>
      </w:r>
    </w:p>
    <w:p w:rsidR="00802E61" w:rsidRPr="00B010E9" w:rsidRDefault="00802E61" w:rsidP="00802E61">
      <w:pPr>
        <w:rPr>
          <w:i/>
          <w:iCs/>
        </w:rPr>
      </w:pPr>
      <w:r>
        <w:rPr>
          <w:i/>
          <w:iCs/>
        </w:rPr>
        <w:t>“</w:t>
      </w:r>
      <w:r>
        <w:rPr>
          <w:rFonts w:hint="cs"/>
          <w:i/>
          <w:iCs/>
          <w:cs/>
        </w:rPr>
        <w:t>เขียนโค้ดน้อยลง สร้างสรรค์ผลงานได้มากขึ้น นำไปใช้ได้ทุกที่</w:t>
      </w:r>
      <w:r>
        <w:rPr>
          <w:i/>
          <w:iCs/>
        </w:rPr>
        <w:t>”</w:t>
      </w:r>
    </w:p>
    <w:p w:rsidR="00802E61" w:rsidRDefault="00802E61" w:rsidP="00802E61">
      <w:r>
        <w:rPr>
          <w:rFonts w:hint="cs"/>
          <w:cs/>
        </w:rPr>
        <w:t xml:space="preserve">ดังนั้น </w:t>
      </w:r>
      <w:r>
        <w:t xml:space="preserve">Qt </w:t>
      </w:r>
      <w:r>
        <w:rPr>
          <w:rFonts w:hint="cs"/>
          <w:cs/>
        </w:rPr>
        <w:t xml:space="preserve">แม้ว่าจะเขียนขึ้นมาด้วย </w:t>
      </w:r>
      <w:r>
        <w:t xml:space="preserve">C++ </w:t>
      </w:r>
      <w:r>
        <w:rPr>
          <w:rFonts w:hint="cs"/>
          <w:cs/>
        </w:rPr>
        <w:t xml:space="preserve">แต่ว่าก็สามารถที่นำไปใช้กับภาษาโปรแกรมภาษาอื่นได้ เช่น </w:t>
      </w:r>
      <w:r>
        <w:t xml:space="preserve">Ada (QtAda), C# (Qyoto/Kimono),Java(Qt Jambi), Pascal, Perl, PHP(PHP-Qt),Ruby( RubyQt) </w:t>
      </w:r>
      <w:r>
        <w:rPr>
          <w:rFonts w:hint="cs"/>
          <w:cs/>
        </w:rPr>
        <w:t>และภาษาที่ผู้พัฒนาได้เลือกมาใช้กับ</w:t>
      </w:r>
      <w:r w:rsidRPr="00196A61">
        <w:t xml:space="preserve"> </w:t>
      </w:r>
      <w:r>
        <w:t>framework</w:t>
      </w:r>
      <w:r>
        <w:rPr>
          <w:rFonts w:hint="cs"/>
          <w:cs/>
        </w:rPr>
        <w:t xml:space="preserve"> นี้คือ </w:t>
      </w:r>
      <w:r>
        <w:t xml:space="preserve">Python(PyQt) </w:t>
      </w:r>
      <w:r>
        <w:rPr>
          <w:rFonts w:hint="cs"/>
          <w:cs/>
        </w:rPr>
        <w:t xml:space="preserve">ซึ่งทั้งตัวภาษาและ </w:t>
      </w:r>
      <w:r>
        <w:t xml:space="preserve">framework </w:t>
      </w:r>
      <w:r>
        <w:rPr>
          <w:rFonts w:hint="cs"/>
          <w:cs/>
        </w:rPr>
        <w:t xml:space="preserve">สามารถทำงานได้บน </w:t>
      </w:r>
      <w:r>
        <w:t xml:space="preserve">platforms </w:t>
      </w:r>
      <w:r>
        <w:rPr>
          <w:rFonts w:hint="cs"/>
          <w:cs/>
        </w:rPr>
        <w:t xml:space="preserve">หลักๆ ได้ทั้งหมดและยังสนับสนุนเรื่องภาษาท้องถิ่นจำนวนมากรวมถึงภาษาไทย มีความสามารถอื่นๆที่ไม่ใช่ด้านกราฟิกเพื่อสนับสนุนการเขียนโปรแกรมอีกได้แก่ </w:t>
      </w:r>
      <w:r>
        <w:t>SQL, XML,</w:t>
      </w:r>
      <w:r>
        <w:rPr>
          <w:rFonts w:hint="cs"/>
          <w:cs/>
        </w:rPr>
        <w:t xml:space="preserve"> การจัดการกับการทำงานแบบ </w:t>
      </w:r>
      <w:r>
        <w:t xml:space="preserve">Thread </w:t>
      </w:r>
      <w:r>
        <w:rPr>
          <w:rFonts w:hint="cs"/>
          <w:cs/>
        </w:rPr>
        <w:t>,</w:t>
      </w:r>
      <w:r>
        <w:t xml:space="preserve">Network </w:t>
      </w:r>
      <w:r>
        <w:rPr>
          <w:rFonts w:hint="cs"/>
          <w:cs/>
        </w:rPr>
        <w:t xml:space="preserve">,และการจัดการไฟล์ข้าม </w:t>
      </w:r>
      <w:r>
        <w:t>platform</w:t>
      </w:r>
    </w:p>
    <w:p w:rsidR="00802E61" w:rsidRDefault="00802E61" w:rsidP="00802E61">
      <w:r>
        <w:t xml:space="preserve">Qt </w:t>
      </w:r>
      <w:r>
        <w:rPr>
          <w:rFonts w:hint="cs"/>
          <w:cs/>
        </w:rPr>
        <w:t xml:space="preserve">ถูกพัฒนาออกมา 4 </w:t>
      </w:r>
      <w:r>
        <w:t xml:space="preserve">Editions </w:t>
      </w:r>
      <w:r>
        <w:rPr>
          <w:rFonts w:hint="cs"/>
          <w:cs/>
        </w:rPr>
        <w:t>สำหรับจุดประสงค์ต่างกันคือ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Console Edition </w:t>
      </w:r>
      <w:r>
        <w:rPr>
          <w:rFonts w:hint="cs"/>
          <w:szCs w:val="32"/>
          <w:cs/>
        </w:rPr>
        <w:t xml:space="preserve">สำหรับพัฒนาโปรแกรมแบบคอนโซลคือเป็น </w:t>
      </w:r>
      <w:r>
        <w:rPr>
          <w:szCs w:val="32"/>
        </w:rPr>
        <w:t xml:space="preserve">Text mode </w:t>
      </w:r>
      <w:r>
        <w:rPr>
          <w:rFonts w:hint="cs"/>
          <w:szCs w:val="32"/>
          <w:cs/>
        </w:rPr>
        <w:t>หรือโปรแกรมที่ทำงานเบื้องหลัง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Light </w:t>
      </w:r>
      <w:r>
        <w:rPr>
          <w:rFonts w:hint="cs"/>
          <w:szCs w:val="32"/>
          <w:cs/>
        </w:rPr>
        <w:t xml:space="preserve">สำหรับเขียนโปรแกรม </w:t>
      </w:r>
      <w:r>
        <w:rPr>
          <w:szCs w:val="32"/>
        </w:rPr>
        <w:t xml:space="preserve">GUI </w:t>
      </w:r>
      <w:r>
        <w:rPr>
          <w:rFonts w:hint="cs"/>
          <w:szCs w:val="32"/>
          <w:cs/>
        </w:rPr>
        <w:t xml:space="preserve">ที่มีขนาดเล็ก โดยตัดความสามารถเรื่อง </w:t>
      </w:r>
      <w:r>
        <w:rPr>
          <w:szCs w:val="32"/>
        </w:rPr>
        <w:t xml:space="preserve">network </w:t>
      </w:r>
      <w:r>
        <w:rPr>
          <w:rFonts w:hint="cs"/>
          <w:szCs w:val="32"/>
          <w:cs/>
        </w:rPr>
        <w:t xml:space="preserve">และ </w:t>
      </w:r>
      <w:r>
        <w:rPr>
          <w:szCs w:val="32"/>
        </w:rPr>
        <w:t xml:space="preserve">database </w:t>
      </w:r>
      <w:r>
        <w:rPr>
          <w:rFonts w:hint="cs"/>
          <w:szCs w:val="32"/>
          <w:cs/>
        </w:rPr>
        <w:t>ออกไป</w:t>
      </w:r>
    </w:p>
    <w:p w:rsidR="00802E61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Desktop Edition </w:t>
      </w:r>
      <w:r>
        <w:rPr>
          <w:rFonts w:hint="cs"/>
          <w:szCs w:val="32"/>
          <w:cs/>
        </w:rPr>
        <w:t>สมบูรณ์ที่มีทุกความสามารถครบ</w:t>
      </w:r>
    </w:p>
    <w:p w:rsidR="00E861AC" w:rsidRDefault="00802E61" w:rsidP="00802E61">
      <w:pPr>
        <w:pStyle w:val="a9"/>
        <w:numPr>
          <w:ilvl w:val="0"/>
          <w:numId w:val="23"/>
        </w:numPr>
        <w:rPr>
          <w:szCs w:val="32"/>
        </w:rPr>
      </w:pPr>
      <w:r>
        <w:rPr>
          <w:szCs w:val="32"/>
        </w:rPr>
        <w:t xml:space="preserve">Qt Open Source Edition </w:t>
      </w:r>
      <w:r>
        <w:rPr>
          <w:rFonts w:hint="cs"/>
          <w:szCs w:val="32"/>
          <w:cs/>
        </w:rPr>
        <w:t>สมบูรณ์ที่มีข้อยกเว้นเกี่ยวกับเรื่องสัญญา</w:t>
      </w:r>
      <w:r w:rsidR="00633E90">
        <w:rPr>
          <w:rFonts w:hint="cs"/>
          <w:szCs w:val="32"/>
          <w:cs/>
        </w:rPr>
        <w:t>อนุญาต</w:t>
      </w:r>
      <w:r>
        <w:rPr>
          <w:rFonts w:hint="cs"/>
          <w:szCs w:val="32"/>
          <w:cs/>
        </w:rPr>
        <w:t xml:space="preserve">ของ </w:t>
      </w:r>
      <w:r w:rsidRPr="00E87F56">
        <w:rPr>
          <w:szCs w:val="32"/>
          <w:cs/>
        </w:rPr>
        <w:t>ซอฟต์แวร์</w:t>
      </w:r>
      <w:r w:rsidRPr="00E87F56">
        <w:rPr>
          <w:szCs w:val="32"/>
        </w:rPr>
        <w:t> </w:t>
      </w:r>
      <w:r>
        <w:rPr>
          <w:szCs w:val="32"/>
        </w:rPr>
        <w:t>(</w:t>
      </w:r>
      <w:r>
        <w:rPr>
          <w:rFonts w:hint="cs"/>
          <w:szCs w:val="32"/>
          <w:cs/>
        </w:rPr>
        <w:t>ซึ่งเป็นรุ่นที่ผู้พัฒนาเลือกนำมาใช้ในการพัฒนาโปรแกรม)</w:t>
      </w:r>
    </w:p>
    <w:p w:rsidR="00802E61" w:rsidRPr="00E861AC" w:rsidRDefault="00E861AC" w:rsidP="00E861AC">
      <w:pPr>
        <w:ind w:firstLine="0"/>
        <w:jc w:val="left"/>
      </w:pPr>
      <w:r>
        <w:br w:type="page"/>
      </w:r>
    </w:p>
    <w:p w:rsidR="00802E61" w:rsidRDefault="00802E61" w:rsidP="00802E61">
      <w:r>
        <w:lastRenderedPageBreak/>
        <w:t xml:space="preserve">Qt </w:t>
      </w:r>
      <w:r>
        <w:rPr>
          <w:rFonts w:hint="cs"/>
          <w:cs/>
        </w:rPr>
        <w:t xml:space="preserve">ถูกพัฒนาขึ้นมาแล้วทั้งหมด </w:t>
      </w:r>
      <w:r>
        <w:t xml:space="preserve">4 </w:t>
      </w:r>
      <w:r>
        <w:rPr>
          <w:rFonts w:hint="cs"/>
          <w:cs/>
        </w:rPr>
        <w:t xml:space="preserve">รุ่นซึ่งรุ่นล่าสุดคือรุ่นที่ </w:t>
      </w:r>
      <w:r>
        <w:t xml:space="preserve">4 </w:t>
      </w:r>
      <w:r>
        <w:rPr>
          <w:rFonts w:hint="cs"/>
          <w:cs/>
        </w:rPr>
        <w:t xml:space="preserve">ซึ่งมีความสามารถหลักๆเพิ่มขึ้นมาอีก 4 อย่างคือ </w:t>
      </w:r>
    </w:p>
    <w:p w:rsidR="00802E61" w:rsidRPr="005802DD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rFonts w:hint="cs"/>
          <w:sz w:val="24"/>
          <w:szCs w:val="32"/>
          <w:cs/>
        </w:rPr>
        <w:t>เ</w:t>
      </w:r>
      <w:r w:rsidR="00E861AC">
        <w:rPr>
          <w:rFonts w:hint="cs"/>
          <w:sz w:val="24"/>
          <w:szCs w:val="32"/>
          <w:cs/>
        </w:rPr>
        <w:t>ซต</w:t>
      </w:r>
      <w:r>
        <w:rPr>
          <w:rFonts w:hint="cs"/>
          <w:sz w:val="24"/>
          <w:szCs w:val="32"/>
          <w:cs/>
        </w:rPr>
        <w:t xml:space="preserve">ของ </w:t>
      </w:r>
      <w:r w:rsidRPr="005802DD">
        <w:t>Template</w:t>
      </w:r>
      <w:r>
        <w:rPr>
          <w:sz w:val="24"/>
          <w:szCs w:val="32"/>
        </w:rPr>
        <w:t xml:space="preserve"> 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 w:rsidRPr="005802DD">
        <w:rPr>
          <w:szCs w:val="32"/>
        </w:rPr>
        <w:t xml:space="preserve">Interviews </w:t>
      </w:r>
      <w:r w:rsidRPr="005802DD">
        <w:rPr>
          <w:rFonts w:hint="cs"/>
          <w:szCs w:val="32"/>
          <w:cs/>
        </w:rPr>
        <w:t xml:space="preserve">เพิ่มหลักการของ </w:t>
      </w:r>
      <w:r w:rsidRPr="005802DD">
        <w:rPr>
          <w:szCs w:val="32"/>
        </w:rPr>
        <w:t xml:space="preserve">model/views </w:t>
      </w:r>
      <w:r w:rsidRPr="005802DD">
        <w:rPr>
          <w:rFonts w:hint="cs"/>
          <w:szCs w:val="32"/>
          <w:cs/>
        </w:rPr>
        <w:t>ให้กับวัตถุที่ใช้ในการแสดงผล</w:t>
      </w:r>
      <w:r w:rsidRPr="005802DD">
        <w:rPr>
          <w:szCs w:val="32"/>
        </w:rPr>
        <w:t>(item views)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Arthur framework </w:t>
      </w:r>
      <w:r>
        <w:rPr>
          <w:rFonts w:hint="cs"/>
          <w:szCs w:val="32"/>
          <w:cs/>
        </w:rPr>
        <w:t>สำหรับการสร้างรูปสองมิติ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Scribe </w:t>
      </w:r>
      <w:r>
        <w:rPr>
          <w:rFonts w:hint="cs"/>
          <w:szCs w:val="32"/>
          <w:cs/>
        </w:rPr>
        <w:t xml:space="preserve">การ </w:t>
      </w:r>
      <w:r>
        <w:rPr>
          <w:szCs w:val="32"/>
        </w:rPr>
        <w:t>render</w:t>
      </w:r>
      <w:r>
        <w:rPr>
          <w:rFonts w:hint="cs"/>
          <w:szCs w:val="32"/>
          <w:cs/>
        </w:rPr>
        <w:t xml:space="preserve"> ข้อความที่เข้ารหัสแบบ </w:t>
      </w:r>
      <w:r>
        <w:rPr>
          <w:szCs w:val="32"/>
        </w:rPr>
        <w:t>Unicode</w:t>
      </w:r>
    </w:p>
    <w:p w:rsidR="00802E61" w:rsidRDefault="00802E61" w:rsidP="00802E61">
      <w:pPr>
        <w:pStyle w:val="a9"/>
        <w:numPr>
          <w:ilvl w:val="0"/>
          <w:numId w:val="22"/>
        </w:numPr>
        <w:rPr>
          <w:szCs w:val="32"/>
        </w:rPr>
      </w:pPr>
      <w:r>
        <w:rPr>
          <w:szCs w:val="32"/>
        </w:rPr>
        <w:t xml:space="preserve">MainWindow </w:t>
      </w:r>
      <w:r>
        <w:rPr>
          <w:rFonts w:hint="cs"/>
          <w:szCs w:val="32"/>
          <w:cs/>
        </w:rPr>
        <w:t>ส่วนเสริมที่ในการสร้างหน้ากากหลักของโปรแกรม</w:t>
      </w:r>
    </w:p>
    <w:p w:rsidR="00802E61" w:rsidRPr="00DE187A" w:rsidRDefault="00802E61" w:rsidP="00802E61">
      <w:pPr>
        <w:ind w:firstLine="864"/>
        <w:rPr>
          <w:cs/>
        </w:rPr>
      </w:pPr>
      <w:r>
        <w:rPr>
          <w:rFonts w:hint="cs"/>
          <w:cs/>
        </w:rPr>
        <w:t xml:space="preserve">ซึ่งในรุ่นที่ </w:t>
      </w:r>
      <w:r>
        <w:t xml:space="preserve">4 </w:t>
      </w:r>
      <w:r>
        <w:rPr>
          <w:rFonts w:hint="cs"/>
          <w:cs/>
        </w:rPr>
        <w:t xml:space="preserve">ของ </w:t>
      </w:r>
      <w:r>
        <w:t xml:space="preserve">Qt </w:t>
      </w:r>
      <w:r>
        <w:rPr>
          <w:rFonts w:hint="cs"/>
          <w:cs/>
        </w:rPr>
        <w:t xml:space="preserve">ก็ได้ออกรุ่นย่อยออกมา </w:t>
      </w:r>
      <w:r>
        <w:t xml:space="preserve">4 </w:t>
      </w:r>
      <w:r>
        <w:rPr>
          <w:rFonts w:hint="cs"/>
          <w:cs/>
        </w:rPr>
        <w:t xml:space="preserve">รุ่นซึ่งแต่ล่ะรุ่นก็มีความสามารถใหม่ๆเพิ่มขึ้นมาซึ่งผู้พัฒนาได้เลือกรุ่นล่าสุดมาใช้คือรุ่น </w:t>
      </w:r>
      <w:r>
        <w:t>4.4</w:t>
      </w:r>
      <w:r>
        <w:rPr>
          <w:rFonts w:hint="cs"/>
          <w:cs/>
        </w:rPr>
        <w:t xml:space="preserve"> เนื่องจากก่อนหน้านี้ยังไม่สนับสนุน </w:t>
      </w:r>
      <w:r>
        <w:t xml:space="preserve">Vista </w:t>
      </w:r>
      <w:r>
        <w:rPr>
          <w:rFonts w:hint="cs"/>
          <w:cs/>
        </w:rPr>
        <w:t>และรุ่นนี้ก็เพิ่มความสามารถแล้วแก้ไขปัญหาของรุ่นก่อนหน้าเรียบร้อย</w:t>
      </w:r>
    </w:p>
    <w:p w:rsidR="00802E61" w:rsidRDefault="00802E61" w:rsidP="00802E61">
      <w:pPr>
        <w:pStyle w:val="3"/>
        <w:ind w:left="567"/>
      </w:pPr>
      <w:r>
        <w:t>PyQt4</w:t>
      </w:r>
    </w:p>
    <w:p w:rsidR="00802E61" w:rsidRPr="00DE187A" w:rsidRDefault="00E861AC" w:rsidP="00802E61">
      <w:pPr>
        <w:ind w:left="567"/>
        <w:rPr>
          <w:cs/>
        </w:rPr>
      </w:pPr>
      <w:r>
        <w:rPr>
          <w:rFonts w:hint="cs"/>
          <w:cs/>
        </w:rPr>
        <w:t>เซต</w:t>
      </w:r>
      <w:r w:rsidR="00802E61">
        <w:rPr>
          <w:rFonts w:hint="cs"/>
          <w:cs/>
        </w:rPr>
        <w:t xml:space="preserve">ของ </w:t>
      </w:r>
      <w:r w:rsidR="00802E61">
        <w:t xml:space="preserve">python </w:t>
      </w:r>
      <w:r w:rsidR="00802E61">
        <w:rPr>
          <w:rFonts w:hint="cs"/>
          <w:cs/>
        </w:rPr>
        <w:t xml:space="preserve">แปลงมาจาก </w:t>
      </w:r>
      <w:r w:rsidR="00802E61">
        <w:t xml:space="preserve">Qt4 </w:t>
      </w:r>
      <w:r w:rsidR="00802E61">
        <w:rPr>
          <w:rFonts w:hint="cs"/>
          <w:cs/>
        </w:rPr>
        <w:t xml:space="preserve">เพื่อให้สามารถนำมาเขียนได้ง่ายในรูปแบบภาษาแบบ </w:t>
      </w:r>
      <w:r w:rsidR="00802E61">
        <w:t xml:space="preserve">python </w:t>
      </w:r>
      <w:r w:rsidR="00802E61">
        <w:rPr>
          <w:rFonts w:hint="cs"/>
          <w:cs/>
        </w:rPr>
        <w:t xml:space="preserve">ซึ่งได้รวมเอาความสามารถต่างๆ ของ </w:t>
      </w:r>
      <w:r w:rsidR="00802E61">
        <w:t xml:space="preserve">Qt4 </w:t>
      </w:r>
      <w:r w:rsidR="00802E61">
        <w:rPr>
          <w:rFonts w:hint="cs"/>
          <w:cs/>
        </w:rPr>
        <w:t xml:space="preserve">ไว้ครบถ้วนซึ่งผู้ใช้ไม่ต้องเรียนรู้ </w:t>
      </w:r>
      <w:r w:rsidR="00802E61">
        <w:t xml:space="preserve">Syntax </w:t>
      </w:r>
      <w:r w:rsidR="00802E61">
        <w:rPr>
          <w:rFonts w:hint="cs"/>
          <w:cs/>
        </w:rPr>
        <w:t>ของภาษาใหม่แต่อย่างใด</w:t>
      </w:r>
      <w:r>
        <w:rPr>
          <w:rFonts w:hint="cs"/>
          <w:cs/>
        </w:rPr>
        <w:t xml:space="preserve"> </w:t>
      </w:r>
      <w:r w:rsidR="00802E61">
        <w:rPr>
          <w:rFonts w:hint="cs"/>
          <w:cs/>
        </w:rPr>
        <w:t>แต่ต้องเรียนรู้วิธีการใช้ และหลักการที่เราจะนำมาใช้ในการพัฒนาโปรแกรมซึ่งทำให้ลดเวลาในการปรับตัวลงได้มาก และทำให้เราสามารถสร้างงานได้มากขึ้น</w:t>
      </w:r>
    </w:p>
    <w:p w:rsidR="00802E61" w:rsidRPr="00F26F77" w:rsidRDefault="00802E61" w:rsidP="00802E61">
      <w:pPr>
        <w:pStyle w:val="2"/>
      </w:pPr>
      <w:r>
        <w:t>Eclipse</w:t>
      </w:r>
    </w:p>
    <w:p w:rsidR="00802E61" w:rsidRDefault="00802E61" w:rsidP="00802E61">
      <w:r>
        <w:t xml:space="preserve">Eclipse </w:t>
      </w:r>
      <w:r>
        <w:rPr>
          <w:rFonts w:hint="cs"/>
          <w:cs/>
        </w:rPr>
        <w:t xml:space="preserve">เป็นเครื่องมือที่ช่วยสำหรับในการพัฒนาโปรแกรมสำหรับนักพัฒนาโปรแกรม </w:t>
      </w:r>
      <w:r>
        <w:t xml:space="preserve">Java </w:t>
      </w:r>
      <w:r>
        <w:rPr>
          <w:rFonts w:hint="cs"/>
          <w:cs/>
        </w:rPr>
        <w:t>เป็นหลัก โดยตัวโปรแกรมเองเป็น</w:t>
      </w:r>
      <w:r w:rsidRPr="008737F3">
        <w:rPr>
          <w:cs/>
        </w:rPr>
        <w:t>ซอฟต์แวร์โอเพนซอร์ส</w:t>
      </w:r>
      <w:r w:rsidRPr="008737F3">
        <w:t> </w:t>
      </w:r>
      <w:r>
        <w:rPr>
          <w:rFonts w:hint="cs"/>
          <w:cs/>
        </w:rPr>
        <w:t>ซึ่งปัจจุบันได้มีคนจำนวนมากได้ช่วยกันพัฒนาโปรแกรมตัวนี้ให้สามารถพัฒนาโปรแกรมภาษาอื่นเพิ่มขึ้นได้อีกเป็นจำนวนมากและมีการสร้างเครื่องมือเสริมอื่นๆขึ้นมาอีกเป็นจำนวนมากเช่น การควบคุมรุ่นของโปรแกรมด้วย</w:t>
      </w:r>
      <w:r>
        <w:t xml:space="preserve"> SVN, CVS</w:t>
      </w:r>
      <w:r>
        <w:rPr>
          <w:rFonts w:hint="cs"/>
          <w:cs/>
        </w:rPr>
        <w:t>เครื่องมือการเขียนโปรแกรมภาษาอื่นๆ</w:t>
      </w:r>
      <w:r>
        <w:t xml:space="preserve"> Pydev(</w:t>
      </w:r>
      <w:r>
        <w:rPr>
          <w:rFonts w:hint="cs"/>
          <w:cs/>
        </w:rPr>
        <w:t>ภาษา</w:t>
      </w:r>
      <w:r>
        <w:rPr>
          <w:rFonts w:hint="cs"/>
        </w:rPr>
        <w:t xml:space="preserve"> Python </w:t>
      </w:r>
      <w:r>
        <w:rPr>
          <w:rFonts w:hint="cs"/>
          <w:cs/>
        </w:rPr>
        <w:t>)</w:t>
      </w:r>
      <w:r>
        <w:t xml:space="preserve">, RadRail (Ruby on rail), PHP, C/C++ </w:t>
      </w:r>
      <w:r>
        <w:rPr>
          <w:rFonts w:hint="cs"/>
          <w:cs/>
        </w:rPr>
        <w:t xml:space="preserve">เครื่องมือเกี่ยวกับการพัฒนาเว็บเช่น </w:t>
      </w:r>
      <w:r>
        <w:t xml:space="preserve">browser </w:t>
      </w:r>
      <w:r>
        <w:rPr>
          <w:rFonts w:hint="cs"/>
          <w:cs/>
        </w:rPr>
        <w:t>ภายในตัวเอง</w:t>
      </w:r>
      <w:r>
        <w:t xml:space="preserve">, XML Editor,  Database tool </w:t>
      </w:r>
      <w:r>
        <w:rPr>
          <w:rFonts w:hint="cs"/>
          <w:cs/>
        </w:rPr>
        <w:t xml:space="preserve">เครื่องมือในการวัดประสิทธิภาพของโปรแกรม </w:t>
      </w:r>
      <w:r>
        <w:t xml:space="preserve">profiler, Enerjy </w:t>
      </w:r>
    </w:p>
    <w:p w:rsidR="00802E61" w:rsidRDefault="00802E61" w:rsidP="00802E61">
      <w:r>
        <w:rPr>
          <w:rFonts w:hint="cs"/>
          <w:cs/>
        </w:rPr>
        <w:t>อย่างไรก็ตามเครื่องมือเสริมต่างๆ ข้างต้นถ้าเราต้องการใช้เราต้องติดตั้งเพิ่มขึ้นเอง แต่ก็มีกลุ่มของผู้พัฒนาที่ใช้งานบางอย่างเหมือนๆ กันเช่น กลุ่มของนักพัฒนาเว็บ กลุ่มของนักพัฒนาโปรแกรมด้วยภาษาต่างๆ กลุ่มที่พัฒนาโปรแกรมเฉพาะทาง จึงได้มีกลุ่มที่คิดที่จะทำ เครื่องมือเสริม</w:t>
      </w:r>
      <w:r>
        <w:rPr>
          <w:rFonts w:hint="cs"/>
          <w:cs/>
        </w:rPr>
        <w:lastRenderedPageBreak/>
        <w:t xml:space="preserve">ของ </w:t>
      </w:r>
      <w:r>
        <w:t xml:space="preserve">Eclipse </w:t>
      </w:r>
      <w:r>
        <w:rPr>
          <w:rFonts w:hint="cs"/>
          <w:cs/>
        </w:rPr>
        <w:t xml:space="preserve">รวมกับ </w:t>
      </w:r>
      <w:r>
        <w:t xml:space="preserve">Eclipse </w:t>
      </w:r>
      <w:r>
        <w:rPr>
          <w:rFonts w:hint="cs"/>
          <w:cs/>
        </w:rPr>
        <w:t xml:space="preserve">ไว้เป็นชุดๆ เพื่อความง่ายในการเฉพาะทางโดนไม่ต้องมาเสียเวลาในการลงเครื่องมือเสริมเหล่านั้นใหม่ โดยเรียก </w:t>
      </w:r>
      <w:r>
        <w:t xml:space="preserve">Eclipse </w:t>
      </w:r>
      <w:r>
        <w:rPr>
          <w:rFonts w:hint="cs"/>
          <w:cs/>
        </w:rPr>
        <w:t xml:space="preserve">แบบนี้ว่า </w:t>
      </w:r>
      <w:r>
        <w:t xml:space="preserve">EasyEclipse </w:t>
      </w:r>
      <w:r>
        <w:rPr>
          <w:rFonts w:hint="cs"/>
          <w:cs/>
        </w:rPr>
        <w:t>โดยชุดโปรแกรมของ</w:t>
      </w:r>
      <w:r>
        <w:t xml:space="preserve">EasyEclipse </w:t>
      </w:r>
      <w:r>
        <w:rPr>
          <w:rFonts w:hint="cs"/>
          <w:cs/>
        </w:rPr>
        <w:t>มีหลายรูปแบบเช่น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Expert Java  </w:t>
      </w:r>
      <w:r>
        <w:rPr>
          <w:rFonts w:hint="cs"/>
          <w:szCs w:val="32"/>
          <w:cs/>
        </w:rPr>
        <w:t xml:space="preserve">สำหรับผู้ที่เขียนโปรแกรม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>แบบมืออาชีพ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Desktop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 </w:t>
      </w:r>
      <w:r>
        <w:rPr>
          <w:szCs w:val="32"/>
        </w:rPr>
        <w:t>Desktop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Server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แบบเน้นไปที่โปรแกรมด้าน </w:t>
      </w:r>
      <w:r>
        <w:rPr>
          <w:szCs w:val="32"/>
        </w:rPr>
        <w:t>Server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Mobile Java </w:t>
      </w:r>
      <w:r>
        <w:rPr>
          <w:rFonts w:hint="cs"/>
          <w:szCs w:val="32"/>
          <w:cs/>
        </w:rPr>
        <w:t xml:space="preserve">สำหรับผู้ที่พัฒนาโปรแกรม </w:t>
      </w:r>
      <w:r>
        <w:rPr>
          <w:szCs w:val="32"/>
        </w:rPr>
        <w:t xml:space="preserve">Java </w:t>
      </w:r>
      <w:r>
        <w:rPr>
          <w:rFonts w:hint="cs"/>
          <w:szCs w:val="32"/>
          <w:cs/>
        </w:rPr>
        <w:t xml:space="preserve">แบบเน้นไปที่โปรแกรมบนมือถือหรืออุปกรณ์ประเภท </w:t>
      </w:r>
      <w:r>
        <w:rPr>
          <w:szCs w:val="32"/>
        </w:rPr>
        <w:t xml:space="preserve">Mobile device </w:t>
      </w:r>
      <w:r>
        <w:rPr>
          <w:rFonts w:hint="cs"/>
          <w:szCs w:val="32"/>
          <w:cs/>
        </w:rPr>
        <w:t>ต่างๆ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LAMP </w:t>
      </w:r>
      <w:r>
        <w:rPr>
          <w:rFonts w:hint="cs"/>
          <w:szCs w:val="32"/>
          <w:cs/>
        </w:rPr>
        <w:t xml:space="preserve">สำหรับผู้พัฒนาโปรแกรมบน </w:t>
      </w:r>
      <w:r w:rsidR="00E861AC">
        <w:rPr>
          <w:szCs w:val="32"/>
        </w:rPr>
        <w:t>LAMP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PHP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PHP</w:t>
      </w:r>
    </w:p>
    <w:p w:rsidR="00802E61" w:rsidRPr="00346353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 xml:space="preserve">EasyEclipse for Ruby and Rails </w:t>
      </w:r>
      <w:r>
        <w:rPr>
          <w:rFonts w:hint="cs"/>
          <w:szCs w:val="32"/>
          <w:cs/>
        </w:rPr>
        <w:t xml:space="preserve">สำหรับผู้พัฒนาเว็บด้วย </w:t>
      </w:r>
      <w:r>
        <w:rPr>
          <w:szCs w:val="32"/>
        </w:rPr>
        <w:t>Ruby on rail.</w:t>
      </w:r>
    </w:p>
    <w:p w:rsidR="00802E61" w:rsidRDefault="00802E61" w:rsidP="00802E61">
      <w:pPr>
        <w:pStyle w:val="a9"/>
        <w:numPr>
          <w:ilvl w:val="0"/>
          <w:numId w:val="24"/>
        </w:numPr>
        <w:rPr>
          <w:szCs w:val="32"/>
        </w:rPr>
      </w:pPr>
      <w:r>
        <w:rPr>
          <w:szCs w:val="32"/>
        </w:rPr>
        <w:t>EasyEclipse for C and C++</w:t>
      </w:r>
      <w:r>
        <w:rPr>
          <w:rFonts w:hint="cs"/>
          <w:szCs w:val="32"/>
          <w:cs/>
        </w:rPr>
        <w:t xml:space="preserve"> สำหรับผู้พัฒนาโปรแกรมด้วย </w:t>
      </w:r>
      <w:r>
        <w:rPr>
          <w:szCs w:val="32"/>
        </w:rPr>
        <w:t>C/C++</w:t>
      </w:r>
    </w:p>
    <w:p w:rsidR="00802E61" w:rsidRPr="00E54E51" w:rsidRDefault="00802E61" w:rsidP="00802E61">
      <w:pPr>
        <w:ind w:firstLine="720"/>
        <w:rPr>
          <w:cs/>
        </w:rPr>
      </w:pPr>
      <w:r w:rsidRPr="00FD06A5">
        <w:rPr>
          <w:rFonts w:hint="cs"/>
          <w:cs/>
        </w:rPr>
        <w:t>ในที่นี้ผู้พัฒนาได้เลือก</w:t>
      </w:r>
      <w:r>
        <w:rPr>
          <w:rFonts w:hint="cs"/>
          <w:cs/>
        </w:rPr>
        <w:t xml:space="preserve"> </w:t>
      </w:r>
      <w:r>
        <w:t>EasyEclipse for LAMP</w:t>
      </w:r>
      <w:r>
        <w:rPr>
          <w:rFonts w:hint="cs"/>
          <w:cs/>
        </w:rPr>
        <w:t xml:space="preserve"> มาใช้เป็นเครื่องมือสำหรับการพัฒนาเพราะว่า </w:t>
      </w:r>
      <w:r>
        <w:t xml:space="preserve">EasyEclipse for LAMP </w:t>
      </w:r>
      <w:r>
        <w:rPr>
          <w:rFonts w:hint="cs"/>
          <w:cs/>
        </w:rPr>
        <w:t xml:space="preserve">มีเครื่องมือที่ช่วยในการพัฒนาหลายอย่างรวมมาให้อยู่แล้ว ซึ่งเครื่องมือที่ผู้พัฒนาใช้หลักๆ ได้แก่ </w:t>
      </w:r>
      <w:r>
        <w:t xml:space="preserve">Pydev </w:t>
      </w:r>
      <w:r>
        <w:rPr>
          <w:rFonts w:hint="cs"/>
          <w:cs/>
        </w:rPr>
        <w:t>และ</w:t>
      </w:r>
      <w:r>
        <w:t xml:space="preserve"> SVN </w:t>
      </w:r>
      <w:r>
        <w:rPr>
          <w:rFonts w:hint="cs"/>
          <w:cs/>
        </w:rPr>
        <w:t xml:space="preserve">ซึ่ง </w:t>
      </w:r>
      <w:r>
        <w:t xml:space="preserve">EasyEclipse for LAMP </w:t>
      </w:r>
      <w:r>
        <w:rPr>
          <w:rFonts w:hint="cs"/>
          <w:cs/>
        </w:rPr>
        <w:t xml:space="preserve">ยังมีความสามารถในการพัฒนา </w:t>
      </w:r>
      <w:r>
        <w:t>Ruby on rail,</w:t>
      </w:r>
      <w:r w:rsidRPr="00E54E51">
        <w:t xml:space="preserve"> </w:t>
      </w:r>
      <w:r>
        <w:t xml:space="preserve">PHP </w:t>
      </w:r>
      <w:r>
        <w:rPr>
          <w:rFonts w:hint="cs"/>
          <w:cs/>
        </w:rPr>
        <w:t xml:space="preserve">และ </w:t>
      </w:r>
      <w:r>
        <w:t xml:space="preserve">Java </w:t>
      </w:r>
      <w:r>
        <w:rPr>
          <w:rFonts w:hint="cs"/>
          <w:cs/>
        </w:rPr>
        <w:t>อยู่ด้วย ทำให้ไม่จำเป็นต้องเปลี่ยนเครื่องมือบ่อยในการที่จะพัฒนาโปรแ</w:t>
      </w:r>
      <w:r w:rsidR="00E861AC">
        <w:rPr>
          <w:rFonts w:hint="cs"/>
          <w:cs/>
        </w:rPr>
        <w:t>กรมต่างๆ ในแต่ล</w:t>
      </w:r>
      <w:r>
        <w:rPr>
          <w:rFonts w:hint="cs"/>
          <w:cs/>
        </w:rPr>
        <w:t>ะครั้ง</w:t>
      </w:r>
    </w:p>
    <w:p w:rsidR="00802E61" w:rsidRPr="00F26F77" w:rsidRDefault="00802E61" w:rsidP="00802E61">
      <w:pPr>
        <w:pStyle w:val="2"/>
      </w:pPr>
      <w:r>
        <w:t>GraphML</w:t>
      </w:r>
    </w:p>
    <w:p w:rsidR="00802E61" w:rsidRDefault="00802E61" w:rsidP="00802E61">
      <w:r>
        <w:t xml:space="preserve">GraphML </w:t>
      </w:r>
      <w:r>
        <w:rPr>
          <w:rFonts w:hint="cs"/>
          <w:cs/>
        </w:rPr>
        <w:t xml:space="preserve">เป็น </w:t>
      </w:r>
      <w:r>
        <w:t xml:space="preserve">xml </w:t>
      </w:r>
      <w:r>
        <w:rPr>
          <w:rFonts w:hint="cs"/>
          <w:cs/>
        </w:rPr>
        <w:t xml:space="preserve">ชนิดหนึ่งซึ่งออกแบบมาเพื่อการเก็บข้อมูลชนิดกราฟ ซึ่งออกแบบโดย </w:t>
      </w:r>
      <w:r>
        <w:t xml:space="preserve">Graphdrawing.org </w:t>
      </w:r>
      <w:r>
        <w:rPr>
          <w:rFonts w:hint="cs"/>
          <w:cs/>
        </w:rPr>
        <w:t>โดยการออกแบบนั้นครอบคลุมทุกเนื้อหา และง่ายที่จะนำมาใช้กับข้อมูลประเภทกราฟ ซึ่งมันประกอบไปด้วยส่วนประกอบหลักของตัวภาษาที่ใช้ในการอธิบายข้อมูลประเภทกราฟ และยืดหยุ่นพอสำหรับที่จะให้มีส่วนเสริม เพิ่มเข้าไปสำหรับข้อมูลเฉพาะของแต่ละโปรแกรมที่นำไปใช้ ซึ่งส่วนประกอบหลักของตัวภาษาจะประกอบไปด้วย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rFonts w:hint="cs"/>
          <w:szCs w:val="32"/>
          <w:cs/>
        </w:rPr>
        <w:t>กราฟแบบมีทิศทาง กราฟไม่มีทิศทาง กราฟแบบผสม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Hypergraphs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Hierarchical graphs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Graphical representations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lastRenderedPageBreak/>
        <w:t>References to external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Application-specific attribute data</w:t>
      </w:r>
    </w:p>
    <w:p w:rsidR="00802E61" w:rsidRDefault="00802E61" w:rsidP="00802E61">
      <w:pPr>
        <w:pStyle w:val="a9"/>
        <w:numPr>
          <w:ilvl w:val="0"/>
          <w:numId w:val="25"/>
        </w:numPr>
        <w:rPr>
          <w:szCs w:val="32"/>
        </w:rPr>
      </w:pPr>
      <w:r>
        <w:rPr>
          <w:szCs w:val="32"/>
        </w:rPr>
        <w:t>Light-weight parsers</w:t>
      </w:r>
    </w:p>
    <w:p w:rsidR="00802E61" w:rsidRPr="003812D1" w:rsidRDefault="00802E61" w:rsidP="00802E61">
      <w:pPr>
        <w:rPr>
          <w:cs/>
        </w:rPr>
      </w:pPr>
      <w:r>
        <w:rPr>
          <w:rFonts w:hint="cs"/>
          <w:cs/>
        </w:rPr>
        <w:t xml:space="preserve">ซึ่ง </w:t>
      </w:r>
      <w:r>
        <w:t xml:space="preserve">GraphML </w:t>
      </w:r>
      <w:r>
        <w:rPr>
          <w:rFonts w:hint="cs"/>
          <w:cs/>
        </w:rPr>
        <w:t xml:space="preserve">ได้ถูกนำไปใช้ในหลายๆ โปรแกรมที่ใช้ข้อมูลประเภทกราฟ และมีอีกหลายๆโปรแกรมที่ให้การสนับสนุนการใช้ </w:t>
      </w:r>
      <w:r>
        <w:t xml:space="preserve">GraphML </w:t>
      </w:r>
      <w:r>
        <w:rPr>
          <w:rFonts w:hint="cs"/>
          <w:cs/>
        </w:rPr>
        <w:t xml:space="preserve">เช่น </w:t>
      </w:r>
      <w:r>
        <w:t xml:space="preserve">JUNG, yFile, </w:t>
      </w:r>
      <w:r w:rsidRPr="003812D1">
        <w:t>AT&amp;T Research</w:t>
      </w:r>
      <w:r>
        <w:t xml:space="preserve">, IBM </w:t>
      </w:r>
      <w:r w:rsidRPr="003812D1">
        <w:t>Research</w:t>
      </w:r>
      <w:r>
        <w:t xml:space="preserve"> </w:t>
      </w:r>
      <w:r>
        <w:rPr>
          <w:rFonts w:hint="cs"/>
          <w:cs/>
        </w:rPr>
        <w:t>ซึ่งผู้พัฒนาได้นำเอาไฟล์ประเภทนี้มาใช้ในการเก็บข้อมูลประเภทกราฟ แต่ว่าได้นำความสามารถของ</w:t>
      </w:r>
      <w:r>
        <w:t xml:space="preserve"> GraphML </w:t>
      </w:r>
      <w:r>
        <w:rPr>
          <w:rFonts w:hint="cs"/>
          <w:cs/>
        </w:rPr>
        <w:t>มาแค่บางส่วนเท่านั้น</w:t>
      </w:r>
    </w:p>
    <w:p w:rsidR="00802E61" w:rsidRPr="00F26F77" w:rsidRDefault="00802E61" w:rsidP="00802E61">
      <w:pPr>
        <w:pStyle w:val="2"/>
      </w:pPr>
      <w:r>
        <w:t xml:space="preserve">Graph </w:t>
      </w:r>
    </w:p>
    <w:p w:rsidR="00802E61" w:rsidRDefault="00802E61" w:rsidP="00802E61"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 กล่าวอย่างไม่เป็นทางการได้ว่า</w:t>
      </w:r>
      <w:r w:rsidRPr="00967AFF">
        <w:t xml:space="preserve">, </w:t>
      </w:r>
      <w:r w:rsidRPr="00967AFF">
        <w:rPr>
          <w:cs/>
        </w:rPr>
        <w:t>กราฟคือเซตของวัตถุที่เรียกว่า จุดยอด</w:t>
      </w:r>
      <w:r w:rsidR="000A653F">
        <w:rPr>
          <w:rFonts w:hint="cs"/>
        </w:rPr>
        <w:t>,</w:t>
      </w:r>
      <w:r w:rsidR="000A653F">
        <w:rPr>
          <w:rFonts w:hint="cs"/>
          <w:cs/>
        </w:rPr>
        <w:t xml:space="preserve"> จุดตั</w:t>
      </w:r>
      <w:r w:rsidR="000A653F">
        <w:rPr>
          <w:cs/>
        </w:rPr>
        <w:t>ด</w:t>
      </w:r>
      <w:r w:rsidRPr="00967AFF">
        <w:rPr>
          <w:cs/>
        </w:rPr>
        <w:t xml:space="preserve"> (</w:t>
      </w:r>
      <w:r w:rsidRPr="00967AFF">
        <w:t>vertex</w:t>
      </w:r>
      <w:r w:rsidR="000A653F">
        <w:t>, node</w:t>
      </w:r>
      <w:r w:rsidRPr="00967AFF">
        <w:t xml:space="preserve">) </w:t>
      </w:r>
      <w:r w:rsidRPr="00967AFF">
        <w:rPr>
          <w:cs/>
        </w:rPr>
        <w:t>ซึ่งเชื่อมต่อกันด้วย เส้นเชื่อม (</w:t>
      </w:r>
      <w:r w:rsidRPr="00967AFF">
        <w:t>edge)</w:t>
      </w:r>
      <w:r w:rsidRPr="00967AFF">
        <w:rPr>
          <w:cs/>
        </w:rPr>
        <w:t xml:space="preserve"> ในบางการประยุกต์ใช้งาน เส้นเชื่อมอาจแสดงอย่างมีทิศทางได้</w:t>
      </w:r>
    </w:p>
    <w:p w:rsidR="00802E61" w:rsidRDefault="00802E61" w:rsidP="00802E61">
      <w:pPr>
        <w:rPr>
          <w:b/>
          <w:bCs/>
        </w:rPr>
      </w:pPr>
      <w:r w:rsidRPr="00967AFF">
        <w:rPr>
          <w:rFonts w:hint="cs"/>
          <w:b/>
          <w:bCs/>
          <w:cs/>
        </w:rPr>
        <w:t xml:space="preserve">นิยาม </w:t>
      </w:r>
    </w:p>
    <w:p w:rsidR="00802E61" w:rsidRDefault="00802E61" w:rsidP="00802E61">
      <w:pPr>
        <w:ind w:firstLine="709"/>
      </w:pPr>
      <w:r w:rsidRPr="00967AFF">
        <w:rPr>
          <w:cs/>
        </w:rPr>
        <w:t>ใน</w:t>
      </w:r>
      <w:r>
        <w:rPr>
          <w:rFonts w:hint="cs"/>
          <w:cs/>
        </w:rPr>
        <w:t>ทาง</w:t>
      </w:r>
      <w:r w:rsidRPr="00967AFF">
        <w:rPr>
          <w:cs/>
        </w:rPr>
        <w:t>คณิตศาสตร์และวิทยาการคอมพิวเตอร์ กราฟ คือวัตถุพื้นฐานของการศึกษาในทฤษฎีกราฟ</w:t>
      </w:r>
      <w:r>
        <w:rPr>
          <w:rFonts w:hint="cs"/>
          <w:cs/>
        </w:rPr>
        <w:t xml:space="preserve"> นิยามได้ว่ากราฟคือ</w:t>
      </w:r>
      <w:r w:rsidRPr="00D24855">
        <w:rPr>
          <w:cs/>
        </w:rPr>
        <w:t xml:space="preserve"> </w:t>
      </w:r>
      <w:r>
        <w:rPr>
          <w:rFonts w:hint="cs"/>
          <w:cs/>
        </w:rPr>
        <w:t>เซตของความสัมพันธ์ระหว่างจุดตัด</w:t>
      </w:r>
      <w:r w:rsidRPr="00D24855">
        <w:rPr>
          <w:rFonts w:hint="cs"/>
          <w:cs/>
        </w:rPr>
        <w:t xml:space="preserve"> </w:t>
      </w:r>
      <w:r w:rsidRPr="00D24855">
        <w:t>(</w:t>
      </w:r>
      <w:r>
        <w:t>Vertex, Node</w:t>
      </w:r>
      <w:r w:rsidRPr="00D24855">
        <w:t xml:space="preserve">) </w:t>
      </w:r>
      <w:r>
        <w:rPr>
          <w:rFonts w:hint="cs"/>
          <w:cs/>
        </w:rPr>
        <w:t xml:space="preserve">ที่เชื่อมต่อกันด้วยเส้นเชื่อม </w:t>
      </w:r>
      <w:r>
        <w:rPr>
          <w:cs/>
        </w:rPr>
        <w:t>(</w:t>
      </w:r>
      <w:r>
        <w:t>Edge)</w:t>
      </w:r>
      <w:r w:rsidRPr="00D24855">
        <w:rPr>
          <w:rFonts w:hint="cs"/>
          <w:cs/>
        </w:rPr>
        <w:t xml:space="preserve"> </w:t>
      </w:r>
      <w:r>
        <w:rPr>
          <w:rFonts w:hint="cs"/>
          <w:cs/>
        </w:rPr>
        <w:t>โดยที่</w:t>
      </w:r>
      <w:r w:rsidRPr="00967AFF">
        <w:rPr>
          <w:cs/>
        </w:rPr>
        <w:t>การประยุกต์ใช้งาน</w:t>
      </w:r>
      <w:r>
        <w:rPr>
          <w:rFonts w:hint="cs"/>
          <w:cs/>
        </w:rPr>
        <w:t>บางครั้ง</w:t>
      </w:r>
      <w:r w:rsidRPr="00967AFF">
        <w:rPr>
          <w:cs/>
        </w:rPr>
        <w:t xml:space="preserve"> เส้นเชื่อมอาจมีทิศทางได้</w:t>
      </w:r>
      <w:r>
        <w:rPr>
          <w:rFonts w:hint="cs"/>
          <w:cs/>
        </w:rPr>
        <w:t xml:space="preserve"> </w:t>
      </w:r>
    </w:p>
    <w:p w:rsidR="00802E61" w:rsidRDefault="00802E61" w:rsidP="00802E61">
      <w:pPr>
        <w:ind w:firstLine="709"/>
      </w:pPr>
    </w:p>
    <w:p w:rsidR="00802E61" w:rsidRDefault="00802E61" w:rsidP="00802E61">
      <w:pPr>
        <w:ind w:firstLine="709"/>
        <w:jc w:val="center"/>
      </w:pPr>
      <w:r>
        <w:rPr>
          <w:noProof/>
        </w:rPr>
        <w:drawing>
          <wp:inline distT="0" distB="0" distL="0" distR="0">
            <wp:extent cx="2638425" cy="1152525"/>
            <wp:effectExtent l="19050" t="0" r="0" b="0"/>
            <wp:docPr id="32" name="Picture 105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grap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 w:rsidRPr="00AF5F61">
        <w:rPr>
          <w:b/>
          <w:bCs/>
        </w:rPr>
        <w:t>1</w:t>
      </w:r>
      <w:r>
        <w:t xml:space="preserve"> </w:t>
      </w:r>
      <w:r>
        <w:rPr>
          <w:rFonts w:hint="cs"/>
          <w:cs/>
        </w:rPr>
        <w:t>อธิบายความหมายกราฟ</w:t>
      </w:r>
    </w:p>
    <w:p w:rsidR="00802E61" w:rsidRDefault="00802E61" w:rsidP="00802E61">
      <w:pPr>
        <w:ind w:firstLine="0"/>
        <w:jc w:val="left"/>
        <w:rPr>
          <w:cs/>
        </w:rPr>
      </w:pPr>
      <w:r>
        <w:rPr>
          <w:cs/>
        </w:rPr>
        <w:br w:type="page"/>
      </w:r>
    </w:p>
    <w:p w:rsidR="00802E61" w:rsidRDefault="00802E61" w:rsidP="00802E61">
      <w:pPr>
        <w:ind w:firstLine="709"/>
      </w:pPr>
      <w:r>
        <w:rPr>
          <w:rFonts w:hint="cs"/>
          <w:cs/>
        </w:rPr>
        <w:lastRenderedPageBreak/>
        <w:t>ถ้า</w:t>
      </w:r>
      <w:r>
        <w:rPr>
          <w:cs/>
        </w:rPr>
        <w:t>มีข้อมูลเป็นเซ</w:t>
      </w:r>
      <w:r>
        <w:rPr>
          <w:rFonts w:hint="cs"/>
          <w:cs/>
        </w:rPr>
        <w:t>ต</w:t>
      </w:r>
      <w:r w:rsidRPr="00D24855">
        <w:rPr>
          <w:cs/>
        </w:rPr>
        <w:t>ของควา</w:t>
      </w:r>
      <w:r>
        <w:rPr>
          <w:cs/>
        </w:rPr>
        <w:t>มสัมพันธ์ระหว่างเส้น</w:t>
      </w:r>
      <w:r>
        <w:rPr>
          <w:rFonts w:hint="cs"/>
          <w:cs/>
        </w:rPr>
        <w:t xml:space="preserve">เชื่อม </w:t>
      </w:r>
      <w:r>
        <w:rPr>
          <w:cs/>
        </w:rPr>
        <w:t>และจุดตัด</w:t>
      </w:r>
      <w:r>
        <w:rPr>
          <w:rFonts w:hint="cs"/>
          <w:cs/>
        </w:rPr>
        <w:t xml:space="preserve"> ชุดหนึ่งๆ</w:t>
      </w:r>
      <w:r w:rsidRPr="00D24855">
        <w:rPr>
          <w:cs/>
        </w:rPr>
        <w:t>ก็สามารถ</w:t>
      </w:r>
      <w:r>
        <w:rPr>
          <w:rFonts w:hint="cs"/>
          <w:cs/>
        </w:rPr>
        <w:t>ที่จะ</w:t>
      </w:r>
      <w:r>
        <w:rPr>
          <w:cs/>
        </w:rPr>
        <w:t>นำมาเขียนเป็น</w:t>
      </w:r>
      <w:r w:rsidRPr="00D24855">
        <w:rPr>
          <w:cs/>
        </w:rPr>
        <w:t>กราฟได้หลายรูปแบบ</w:t>
      </w:r>
      <w:r>
        <w:rPr>
          <w:rFonts w:hint="cs"/>
          <w:cs/>
        </w:rPr>
        <w:t>ในการแสดงผล</w:t>
      </w:r>
      <w:r w:rsidRPr="00D24855">
        <w:rPr>
          <w:cs/>
        </w:rPr>
        <w:t>แม้ว่า</w:t>
      </w:r>
      <w:r>
        <w:rPr>
          <w:rFonts w:hint="cs"/>
          <w:cs/>
        </w:rPr>
        <w:t xml:space="preserve"> </w:t>
      </w:r>
      <w:r w:rsidRPr="00D24855">
        <w:rPr>
          <w:cs/>
        </w:rPr>
        <w:t>จะเป็นข้อมูลชุดเดียวกันก็ตาม</w:t>
      </w:r>
    </w:p>
    <w:p w:rsidR="00802E61" w:rsidRPr="00D24855" w:rsidRDefault="00802E61" w:rsidP="00802E61">
      <w:pPr>
        <w:ind w:firstLine="709"/>
      </w:pPr>
    </w:p>
    <w:tbl>
      <w:tblPr>
        <w:tblStyle w:val="a6"/>
        <w:tblpPr w:leftFromText="180" w:rightFromText="180" w:vertAnchor="text" w:horzAnchor="margin" w:tblpXSpec="right" w:tblpY="25"/>
        <w:tblW w:w="0" w:type="auto"/>
        <w:tblLook w:val="04A0"/>
      </w:tblPr>
      <w:tblGrid>
        <w:gridCol w:w="392"/>
        <w:gridCol w:w="322"/>
        <w:gridCol w:w="387"/>
        <w:gridCol w:w="322"/>
        <w:gridCol w:w="386"/>
        <w:gridCol w:w="322"/>
        <w:gridCol w:w="322"/>
        <w:gridCol w:w="349"/>
      </w:tblGrid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-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1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2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3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400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4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36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5</w:t>
            </w: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29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6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  <w:tr w:rsidR="00802E61" w:rsidTr="00E14FB8">
        <w:trPr>
          <w:trHeight w:val="207"/>
        </w:trPr>
        <w:tc>
          <w:tcPr>
            <w:tcW w:w="39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  <w:r w:rsidRPr="00AF5F61">
              <w:rPr>
                <w:sz w:val="22"/>
                <w:szCs w:val="22"/>
              </w:rPr>
              <w:t>7</w:t>
            </w: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7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86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  <w:shd w:val="clear" w:color="auto" w:fill="000000" w:themeFill="text1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22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349" w:type="dxa"/>
          </w:tcPr>
          <w:p w:rsidR="00802E61" w:rsidRPr="00AF5F61" w:rsidRDefault="00802E61" w:rsidP="00E14FB8">
            <w:pPr>
              <w:ind w:firstLine="0"/>
              <w:rPr>
                <w:sz w:val="22"/>
                <w:szCs w:val="22"/>
              </w:rPr>
            </w:pPr>
          </w:p>
        </w:tc>
      </w:tr>
    </w:tbl>
    <w:p w:rsidR="00802E61" w:rsidRDefault="00802E61" w:rsidP="00802E61">
      <w:pPr>
        <w:ind w:firstLine="0"/>
        <w:jc w:val="left"/>
      </w:pPr>
      <w:r w:rsidRPr="00D24855">
        <w:rPr>
          <w:noProof/>
        </w:rPr>
        <w:drawing>
          <wp:inline distT="0" distB="0" distL="0" distR="0">
            <wp:extent cx="1333500" cy="1327150"/>
            <wp:effectExtent l="19050" t="0" r="0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097" cy="132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24855">
        <w:rPr>
          <w:noProof/>
        </w:rPr>
        <w:drawing>
          <wp:inline distT="0" distB="0" distL="0" distR="0">
            <wp:extent cx="1981200" cy="1459832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459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ind w:firstLine="0"/>
      </w:pPr>
    </w:p>
    <w:p w:rsidR="00802E61" w:rsidRPr="00D24855" w:rsidRDefault="00802E61" w:rsidP="00802E61">
      <w:pPr>
        <w:ind w:firstLine="0"/>
      </w:pPr>
      <w:r>
        <w:t xml:space="preserve">    </w:t>
      </w:r>
      <w:r w:rsidRPr="00D24855">
        <w:t>Organic graph layout</w:t>
      </w:r>
      <w:r>
        <w:rPr>
          <w:rFonts w:hint="cs"/>
          <w:cs/>
        </w:rPr>
        <w:tab/>
        <w:t xml:space="preserve">    </w:t>
      </w:r>
      <w:r w:rsidRPr="00D24855">
        <w:t>Orthogonal graph layout</w:t>
      </w:r>
      <w:r>
        <w:t xml:space="preserve">                      </w:t>
      </w:r>
      <w:r w:rsidRPr="00AF5F61">
        <w:t>adjacency matrix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2</w:t>
      </w:r>
      <w:r>
        <w:t xml:space="preserve"> </w:t>
      </w:r>
      <w:r>
        <w:rPr>
          <w:rFonts w:hint="cs"/>
          <w:cs/>
        </w:rPr>
        <w:t>ความแตกต่างของการแสดงผลกราฟ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กราฟสามารถแบ่งชนิดได้ตามลักษณะของ เส้นเชื่อม</w:t>
      </w:r>
      <w:r>
        <w:t xml:space="preserve"> </w:t>
      </w:r>
      <w:r>
        <w:rPr>
          <w:rFonts w:hint="cs"/>
          <w:cs/>
        </w:rPr>
        <w:t xml:space="preserve">อีกด้วยคือ กราฟแบบมีทิศทางและไม่มีทิศทาง 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noProof/>
        </w:rPr>
        <w:drawing>
          <wp:inline distT="0" distB="0" distL="0" distR="0">
            <wp:extent cx="4381500" cy="1714500"/>
            <wp:effectExtent l="19050" t="0" r="0" b="0"/>
            <wp:docPr id="36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rPr>
          <w:cs/>
        </w:rPr>
      </w:pPr>
      <w:r>
        <w:t xml:space="preserve">     </w:t>
      </w:r>
      <w:r w:rsidRPr="00AF5F61">
        <w:rPr>
          <w:rFonts w:hint="cs"/>
          <w:sz w:val="28"/>
          <w:szCs w:val="28"/>
          <w:cs/>
        </w:rPr>
        <w:t xml:space="preserve">กราฟแบบมิทิศทาง                     </w:t>
      </w:r>
      <w:r>
        <w:rPr>
          <w:rFonts w:hint="cs"/>
          <w:sz w:val="28"/>
          <w:szCs w:val="28"/>
          <w:cs/>
        </w:rPr>
        <w:t xml:space="preserve">                    </w:t>
      </w:r>
      <w:r w:rsidRPr="00AF5F61">
        <w:rPr>
          <w:rFonts w:hint="cs"/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     </w:t>
      </w:r>
      <w:r w:rsidRPr="00AF5F61">
        <w:rPr>
          <w:rFonts w:hint="cs"/>
          <w:sz w:val="28"/>
          <w:szCs w:val="28"/>
          <w:cs/>
        </w:rPr>
        <w:t>กราฟแบบไม่มีทิศทาง</w:t>
      </w:r>
    </w:p>
    <w:p w:rsidR="00802E61" w:rsidRDefault="00802E61" w:rsidP="00633E90">
      <w:pPr>
        <w:ind w:firstLine="0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rFonts w:hint="cs"/>
          <w:b/>
          <w:bCs/>
          <w:cs/>
        </w:rPr>
        <w:t>-</w:t>
      </w:r>
      <w:r>
        <w:rPr>
          <w:b/>
          <w:bCs/>
        </w:rPr>
        <w:t>3</w:t>
      </w:r>
      <w:r>
        <w:t xml:space="preserve"> </w:t>
      </w:r>
      <w:r>
        <w:rPr>
          <w:rFonts w:hint="cs"/>
          <w:cs/>
        </w:rPr>
        <w:t>ความแตกต่างของกราฟแบบมีทิศทางและไม่มีทิศทาง</w:t>
      </w:r>
    </w:p>
    <w:p w:rsidR="00802E61" w:rsidRDefault="00802E61" w:rsidP="00802E61">
      <w:pPr>
        <w:ind w:firstLine="709"/>
        <w:jc w:val="left"/>
      </w:pP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t>กราฟที่ เส้นเชื่อม</w:t>
      </w:r>
      <w:r>
        <w:t xml:space="preserve"> </w:t>
      </w:r>
      <w:r>
        <w:rPr>
          <w:rFonts w:hint="cs"/>
          <w:cs/>
        </w:rPr>
        <w:t>มีทิศทางแม้เพียงเส้นเดียวก็ถือว่ากราฟนั้นเป็น กราฟที่มีทิศทางแล้ว ในที่นี้คือรูปตัวอย่างทางด้านซ้าย ส่วนทางด้านขวาคือกราฟไม่มีทิศทาง ซึ่งเรื่องของทิศทางนี้จะนำไปใช้พิจารณาในการจัดรูปแบบกราฟบางประเภท</w:t>
      </w:r>
    </w:p>
    <w:p w:rsidR="00802E61" w:rsidRDefault="00802E61" w:rsidP="00802E61">
      <w:pPr>
        <w:ind w:firstLine="0"/>
        <w:jc w:val="left"/>
      </w:pPr>
      <w:r>
        <w:br w:type="page"/>
      </w:r>
    </w:p>
    <w:p w:rsidR="00802E61" w:rsidRDefault="00802E61" w:rsidP="00802E61">
      <w:pPr>
        <w:tabs>
          <w:tab w:val="left" w:pos="720"/>
          <w:tab w:val="left" w:pos="1080"/>
        </w:tabs>
        <w:ind w:firstLine="420"/>
      </w:pPr>
      <w:r>
        <w:rPr>
          <w:rFonts w:hint="cs"/>
          <w:cs/>
        </w:rPr>
        <w:lastRenderedPageBreak/>
        <w:t>กราฟยังแบ่งประเภทได้ด้วยการเชื่อมโยงของ เส้นเชื่อมได้อีกแบบคือ แบบต้นไม้(</w:t>
      </w:r>
      <w:r>
        <w:t xml:space="preserve">Tree) </w:t>
      </w:r>
      <w:r>
        <w:rPr>
          <w:rFonts w:hint="cs"/>
          <w:cs/>
        </w:rPr>
        <w:t xml:space="preserve">กับ แบบเครือข่าย </w:t>
      </w:r>
      <w:r>
        <w:rPr>
          <w:cs/>
        </w:rPr>
        <w:t>(</w:t>
      </w:r>
      <w:r>
        <w:t xml:space="preserve">Network) </w:t>
      </w:r>
      <w:r>
        <w:rPr>
          <w:rFonts w:hint="cs"/>
          <w:cs/>
        </w:rPr>
        <w:t xml:space="preserve">โดย ต้นไม้คือกราฟที่ไม่เกิดการเชื่อมโยงเป็นวงขึ้นภายในตัวมันเองเลยและ แบบเครือข่ายคือกราฟที่มีการเชื่อมโยงกันเป็นวง ขึ้นภายในกราฟนั้นตั้งแต่ </w:t>
      </w:r>
      <w:r>
        <w:t xml:space="preserve">1 </w:t>
      </w:r>
      <w:r>
        <w:rPr>
          <w:rFonts w:hint="cs"/>
          <w:cs/>
        </w:rPr>
        <w:t>วงขึ้นไป</w:t>
      </w:r>
    </w:p>
    <w:p w:rsidR="00802E61" w:rsidRDefault="00802E61" w:rsidP="00802E61">
      <w:pPr>
        <w:tabs>
          <w:tab w:val="left" w:pos="720"/>
          <w:tab w:val="left" w:pos="1080"/>
        </w:tabs>
        <w:ind w:firstLine="420"/>
        <w:jc w:val="center"/>
      </w:pP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rFonts w:hint="cs"/>
          <w:noProof/>
        </w:rPr>
        <w:drawing>
          <wp:inline distT="0" distB="0" distL="0" distR="0">
            <wp:extent cx="1047750" cy="1238250"/>
            <wp:effectExtent l="19050" t="0" r="0" b="0"/>
            <wp:docPr id="38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E61" w:rsidRPr="00686D4C" w:rsidRDefault="00802E61" w:rsidP="00802E61">
      <w:pPr>
        <w:jc w:val="center"/>
        <w:rPr>
          <w:sz w:val="28"/>
          <w:szCs w:val="28"/>
        </w:rPr>
      </w:pPr>
      <w:r w:rsidRPr="00686D4C">
        <w:rPr>
          <w:rFonts w:hint="cs"/>
          <w:sz w:val="28"/>
          <w:szCs w:val="28"/>
          <w:cs/>
        </w:rPr>
        <w:t>ต้นไม้</w:t>
      </w:r>
      <w:r w:rsidRPr="00686D4C">
        <w:rPr>
          <w:sz w:val="28"/>
          <w:szCs w:val="28"/>
        </w:rPr>
        <w:t xml:space="preserve"> </w:t>
      </w:r>
      <w:r w:rsidRPr="00686D4C">
        <w:rPr>
          <w:sz w:val="28"/>
          <w:szCs w:val="28"/>
        </w:rPr>
        <w:tab/>
      </w:r>
      <w:r w:rsidRPr="00686D4C">
        <w:rPr>
          <w:sz w:val="28"/>
          <w:szCs w:val="28"/>
        </w:rPr>
        <w:tab/>
        <w:t xml:space="preserve">                                </w:t>
      </w:r>
      <w:r w:rsidRPr="00686D4C">
        <w:rPr>
          <w:rFonts w:hint="cs"/>
          <w:sz w:val="28"/>
          <w:szCs w:val="28"/>
          <w:cs/>
        </w:rPr>
        <w:t>เครือข่าย</w:t>
      </w:r>
    </w:p>
    <w:p w:rsidR="00802E61" w:rsidRDefault="00802E61" w:rsidP="00633E90">
      <w:pPr>
        <w:ind w:firstLine="0"/>
        <w:jc w:val="left"/>
      </w:pPr>
      <w:r w:rsidRPr="00AF5F61">
        <w:rPr>
          <w:rFonts w:hint="cs"/>
          <w:b/>
          <w:bCs/>
          <w:cs/>
        </w:rPr>
        <w:t xml:space="preserve">รูปที่ </w:t>
      </w:r>
      <w:r w:rsidRPr="00AF5F61">
        <w:rPr>
          <w:b/>
          <w:bCs/>
        </w:rPr>
        <w:t>2</w:t>
      </w:r>
      <w:r w:rsidR="004C4423">
        <w:rPr>
          <w:b/>
          <w:bCs/>
        </w:rPr>
        <w:t>-</w:t>
      </w:r>
      <w:r>
        <w:rPr>
          <w:b/>
          <w:bCs/>
        </w:rPr>
        <w:t>4</w:t>
      </w:r>
      <w:r>
        <w:t xml:space="preserve"> </w:t>
      </w:r>
      <w:r>
        <w:rPr>
          <w:rFonts w:hint="cs"/>
          <w:cs/>
        </w:rPr>
        <w:t>ความแตกต่างของกราฟแบบต้นไม้และแบบเครือข่าย</w:t>
      </w:r>
    </w:p>
    <w:p w:rsidR="00AF5F61" w:rsidRPr="00802E61" w:rsidRDefault="00AF5F61" w:rsidP="00802E61">
      <w:pPr>
        <w:ind w:firstLine="0"/>
        <w:jc w:val="left"/>
      </w:pPr>
    </w:p>
    <w:sectPr w:rsidR="00AF5F61" w:rsidRPr="00802E61" w:rsidSect="00633E90">
      <w:headerReference w:type="default" r:id="rId15"/>
      <w:pgSz w:w="11906" w:h="16838" w:code="9"/>
      <w:pgMar w:top="2160" w:right="1440" w:bottom="1440" w:left="2160" w:header="1440" w:footer="0" w:gutter="0"/>
      <w:pgNumType w:start="6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291" w:rsidRDefault="00694291" w:rsidP="00E917EE">
      <w:r>
        <w:separator/>
      </w:r>
    </w:p>
  </w:endnote>
  <w:endnote w:type="continuationSeparator" w:id="1">
    <w:p w:rsidR="00694291" w:rsidRDefault="00694291" w:rsidP="00E91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arSymbol">
    <w:altName w:val="MS Mincho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291" w:rsidRDefault="00694291" w:rsidP="00E917EE">
      <w:r>
        <w:separator/>
      </w:r>
    </w:p>
  </w:footnote>
  <w:footnote w:type="continuationSeparator" w:id="1">
    <w:p w:rsidR="00694291" w:rsidRDefault="00694291" w:rsidP="00E91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394"/>
      <w:docPartObj>
        <w:docPartGallery w:val="Page Numbers (Top of Page)"/>
        <w:docPartUnique/>
      </w:docPartObj>
    </w:sdtPr>
    <w:sdtContent>
      <w:p w:rsidR="008B4F52" w:rsidRDefault="00D842B0">
        <w:pPr>
          <w:pStyle w:val="ab"/>
          <w:jc w:val="right"/>
        </w:pPr>
        <w:fldSimple w:instr=" PAGE   \* MERGEFORMAT ">
          <w:r w:rsidR="000A653F" w:rsidRPr="000A653F">
            <w:rPr>
              <w:noProof/>
              <w:szCs w:val="32"/>
              <w:lang w:val="th-TH"/>
            </w:rPr>
            <w:t>19</w:t>
          </w:r>
        </w:fldSimple>
      </w:p>
    </w:sdtContent>
  </w:sdt>
  <w:p w:rsidR="008B4F52" w:rsidRDefault="008B4F52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2179"/>
        </w:tabs>
        <w:ind w:left="2179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2918"/>
        </w:tabs>
        <w:ind w:left="2918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3657"/>
        </w:tabs>
        <w:ind w:left="3657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4396"/>
        </w:tabs>
        <w:ind w:left="4396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5135"/>
        </w:tabs>
        <w:ind w:left="5135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5874"/>
        </w:tabs>
        <w:ind w:left="5874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6613"/>
        </w:tabs>
        <w:ind w:left="6613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7352"/>
        </w:tabs>
        <w:ind w:left="7352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2"/>
    <w:multiLevelType w:val="multilevel"/>
    <w:tmpl w:val="5C269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nsid w:val="04490D18"/>
    <w:multiLevelType w:val="hybridMultilevel"/>
    <w:tmpl w:val="FB06E02E"/>
    <w:lvl w:ilvl="0" w:tplc="057E2BEC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0460E4"/>
    <w:multiLevelType w:val="hybridMultilevel"/>
    <w:tmpl w:val="AF74948A"/>
    <w:lvl w:ilvl="0" w:tplc="DCA42FF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>
    <w:nsid w:val="0A437060"/>
    <w:multiLevelType w:val="hybridMultilevel"/>
    <w:tmpl w:val="2F30B84E"/>
    <w:lvl w:ilvl="0" w:tplc="2614381A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>
    <w:nsid w:val="0B206F77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0D0E1547"/>
    <w:multiLevelType w:val="multilevel"/>
    <w:tmpl w:val="8D4E691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7">
    <w:nsid w:val="10FD7532"/>
    <w:multiLevelType w:val="hybridMultilevel"/>
    <w:tmpl w:val="F3C0D81E"/>
    <w:lvl w:ilvl="0" w:tplc="9B384AA8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>
    <w:nsid w:val="12201794"/>
    <w:multiLevelType w:val="multilevel"/>
    <w:tmpl w:val="9FCA73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>
    <w:nsid w:val="14CC7CD4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64E6593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67D6FDB"/>
    <w:multiLevelType w:val="hybridMultilevel"/>
    <w:tmpl w:val="3B164532"/>
    <w:lvl w:ilvl="0" w:tplc="1A082A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725192C"/>
    <w:multiLevelType w:val="multilevel"/>
    <w:tmpl w:val="18503C2E"/>
    <w:lvl w:ilvl="0">
      <w:start w:val="2"/>
      <w:numFmt w:val="decimal"/>
      <w:pStyle w:val="1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pStyle w:val="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 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3">
    <w:nsid w:val="1D64435B"/>
    <w:multiLevelType w:val="hybridMultilevel"/>
    <w:tmpl w:val="9E34C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E654B6C"/>
    <w:multiLevelType w:val="hybridMultilevel"/>
    <w:tmpl w:val="4AEA7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0FA591D"/>
    <w:multiLevelType w:val="hybridMultilevel"/>
    <w:tmpl w:val="D4B492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34D7799"/>
    <w:multiLevelType w:val="multilevel"/>
    <w:tmpl w:val="58680C4C"/>
    <w:lvl w:ilvl="0">
      <w:start w:val="1"/>
      <w:numFmt w:val="decimal"/>
      <w:lvlText w:val="[ %1 ]   "/>
      <w:lvlJc w:val="left"/>
      <w:pPr>
        <w:tabs>
          <w:tab w:val="num" w:pos="432"/>
        </w:tabs>
        <w:ind w:left="432" w:hanging="432"/>
      </w:pPr>
      <w:rPr>
        <w:rFonts w:ascii="Angsana New" w:hAnsi="Angsana New" w:cs="Angsana New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320A6340"/>
    <w:multiLevelType w:val="hybridMultilevel"/>
    <w:tmpl w:val="D5B29A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6A2C9D"/>
    <w:multiLevelType w:val="hybridMultilevel"/>
    <w:tmpl w:val="0CDA87A4"/>
    <w:lvl w:ilvl="0" w:tplc="0E4CC286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>
    <w:nsid w:val="3BD75BFB"/>
    <w:multiLevelType w:val="hybridMultilevel"/>
    <w:tmpl w:val="DFF8E77A"/>
    <w:lvl w:ilvl="0" w:tplc="D74AE004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F6BED"/>
    <w:multiLevelType w:val="hybridMultilevel"/>
    <w:tmpl w:val="77A8DB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E7714FF"/>
    <w:multiLevelType w:val="hybridMultilevel"/>
    <w:tmpl w:val="81BEB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F2F3E8E"/>
    <w:multiLevelType w:val="hybridMultilevel"/>
    <w:tmpl w:val="BECABD42"/>
    <w:lvl w:ilvl="0" w:tplc="0409000F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0"/>
      </w:rPr>
    </w:lvl>
    <w:lvl w:ilvl="1" w:tplc="04090019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3">
    <w:nsid w:val="3F7A753E"/>
    <w:multiLevelType w:val="multilevel"/>
    <w:tmpl w:val="1FE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1AF227B"/>
    <w:multiLevelType w:val="hybridMultilevel"/>
    <w:tmpl w:val="EFC636FE"/>
    <w:lvl w:ilvl="0" w:tplc="F9724D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3740916"/>
    <w:multiLevelType w:val="multilevel"/>
    <w:tmpl w:val="B01CA8FE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26">
    <w:nsid w:val="45813A3B"/>
    <w:multiLevelType w:val="hybridMultilevel"/>
    <w:tmpl w:val="4C886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D1E3AD6"/>
    <w:multiLevelType w:val="hybridMultilevel"/>
    <w:tmpl w:val="F00CBC52"/>
    <w:lvl w:ilvl="0" w:tplc="43F6A75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8"/>
        <w:szCs w:val="36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8">
    <w:nsid w:val="504D6B91"/>
    <w:multiLevelType w:val="hybridMultilevel"/>
    <w:tmpl w:val="F8EE5B4E"/>
    <w:lvl w:ilvl="0" w:tplc="E34A1E82">
      <w:start w:val="1"/>
      <w:numFmt w:val="decimal"/>
      <w:lvlText w:val="%1."/>
      <w:lvlJc w:val="left"/>
      <w:pPr>
        <w:ind w:left="864" w:hanging="360"/>
      </w:pPr>
      <w:rPr>
        <w:rFonts w:hint="default"/>
        <w:sz w:val="32"/>
        <w:szCs w:val="4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980FAA"/>
    <w:multiLevelType w:val="multilevel"/>
    <w:tmpl w:val="6CEE7D44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0">
    <w:nsid w:val="56A1309B"/>
    <w:multiLevelType w:val="multilevel"/>
    <w:tmpl w:val="A9327EA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1">
    <w:nsid w:val="58853CE3"/>
    <w:multiLevelType w:val="hybridMultilevel"/>
    <w:tmpl w:val="B4DE3FAE"/>
    <w:lvl w:ilvl="0" w:tplc="98B0318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01C6AB2"/>
    <w:multiLevelType w:val="multilevel"/>
    <w:tmpl w:val="1808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F85F8C"/>
    <w:multiLevelType w:val="hybridMultilevel"/>
    <w:tmpl w:val="9D22981A"/>
    <w:lvl w:ilvl="0" w:tplc="9B384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4">
    <w:nsid w:val="68AB2E60"/>
    <w:multiLevelType w:val="hybridMultilevel"/>
    <w:tmpl w:val="855E0BC4"/>
    <w:lvl w:ilvl="0" w:tplc="9B384AA8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5">
    <w:nsid w:val="75EE0B14"/>
    <w:multiLevelType w:val="multilevel"/>
    <w:tmpl w:val="05FAB68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 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"/>
      <w:lvlJc w:val="left"/>
      <w:pPr>
        <w:ind w:left="0" w:firstLine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36">
    <w:nsid w:val="77A82B14"/>
    <w:multiLevelType w:val="hybridMultilevel"/>
    <w:tmpl w:val="1516583E"/>
    <w:lvl w:ilvl="0" w:tplc="B66E1ECC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37">
    <w:nsid w:val="7D57560E"/>
    <w:multiLevelType w:val="hybridMultilevel"/>
    <w:tmpl w:val="D18EACF0"/>
    <w:lvl w:ilvl="0" w:tplc="FFFFFFFF">
      <w:start w:val="1"/>
      <w:numFmt w:val="decimal"/>
      <w:pStyle w:val="ref"/>
      <w:lvlText w:val="[%1]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</w:num>
  <w:num w:numId="4">
    <w:abstractNumId w:val="25"/>
  </w:num>
  <w:num w:numId="5">
    <w:abstractNumId w:val="6"/>
  </w:num>
  <w:num w:numId="6">
    <w:abstractNumId w:val="35"/>
  </w:num>
  <w:num w:numId="7">
    <w:abstractNumId w:val="5"/>
  </w:num>
  <w:num w:numId="8">
    <w:abstractNumId w:val="37"/>
  </w:num>
  <w:num w:numId="9">
    <w:abstractNumId w:val="16"/>
  </w:num>
  <w:num w:numId="10">
    <w:abstractNumId w:val="22"/>
  </w:num>
  <w:num w:numId="11">
    <w:abstractNumId w:val="3"/>
  </w:num>
  <w:num w:numId="12">
    <w:abstractNumId w:val="18"/>
  </w:num>
  <w:num w:numId="13">
    <w:abstractNumId w:val="4"/>
  </w:num>
  <w:num w:numId="14">
    <w:abstractNumId w:val="28"/>
  </w:num>
  <w:num w:numId="15">
    <w:abstractNumId w:val="19"/>
  </w:num>
  <w:num w:numId="16">
    <w:abstractNumId w:val="27"/>
  </w:num>
  <w:num w:numId="17">
    <w:abstractNumId w:val="23"/>
  </w:num>
  <w:num w:numId="18">
    <w:abstractNumId w:val="32"/>
  </w:num>
  <w:num w:numId="19">
    <w:abstractNumId w:val="30"/>
  </w:num>
  <w:num w:numId="20">
    <w:abstractNumId w:val="8"/>
  </w:num>
  <w:num w:numId="21">
    <w:abstractNumId w:val="11"/>
  </w:num>
  <w:num w:numId="22">
    <w:abstractNumId w:val="7"/>
  </w:num>
  <w:num w:numId="23">
    <w:abstractNumId w:val="34"/>
  </w:num>
  <w:num w:numId="24">
    <w:abstractNumId w:val="33"/>
  </w:num>
  <w:num w:numId="25">
    <w:abstractNumId w:val="36"/>
  </w:num>
  <w:num w:numId="26">
    <w:abstractNumId w:val="0"/>
  </w:num>
  <w:num w:numId="27">
    <w:abstractNumId w:val="1"/>
  </w:num>
  <w:num w:numId="28">
    <w:abstractNumId w:val="24"/>
  </w:num>
  <w:num w:numId="29">
    <w:abstractNumId w:val="2"/>
  </w:num>
  <w:num w:numId="30">
    <w:abstractNumId w:val="17"/>
  </w:num>
  <w:num w:numId="31">
    <w:abstractNumId w:val="13"/>
  </w:num>
  <w:num w:numId="32">
    <w:abstractNumId w:val="10"/>
  </w:num>
  <w:num w:numId="33">
    <w:abstractNumId w:val="26"/>
  </w:num>
  <w:num w:numId="34">
    <w:abstractNumId w:val="9"/>
  </w:num>
  <w:num w:numId="35">
    <w:abstractNumId w:val="21"/>
  </w:num>
  <w:num w:numId="36">
    <w:abstractNumId w:val="20"/>
  </w:num>
  <w:num w:numId="37">
    <w:abstractNumId w:val="15"/>
  </w:num>
  <w:num w:numId="38">
    <w:abstractNumId w:val="14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rawingGridHorizontalSpacing w:val="16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B73DA3"/>
    <w:rsid w:val="00007A7A"/>
    <w:rsid w:val="000121BC"/>
    <w:rsid w:val="00044449"/>
    <w:rsid w:val="0006122A"/>
    <w:rsid w:val="0006312E"/>
    <w:rsid w:val="00065E3A"/>
    <w:rsid w:val="00087B10"/>
    <w:rsid w:val="000A653F"/>
    <w:rsid w:val="000B02B8"/>
    <w:rsid w:val="000B157F"/>
    <w:rsid w:val="000B464B"/>
    <w:rsid w:val="000C1550"/>
    <w:rsid w:val="000E442E"/>
    <w:rsid w:val="00100871"/>
    <w:rsid w:val="00112EF6"/>
    <w:rsid w:val="001413BE"/>
    <w:rsid w:val="001521D8"/>
    <w:rsid w:val="0015358A"/>
    <w:rsid w:val="00174BF3"/>
    <w:rsid w:val="0019519D"/>
    <w:rsid w:val="00196A61"/>
    <w:rsid w:val="001E3853"/>
    <w:rsid w:val="001F38DD"/>
    <w:rsid w:val="00213654"/>
    <w:rsid w:val="00217554"/>
    <w:rsid w:val="002273B8"/>
    <w:rsid w:val="00242371"/>
    <w:rsid w:val="002431A5"/>
    <w:rsid w:val="00270893"/>
    <w:rsid w:val="0027267A"/>
    <w:rsid w:val="002A4C2C"/>
    <w:rsid w:val="002B60C0"/>
    <w:rsid w:val="002C5465"/>
    <w:rsid w:val="002C6C5A"/>
    <w:rsid w:val="002E612C"/>
    <w:rsid w:val="002E6FB6"/>
    <w:rsid w:val="00303737"/>
    <w:rsid w:val="00346353"/>
    <w:rsid w:val="00350883"/>
    <w:rsid w:val="00353E88"/>
    <w:rsid w:val="003812D1"/>
    <w:rsid w:val="0038577B"/>
    <w:rsid w:val="003872A3"/>
    <w:rsid w:val="003D3AAF"/>
    <w:rsid w:val="00434346"/>
    <w:rsid w:val="004422C0"/>
    <w:rsid w:val="0047786A"/>
    <w:rsid w:val="00483BFC"/>
    <w:rsid w:val="00487B70"/>
    <w:rsid w:val="00497D78"/>
    <w:rsid w:val="004B16FA"/>
    <w:rsid w:val="004C4423"/>
    <w:rsid w:val="004C6B66"/>
    <w:rsid w:val="004D0846"/>
    <w:rsid w:val="004E4859"/>
    <w:rsid w:val="004F5195"/>
    <w:rsid w:val="00513785"/>
    <w:rsid w:val="00514918"/>
    <w:rsid w:val="00556DAB"/>
    <w:rsid w:val="005671D3"/>
    <w:rsid w:val="00574470"/>
    <w:rsid w:val="005802DD"/>
    <w:rsid w:val="00594EE5"/>
    <w:rsid w:val="00596F9C"/>
    <w:rsid w:val="005B39F9"/>
    <w:rsid w:val="005C3CC3"/>
    <w:rsid w:val="005D31C2"/>
    <w:rsid w:val="005D3E41"/>
    <w:rsid w:val="005D5407"/>
    <w:rsid w:val="005D73B9"/>
    <w:rsid w:val="005F0B79"/>
    <w:rsid w:val="0060160F"/>
    <w:rsid w:val="00633E90"/>
    <w:rsid w:val="0063483B"/>
    <w:rsid w:val="00636447"/>
    <w:rsid w:val="006407FA"/>
    <w:rsid w:val="006438D9"/>
    <w:rsid w:val="006702E5"/>
    <w:rsid w:val="00686D4C"/>
    <w:rsid w:val="00694291"/>
    <w:rsid w:val="006B172A"/>
    <w:rsid w:val="006B7701"/>
    <w:rsid w:val="006C158E"/>
    <w:rsid w:val="006F244C"/>
    <w:rsid w:val="006F259B"/>
    <w:rsid w:val="00723CC1"/>
    <w:rsid w:val="00731111"/>
    <w:rsid w:val="007637AA"/>
    <w:rsid w:val="00770D54"/>
    <w:rsid w:val="007E6720"/>
    <w:rsid w:val="00802E61"/>
    <w:rsid w:val="008223CE"/>
    <w:rsid w:val="00830814"/>
    <w:rsid w:val="00835AA6"/>
    <w:rsid w:val="00840D05"/>
    <w:rsid w:val="00844F18"/>
    <w:rsid w:val="00847616"/>
    <w:rsid w:val="008519E6"/>
    <w:rsid w:val="008528E2"/>
    <w:rsid w:val="008567FE"/>
    <w:rsid w:val="008737F3"/>
    <w:rsid w:val="008801B0"/>
    <w:rsid w:val="008B4F52"/>
    <w:rsid w:val="008C571B"/>
    <w:rsid w:val="008D5E2C"/>
    <w:rsid w:val="00921709"/>
    <w:rsid w:val="00927ABE"/>
    <w:rsid w:val="00934F4F"/>
    <w:rsid w:val="009476FC"/>
    <w:rsid w:val="00952B0C"/>
    <w:rsid w:val="00957FB2"/>
    <w:rsid w:val="00961CC4"/>
    <w:rsid w:val="00967AFF"/>
    <w:rsid w:val="00991A93"/>
    <w:rsid w:val="009B499A"/>
    <w:rsid w:val="009B6664"/>
    <w:rsid w:val="009D5B0B"/>
    <w:rsid w:val="009F1B46"/>
    <w:rsid w:val="00A07392"/>
    <w:rsid w:val="00A4308A"/>
    <w:rsid w:val="00A515DA"/>
    <w:rsid w:val="00A646E7"/>
    <w:rsid w:val="00A84AAE"/>
    <w:rsid w:val="00AD67FE"/>
    <w:rsid w:val="00AF5F61"/>
    <w:rsid w:val="00B010E9"/>
    <w:rsid w:val="00B03870"/>
    <w:rsid w:val="00B4327A"/>
    <w:rsid w:val="00B73DA3"/>
    <w:rsid w:val="00B82850"/>
    <w:rsid w:val="00B967E5"/>
    <w:rsid w:val="00BB7551"/>
    <w:rsid w:val="00BD403C"/>
    <w:rsid w:val="00BE1F5E"/>
    <w:rsid w:val="00BE20F6"/>
    <w:rsid w:val="00BE2DA9"/>
    <w:rsid w:val="00BF322B"/>
    <w:rsid w:val="00C21CED"/>
    <w:rsid w:val="00C30AC3"/>
    <w:rsid w:val="00C34C59"/>
    <w:rsid w:val="00C70009"/>
    <w:rsid w:val="00C7325A"/>
    <w:rsid w:val="00C75EA0"/>
    <w:rsid w:val="00C81E9E"/>
    <w:rsid w:val="00C82D87"/>
    <w:rsid w:val="00C83380"/>
    <w:rsid w:val="00C83448"/>
    <w:rsid w:val="00C8487C"/>
    <w:rsid w:val="00C96ABB"/>
    <w:rsid w:val="00CB32B1"/>
    <w:rsid w:val="00CD2776"/>
    <w:rsid w:val="00D047D8"/>
    <w:rsid w:val="00D22BBF"/>
    <w:rsid w:val="00D24855"/>
    <w:rsid w:val="00D46DC6"/>
    <w:rsid w:val="00D60255"/>
    <w:rsid w:val="00D67C13"/>
    <w:rsid w:val="00D72250"/>
    <w:rsid w:val="00D842B0"/>
    <w:rsid w:val="00D955D4"/>
    <w:rsid w:val="00DC5A04"/>
    <w:rsid w:val="00DC5CB6"/>
    <w:rsid w:val="00DE187A"/>
    <w:rsid w:val="00DF1F19"/>
    <w:rsid w:val="00DF5E7A"/>
    <w:rsid w:val="00DF7BD5"/>
    <w:rsid w:val="00E301AB"/>
    <w:rsid w:val="00E45BE3"/>
    <w:rsid w:val="00E46FCA"/>
    <w:rsid w:val="00E54E51"/>
    <w:rsid w:val="00E8090D"/>
    <w:rsid w:val="00E80FA1"/>
    <w:rsid w:val="00E861AC"/>
    <w:rsid w:val="00E87F56"/>
    <w:rsid w:val="00E917EE"/>
    <w:rsid w:val="00E95EA8"/>
    <w:rsid w:val="00EC23D6"/>
    <w:rsid w:val="00F13181"/>
    <w:rsid w:val="00F24196"/>
    <w:rsid w:val="00F26F77"/>
    <w:rsid w:val="00F3205C"/>
    <w:rsid w:val="00F34A10"/>
    <w:rsid w:val="00F43E07"/>
    <w:rsid w:val="00F533A0"/>
    <w:rsid w:val="00F542BF"/>
    <w:rsid w:val="00F631C7"/>
    <w:rsid w:val="00F71A36"/>
    <w:rsid w:val="00F80EA0"/>
    <w:rsid w:val="00F82FE5"/>
    <w:rsid w:val="00F933F0"/>
    <w:rsid w:val="00F93B60"/>
    <w:rsid w:val="00FA105E"/>
    <w:rsid w:val="00FA3DC0"/>
    <w:rsid w:val="00FD06A5"/>
    <w:rsid w:val="00FD6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ngsana New" w:eastAsia="Times New Roman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5DA"/>
    <w:pPr>
      <w:ind w:firstLine="504"/>
      <w:jc w:val="both"/>
    </w:pPr>
  </w:style>
  <w:style w:type="paragraph" w:styleId="1">
    <w:name w:val="heading 1"/>
    <w:basedOn w:val="a"/>
    <w:next w:val="a"/>
    <w:qFormat/>
    <w:rsid w:val="00EC23D6"/>
    <w:pPr>
      <w:keepNext/>
      <w:numPr>
        <w:numId w:val="1"/>
      </w:numPr>
      <w:spacing w:before="240" w:after="60" w:line="480" w:lineRule="auto"/>
      <w:jc w:val="center"/>
      <w:outlineLvl w:val="0"/>
    </w:pPr>
    <w:rPr>
      <w:b/>
      <w:bCs/>
      <w:kern w:val="32"/>
      <w:sz w:val="40"/>
      <w:szCs w:val="40"/>
    </w:rPr>
  </w:style>
  <w:style w:type="paragraph" w:styleId="2">
    <w:name w:val="heading 2"/>
    <w:basedOn w:val="a"/>
    <w:next w:val="a"/>
    <w:qFormat/>
    <w:rsid w:val="00835AA6"/>
    <w:pPr>
      <w:keepNext/>
      <w:numPr>
        <w:ilvl w:val="1"/>
        <w:numId w:val="1"/>
      </w:numPr>
      <w:spacing w:before="36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835AA6"/>
    <w:pPr>
      <w:keepNext/>
      <w:numPr>
        <w:ilvl w:val="2"/>
        <w:numId w:val="1"/>
      </w:numPr>
      <w:spacing w:before="360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835AA6"/>
    <w:pPr>
      <w:keepNext/>
      <w:numPr>
        <w:ilvl w:val="3"/>
        <w:numId w:val="1"/>
      </w:num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60160F"/>
    <w:pPr>
      <w:spacing w:before="360" w:after="360"/>
      <w:jc w:val="center"/>
    </w:pPr>
  </w:style>
  <w:style w:type="paragraph" w:styleId="a3">
    <w:name w:val="caption"/>
    <w:basedOn w:val="a"/>
    <w:next w:val="a"/>
    <w:link w:val="a4"/>
    <w:qFormat/>
    <w:rsid w:val="00D047D8"/>
    <w:rPr>
      <w:b/>
      <w:bCs/>
      <w:sz w:val="20"/>
      <w:szCs w:val="23"/>
    </w:rPr>
  </w:style>
  <w:style w:type="paragraph" w:customStyle="1" w:styleId="pictureH">
    <w:name w:val="pictureH"/>
    <w:basedOn w:val="a3"/>
    <w:link w:val="pictureHChar"/>
    <w:rsid w:val="0060160F"/>
    <w:pPr>
      <w:spacing w:after="360"/>
      <w:ind w:firstLine="0"/>
      <w:jc w:val="left"/>
    </w:pPr>
    <w:rPr>
      <w:sz w:val="32"/>
      <w:szCs w:val="32"/>
    </w:rPr>
  </w:style>
  <w:style w:type="paragraph" w:styleId="10">
    <w:name w:val="toc 1"/>
    <w:basedOn w:val="a"/>
    <w:next w:val="a"/>
    <w:autoRedefine/>
    <w:semiHidden/>
    <w:rsid w:val="00C34C59"/>
    <w:rPr>
      <w:szCs w:val="37"/>
    </w:rPr>
  </w:style>
  <w:style w:type="character" w:customStyle="1" w:styleId="a4">
    <w:name w:val="คำอธิบายภาพ อักขระ"/>
    <w:basedOn w:val="a0"/>
    <w:link w:val="a3"/>
    <w:rsid w:val="00D047D8"/>
    <w:rPr>
      <w:rFonts w:ascii="Angsana New" w:hAnsi="Angsana New" w:cs="Angsana New"/>
      <w:b/>
      <w:bCs/>
      <w:szCs w:val="23"/>
      <w:lang w:val="en-US" w:eastAsia="en-US" w:bidi="th-TH"/>
    </w:rPr>
  </w:style>
  <w:style w:type="character" w:customStyle="1" w:styleId="pictureHChar">
    <w:name w:val="pictureH Char"/>
    <w:basedOn w:val="a4"/>
    <w:link w:val="pictureH"/>
    <w:rsid w:val="0060160F"/>
    <w:rPr>
      <w:sz w:val="32"/>
      <w:szCs w:val="32"/>
    </w:rPr>
  </w:style>
  <w:style w:type="paragraph" w:styleId="20">
    <w:name w:val="toc 2"/>
    <w:basedOn w:val="a"/>
    <w:next w:val="a"/>
    <w:autoRedefine/>
    <w:semiHidden/>
    <w:rsid w:val="00C34C59"/>
    <w:pPr>
      <w:ind w:left="320"/>
    </w:pPr>
    <w:rPr>
      <w:szCs w:val="37"/>
    </w:rPr>
  </w:style>
  <w:style w:type="paragraph" w:styleId="30">
    <w:name w:val="toc 3"/>
    <w:basedOn w:val="a"/>
    <w:next w:val="a"/>
    <w:autoRedefine/>
    <w:semiHidden/>
    <w:rsid w:val="00C34C59"/>
    <w:pPr>
      <w:ind w:left="640"/>
    </w:pPr>
    <w:rPr>
      <w:szCs w:val="37"/>
    </w:rPr>
  </w:style>
  <w:style w:type="paragraph" w:customStyle="1" w:styleId="ref">
    <w:name w:val="ref"/>
    <w:basedOn w:val="a"/>
    <w:rsid w:val="00927ABE"/>
    <w:pPr>
      <w:numPr>
        <w:numId w:val="8"/>
      </w:numPr>
      <w:tabs>
        <w:tab w:val="clear" w:pos="360"/>
        <w:tab w:val="num" w:pos="540"/>
      </w:tabs>
      <w:ind w:left="0" w:firstLine="0"/>
      <w:jc w:val="left"/>
    </w:pPr>
    <w:rPr>
      <w:rFonts w:eastAsia="Angsana New"/>
    </w:rPr>
  </w:style>
  <w:style w:type="paragraph" w:styleId="a5">
    <w:name w:val="table of figures"/>
    <w:basedOn w:val="a"/>
    <w:next w:val="a"/>
    <w:semiHidden/>
    <w:rsid w:val="00C34C59"/>
    <w:rPr>
      <w:szCs w:val="37"/>
    </w:rPr>
  </w:style>
  <w:style w:type="table" w:styleId="a6">
    <w:name w:val="Table Grid"/>
    <w:basedOn w:val="a1"/>
    <w:uiPriority w:val="59"/>
    <w:rsid w:val="00C34C59"/>
    <w:pPr>
      <w:ind w:firstLine="504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DF1F19"/>
  </w:style>
  <w:style w:type="character" w:customStyle="1" w:styleId="apple-converted-space">
    <w:name w:val="apple-converted-space"/>
    <w:basedOn w:val="a0"/>
    <w:rsid w:val="00DF1F19"/>
  </w:style>
  <w:style w:type="paragraph" w:styleId="a7">
    <w:name w:val="Balloon Text"/>
    <w:basedOn w:val="a"/>
    <w:link w:val="a8"/>
    <w:rsid w:val="0027267A"/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rsid w:val="0027267A"/>
    <w:rPr>
      <w:rFonts w:ascii="Tahoma" w:hAnsi="Tahoma"/>
      <w:sz w:val="16"/>
    </w:rPr>
  </w:style>
  <w:style w:type="paragraph" w:styleId="a9">
    <w:name w:val="List Paragraph"/>
    <w:basedOn w:val="a"/>
    <w:uiPriority w:val="34"/>
    <w:qFormat/>
    <w:rsid w:val="00E301AB"/>
    <w:pPr>
      <w:ind w:left="720"/>
      <w:contextualSpacing/>
    </w:pPr>
    <w:rPr>
      <w:szCs w:val="40"/>
    </w:rPr>
  </w:style>
  <w:style w:type="character" w:styleId="aa">
    <w:name w:val="Hyperlink"/>
    <w:basedOn w:val="a0"/>
    <w:rsid w:val="005D31C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c">
    <w:name w:val="หัวกระดาษ อักขระ"/>
    <w:basedOn w:val="a0"/>
    <w:link w:val="ab"/>
    <w:uiPriority w:val="99"/>
    <w:rsid w:val="00E917EE"/>
    <w:rPr>
      <w:szCs w:val="40"/>
    </w:rPr>
  </w:style>
  <w:style w:type="paragraph" w:styleId="ad">
    <w:name w:val="footer"/>
    <w:basedOn w:val="a"/>
    <w:link w:val="ae"/>
    <w:rsid w:val="00E917EE"/>
    <w:pPr>
      <w:tabs>
        <w:tab w:val="center" w:pos="4513"/>
        <w:tab w:val="right" w:pos="9026"/>
      </w:tabs>
    </w:pPr>
    <w:rPr>
      <w:szCs w:val="40"/>
    </w:rPr>
  </w:style>
  <w:style w:type="character" w:customStyle="1" w:styleId="ae">
    <w:name w:val="ท้ายกระดาษ อักขระ"/>
    <w:basedOn w:val="a0"/>
    <w:link w:val="ad"/>
    <w:rsid w:val="00E917EE"/>
    <w:rPr>
      <w:szCs w:val="40"/>
    </w:rPr>
  </w:style>
  <w:style w:type="paragraph" w:styleId="af">
    <w:name w:val="Revision"/>
    <w:hidden/>
    <w:uiPriority w:val="99"/>
    <w:semiHidden/>
    <w:rsid w:val="003601FA"/>
    <w:rPr>
      <w:szCs w:val="40"/>
    </w:rPr>
  </w:style>
  <w:style w:type="paragraph" w:styleId="af0">
    <w:name w:val="Title"/>
    <w:basedOn w:val="a"/>
    <w:link w:val="af1"/>
    <w:qFormat/>
    <w:rsid w:val="005C3CC3"/>
    <w:pPr>
      <w:ind w:firstLine="0"/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f1">
    <w:name w:val="ชื่อเรื่อง อักขระ"/>
    <w:basedOn w:val="a0"/>
    <w:link w:val="af0"/>
    <w:rsid w:val="005C3CC3"/>
    <w:rPr>
      <w:rFonts w:ascii="Cordia New" w:eastAsia="Cordia New" w:hAnsi="Cordia New" w:cs="AngsanaUPC"/>
      <w:sz w:val="40"/>
      <w:szCs w:val="40"/>
    </w:rPr>
  </w:style>
  <w:style w:type="paragraph" w:styleId="af2">
    <w:name w:val="Subtitle"/>
    <w:basedOn w:val="a"/>
    <w:link w:val="af3"/>
    <w:qFormat/>
    <w:rsid w:val="005C3CC3"/>
    <w:pPr>
      <w:ind w:firstLine="0"/>
      <w:jc w:val="center"/>
    </w:pPr>
    <w:rPr>
      <w:b/>
      <w:bCs/>
      <w:sz w:val="40"/>
      <w:szCs w:val="40"/>
      <w:lang w:val="en-AU"/>
    </w:rPr>
  </w:style>
  <w:style w:type="character" w:customStyle="1" w:styleId="af3">
    <w:name w:val="ชื่อเรื่องรอง อักขระ"/>
    <w:basedOn w:val="a0"/>
    <w:link w:val="af2"/>
    <w:rsid w:val="005C3CC3"/>
    <w:rPr>
      <w:b/>
      <w:bCs/>
      <w:sz w:val="40"/>
      <w:szCs w:val="40"/>
      <w:lang w:val="en-AU"/>
    </w:rPr>
  </w:style>
  <w:style w:type="paragraph" w:styleId="af4">
    <w:name w:val="Body Text"/>
    <w:basedOn w:val="a"/>
    <w:link w:val="af5"/>
    <w:rsid w:val="00F82FE5"/>
    <w:pPr>
      <w:ind w:firstLine="0"/>
      <w:jc w:val="thaiDistribute"/>
    </w:pPr>
    <w:rPr>
      <w:rFonts w:ascii="Times New Roman" w:eastAsia="Cordia New" w:hAnsi="Times New Roman" w:cs="Cordia New"/>
    </w:rPr>
  </w:style>
  <w:style w:type="character" w:customStyle="1" w:styleId="af5">
    <w:name w:val="เนื้อความ อักขระ"/>
    <w:basedOn w:val="a0"/>
    <w:link w:val="af4"/>
    <w:rsid w:val="00F82FE5"/>
    <w:rPr>
      <w:rFonts w:ascii="Times New Roman" w:eastAsia="Cordia New" w:hAnsi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Project\&#3610;&#3607;&#3607;&#3637;&#3656;%201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E1E9A-93F0-438B-8011-BD260302DE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2E9D20-94C9-4211-AC05-FD27A1FA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บทที่ 1.dot</Template>
  <TotalTime>25</TotalTime>
  <Pages>14</Pages>
  <Words>3147</Words>
  <Characters>17938</Characters>
  <Application>Microsoft Office Word</Application>
  <DocSecurity>0</DocSecurity>
  <Lines>149</Lines>
  <Paragraphs>42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/>
  <LinksUpToDate>false</LinksUpToDate>
  <CharactersWithSpaces>21043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mossila</dc:creator>
  <cp:keywords/>
  <dc:description/>
  <cp:lastModifiedBy>mossila</cp:lastModifiedBy>
  <cp:revision>8</cp:revision>
  <dcterms:created xsi:type="dcterms:W3CDTF">2008-10-29T07:21:00Z</dcterms:created>
  <dcterms:modified xsi:type="dcterms:W3CDTF">2008-11-02T12:54:00Z</dcterms:modified>
</cp:coreProperties>
</file>