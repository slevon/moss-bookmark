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3D6" w:rsidRDefault="00EC23D6" w:rsidP="00EC23D6">
      <w:pPr>
        <w:pStyle w:val="1"/>
      </w:pPr>
      <w:r>
        <w:rPr>
          <w:cs/>
        </w:rPr>
        <w:br/>
      </w:r>
      <w:bookmarkStart w:id="0" w:name="_Toc186534751"/>
      <w:r>
        <w:rPr>
          <w:rFonts w:hint="cs"/>
          <w:cs/>
        </w:rPr>
        <w:t>บทนำ</w:t>
      </w:r>
      <w:bookmarkEnd w:id="0"/>
    </w:p>
    <w:p w:rsidR="00A515DA" w:rsidRDefault="00B73DA3" w:rsidP="00961CC4">
      <w:pPr>
        <w:jc w:val="thaiDistribute"/>
      </w:pPr>
      <w:r>
        <w:rPr>
          <w:rFonts w:hint="cs"/>
          <w:cs/>
        </w:rPr>
        <w:t>ข้อมูลที่เราเก็บไว้ใน</w:t>
      </w:r>
      <w:r>
        <w:t xml:space="preserve"> Computer </w:t>
      </w:r>
      <w:r>
        <w:rPr>
          <w:rFonts w:hint="cs"/>
          <w:cs/>
        </w:rPr>
        <w:t xml:space="preserve">ปัจจุบันมีข้อมูลที่เป็นชนิด </w:t>
      </w:r>
      <w:r>
        <w:t xml:space="preserve">Graph </w:t>
      </w:r>
      <w:r>
        <w:rPr>
          <w:rFonts w:hint="cs"/>
          <w:cs/>
        </w:rPr>
        <w:t>อยู่มากไม่ว่าจะเป็นหน้าเว็บเพจต่างๆ ที่เชื่อมโยงถึงกัน หรือไม่ว่าจะเป็น</w:t>
      </w:r>
      <w:r>
        <w:t xml:space="preserve"> Diagram, Flowchart, Database, Network </w:t>
      </w:r>
      <w:r>
        <w:rPr>
          <w:rFonts w:hint="cs"/>
          <w:cs/>
        </w:rPr>
        <w:t xml:space="preserve">ล้วนเป็นข้อมูลที่เป็นชนิด </w:t>
      </w:r>
      <w:r>
        <w:t xml:space="preserve">graph </w:t>
      </w:r>
      <w:r>
        <w:rPr>
          <w:rFonts w:hint="cs"/>
          <w:cs/>
        </w:rPr>
        <w:t>ทั้งสิ้น หรือว่าจะเป็นข้อมูลของสาขาวิชาอื่นๆ ที่ไม่ใช่สาขาคอมพิวเตอร์โดยตรง เช่น</w:t>
      </w:r>
      <w:r>
        <w:t xml:space="preserve"> </w:t>
      </w:r>
      <w:r>
        <w:rPr>
          <w:rFonts w:hint="cs"/>
          <w:cs/>
        </w:rPr>
        <w:t xml:space="preserve">ข้อมูลทางสถิติ พันธะเคมี สายเกรียว </w:t>
      </w:r>
      <w:r>
        <w:t xml:space="preserve">DNA </w:t>
      </w:r>
      <w:r>
        <w:rPr>
          <w:rFonts w:hint="cs"/>
          <w:cs/>
        </w:rPr>
        <w:t>ซึ่งข้อมูลเหล่านี้ส่วนใหญ่จะมีขนาด</w:t>
      </w:r>
      <w:r w:rsidR="008519E6">
        <w:rPr>
          <w:rFonts w:hint="cs"/>
          <w:cs/>
        </w:rPr>
        <w:t>ที่ใหญ่ และยากที่จะสามารถวิเคราะห์รูปแบบโครงแล้วเข้าใจได้ง่ายเมื่อข้อมูลเหล่าถูกแสดงอย</w:t>
      </w:r>
      <w:r w:rsidR="00961CC4">
        <w:rPr>
          <w:rFonts w:hint="cs"/>
          <w:cs/>
        </w:rPr>
        <w:t>ู่ในรูปของ ตารางหรือในรูปแบบของข้อความ (</w:t>
      </w:r>
      <w:r w:rsidR="00961CC4">
        <w:t xml:space="preserve">text mode) </w:t>
      </w:r>
      <w:r w:rsidR="00961CC4">
        <w:rPr>
          <w:rFonts w:hint="cs"/>
          <w:cs/>
        </w:rPr>
        <w:t xml:space="preserve">เราจึงได้มีการนำข้อมูลเหล่านั้นมาปรับปรุงการแสดงผลให้อยู่ในรูปแบบของกราฟิก </w:t>
      </w:r>
      <w:r w:rsidR="00961CC4">
        <w:t xml:space="preserve">(graphic mode) </w:t>
      </w:r>
      <w:r w:rsidR="00961CC4">
        <w:rPr>
          <w:rFonts w:hint="cs"/>
          <w:cs/>
        </w:rPr>
        <w:t>เพื่อให้คนที่ดูข้อมูลเหล่านี้สามารถดูได้ง่ายขึ้น</w:t>
      </w:r>
    </w:p>
    <w:p w:rsidR="00961CC4" w:rsidRDefault="00961CC4" w:rsidP="00B4327A">
      <w:pPr>
        <w:jc w:val="thaiDistribute"/>
      </w:pPr>
      <w:r>
        <w:rPr>
          <w:rFonts w:hint="cs"/>
          <w:cs/>
        </w:rPr>
        <w:t>โปรแกรมแสดงผลข้อมูลชนิดกราฟในรูปแบบกราฟิก</w:t>
      </w:r>
      <w:r w:rsidR="00B4327A">
        <w:rPr>
          <w:rFonts w:hint="cs"/>
          <w:cs/>
        </w:rPr>
        <w:t xml:space="preserve">นี้มีความสามารถในการจัดการกับกราฟ </w:t>
      </w:r>
      <w:r w:rsidR="00483BFC">
        <w:rPr>
          <w:rFonts w:hint="cs"/>
          <w:cs/>
        </w:rPr>
        <w:t xml:space="preserve">เช่นการ </w:t>
      </w:r>
      <w:r w:rsidR="00B4327A">
        <w:rPr>
          <w:rFonts w:hint="cs"/>
          <w:cs/>
        </w:rPr>
        <w:t xml:space="preserve">เพิ่ม,ลบ </w:t>
      </w:r>
      <w:r w:rsidR="00483BFC">
        <w:rPr>
          <w:rFonts w:hint="cs"/>
          <w:cs/>
        </w:rPr>
        <w:t>,</w:t>
      </w:r>
      <w:r w:rsidR="00B4327A">
        <w:rPr>
          <w:rFonts w:hint="cs"/>
          <w:cs/>
        </w:rPr>
        <w:t>บันทึกกราฟ</w:t>
      </w:r>
      <w:r w:rsidR="00483BFC">
        <w:rPr>
          <w:rFonts w:hint="cs"/>
          <w:cs/>
        </w:rPr>
        <w:t xml:space="preserve"> และ</w:t>
      </w:r>
      <w:r w:rsidR="00B4327A">
        <w:rPr>
          <w:rFonts w:hint="cs"/>
          <w:cs/>
        </w:rPr>
        <w:t xml:space="preserve"> </w:t>
      </w:r>
      <w:r w:rsidR="00483BFC">
        <w:rPr>
          <w:rFonts w:hint="cs"/>
          <w:cs/>
        </w:rPr>
        <w:t>การ</w:t>
      </w:r>
      <w:r w:rsidR="00B4327A">
        <w:rPr>
          <w:rFonts w:hint="cs"/>
          <w:cs/>
        </w:rPr>
        <w:t>เพิ่ม อัลกอลิทึม</w:t>
      </w:r>
      <w:r w:rsidR="00B4327A">
        <w:t xml:space="preserve"> </w:t>
      </w:r>
      <w:r w:rsidR="00B4327A">
        <w:rPr>
          <w:rFonts w:hint="cs"/>
          <w:cs/>
        </w:rPr>
        <w:t xml:space="preserve">ที่จะจัดการกับกราฟแล้วนำมาแสดงผลได้ โดยไฟล์ที่ใช้กับโปรแกรมนี้เป็นชนิด </w:t>
      </w:r>
      <w:r w:rsidR="00B4327A">
        <w:t xml:space="preserve">GraphML </w:t>
      </w:r>
      <w:r w:rsidR="00B4327A">
        <w:rPr>
          <w:rFonts w:hint="cs"/>
          <w:cs/>
        </w:rPr>
        <w:t xml:space="preserve">ซึ่งเป็น </w:t>
      </w:r>
      <w:r w:rsidR="00B4327A">
        <w:t xml:space="preserve">xml </w:t>
      </w:r>
      <w:r w:rsidR="00B4327A">
        <w:rPr>
          <w:rFonts w:hint="cs"/>
          <w:cs/>
        </w:rPr>
        <w:t>ชนิดหนึ่งที่สามารถนำไปใช้กับโปร</w:t>
      </w:r>
      <w:r w:rsidR="00C83380">
        <w:rPr>
          <w:rFonts w:hint="cs"/>
          <w:cs/>
        </w:rPr>
        <w:t>แกรมอื่นได้ และสามารถอ่านไฟล์จากโปรแกรมอื่นที่ใช้มาตรฐานเดียวกันได้ และ</w:t>
      </w:r>
      <w:r w:rsidR="00DF1F19">
        <w:rPr>
          <w:rFonts w:hint="cs"/>
          <w:cs/>
        </w:rPr>
        <w:t>ข้อมูลจากโปรแกรมอื่น</w:t>
      </w:r>
      <w:r w:rsidR="00C83380">
        <w:rPr>
          <w:rFonts w:hint="cs"/>
          <w:cs/>
        </w:rPr>
        <w:t>ที่สามารถส่งออกข้อมูลเป็นประเภทนี้</w:t>
      </w:r>
      <w:r w:rsidR="00483BFC">
        <w:rPr>
          <w:rFonts w:hint="cs"/>
          <w:cs/>
        </w:rPr>
        <w:t xml:space="preserve"> </w:t>
      </w:r>
      <w:r w:rsidR="00C83380">
        <w:rPr>
          <w:rFonts w:hint="cs"/>
          <w:cs/>
        </w:rPr>
        <w:t>ก็สามารถนำมาใช้กับโปรแกรมนี้เช่นกัน</w:t>
      </w:r>
    </w:p>
    <w:p w:rsidR="00DF1F19" w:rsidRPr="00DF1F19" w:rsidRDefault="00FD6821" w:rsidP="00DF1F19">
      <w:pPr>
        <w:jc w:val="thaiDistribute"/>
      </w:pPr>
      <w:r>
        <w:rPr>
          <w:rFonts w:hint="cs"/>
          <w:cs/>
        </w:rPr>
        <w:t>โปรแกรมแสดงผลข้อมูลชนิดกราฟนี้เป็นโปรแกรมที่พัฒนาขึ้นโดยใช</w:t>
      </w:r>
      <w:r w:rsidR="00DF1F19">
        <w:rPr>
          <w:rFonts w:hint="cs"/>
          <w:cs/>
        </w:rPr>
        <w:t>้ ภาษาไพธอน และไลบรารี</w:t>
      </w:r>
      <w:r>
        <w:rPr>
          <w:rFonts w:hint="cs"/>
          <w:cs/>
        </w:rPr>
        <w:t xml:space="preserve">กราฟิกของไพธอนที่ชื่อว่า </w:t>
      </w:r>
      <w:r>
        <w:t xml:space="preserve">PyQt4 </w:t>
      </w:r>
      <w:r>
        <w:rPr>
          <w:rFonts w:hint="cs"/>
          <w:cs/>
        </w:rPr>
        <w:t>ซึ่งทั้ง</w:t>
      </w:r>
      <w:r w:rsidR="00DF1F19">
        <w:rPr>
          <w:rFonts w:hint="cs"/>
          <w:cs/>
        </w:rPr>
        <w:t xml:space="preserve"> </w:t>
      </w:r>
      <w:r>
        <w:rPr>
          <w:rFonts w:hint="cs"/>
          <w:cs/>
        </w:rPr>
        <w:t>ไพธอนและตัวไลบราลีนี้</w:t>
      </w:r>
      <w:r w:rsidR="00DF1F19">
        <w:rPr>
          <w:rFonts w:hint="cs"/>
          <w:cs/>
        </w:rPr>
        <w:t xml:space="preserve"> </w:t>
      </w:r>
      <w:r>
        <w:rPr>
          <w:rFonts w:hint="cs"/>
          <w:cs/>
        </w:rPr>
        <w:t>สามารถทำงานได้บนทุกระบบปฏิบัติการ</w:t>
      </w:r>
      <w:r>
        <w:t xml:space="preserve"> (</w:t>
      </w:r>
      <w:r w:rsidRPr="00FD6821">
        <w:t>Platform Independent</w:t>
      </w:r>
      <w:r>
        <w:t xml:space="preserve"> ) </w:t>
      </w:r>
      <w:r>
        <w:rPr>
          <w:rFonts w:hint="cs"/>
          <w:cs/>
        </w:rPr>
        <w:t>ซึ่งทำให้</w:t>
      </w:r>
      <w:r w:rsidR="00DF1F19">
        <w:rPr>
          <w:rFonts w:hint="cs"/>
          <w:cs/>
        </w:rPr>
        <w:t xml:space="preserve"> </w:t>
      </w:r>
      <w:r>
        <w:rPr>
          <w:rFonts w:hint="cs"/>
          <w:cs/>
        </w:rPr>
        <w:t>นำไปติดตั้ง</w:t>
      </w:r>
      <w:r w:rsidR="00DF1F19">
        <w:rPr>
          <w:rFonts w:hint="cs"/>
          <w:cs/>
        </w:rPr>
        <w:t xml:space="preserve"> </w:t>
      </w:r>
      <w:r>
        <w:rPr>
          <w:rFonts w:hint="cs"/>
          <w:cs/>
        </w:rPr>
        <w:t>และใช้กับระบบปฏิการต่างๆได้</w:t>
      </w:r>
      <w:r w:rsidR="00483BFC">
        <w:rPr>
          <w:rFonts w:hint="cs"/>
          <w:cs/>
        </w:rPr>
        <w:t xml:space="preserve"> อีกทั้ง</w:t>
      </w:r>
      <w:r w:rsidR="00DF1F19">
        <w:rPr>
          <w:rFonts w:hint="cs"/>
          <w:cs/>
        </w:rPr>
        <w:t>โปรแกรมนี้ยังเป็น</w:t>
      </w:r>
      <w:r w:rsidR="00DF1F19" w:rsidRPr="00DF1F19">
        <w:t> </w:t>
      </w:r>
      <w:r w:rsidR="00DF1F19" w:rsidRPr="00DF1F19">
        <w:rPr>
          <w:cs/>
        </w:rPr>
        <w:t>โอเพนซอร์ส</w:t>
      </w:r>
      <w:r w:rsidR="00DF1F19" w:rsidRPr="00DF1F19">
        <w:t> </w:t>
      </w:r>
      <w:r w:rsidR="00DF1F19">
        <w:rPr>
          <w:rFonts w:hint="cs"/>
          <w:cs/>
        </w:rPr>
        <w:t xml:space="preserve">เปิดโอกาสให้ทุกคนสามารถ </w:t>
      </w:r>
      <w:r w:rsidR="00DF1F19" w:rsidRPr="00DF1F19">
        <w:rPr>
          <w:cs/>
        </w:rPr>
        <w:t>ดาวน์โ</w:t>
      </w:r>
      <w:r w:rsidR="00DF1F19">
        <w:rPr>
          <w:rFonts w:hint="cs"/>
          <w:cs/>
        </w:rPr>
        <w:t>ห</w:t>
      </w:r>
      <w:r w:rsidR="00DF1F19" w:rsidRPr="00DF1F19">
        <w:rPr>
          <w:cs/>
        </w:rPr>
        <w:t>ลด</w:t>
      </w:r>
      <w:r w:rsidR="00DF1F19">
        <w:rPr>
          <w:rFonts w:hint="cs"/>
          <w:cs/>
        </w:rPr>
        <w:t>ไปใช้งานได้ฟรีหรือแม้กระทั่งจะพัฒนาต่อเพื่อนำไปใช้กับงานด้านอื่นอีกด้วย</w:t>
      </w:r>
    </w:p>
    <w:p w:rsidR="0027267A" w:rsidRDefault="00FD6821" w:rsidP="0027267A">
      <w:pPr>
        <w:jc w:val="thaiDistribute"/>
        <w:rPr>
          <w:cs/>
        </w:rPr>
      </w:pPr>
      <w:r>
        <w:rPr>
          <w:rFonts w:hint="cs"/>
          <w:cs/>
        </w:rPr>
        <w:t>การวิเคราะห์ข้อมูลประเภทกราฟในส่วนของโครงสร้างเป็นส่วนหนึ่งของการทำงานวิจัยที่มีขนาดใหญ่ การที่เราสารารถมองจุดเด่นต่างๆ ภายในกราฟออกมาได้จะมีส่วนช่วยทำให้เราสามารถคิดและวิเคราะห์ เพื่อสร้างสรรค์งานอื่นๆต่อไปได้ง่ายขึ้น หรือมีแนวทางที่จะพัฒนาไปในรูปแบบอื่นได้</w:t>
      </w:r>
    </w:p>
    <w:p w:rsidR="00961CC4" w:rsidRPr="00961CC4" w:rsidRDefault="0027267A" w:rsidP="0027267A">
      <w:pPr>
        <w:ind w:firstLine="0"/>
        <w:jc w:val="left"/>
      </w:pPr>
      <w:r>
        <w:rPr>
          <w:cs/>
        </w:rPr>
        <w:br w:type="page"/>
      </w:r>
    </w:p>
    <w:p w:rsidR="00EC23D6" w:rsidRDefault="00EC23D6" w:rsidP="00EC23D6">
      <w:pPr>
        <w:pStyle w:val="2"/>
      </w:pPr>
      <w:bookmarkStart w:id="1" w:name="_Toc186534752"/>
      <w:r>
        <w:rPr>
          <w:rFonts w:hint="cs"/>
          <w:cs/>
        </w:rPr>
        <w:lastRenderedPageBreak/>
        <w:t>ที่มาของโครงงาน</w:t>
      </w:r>
      <w:bookmarkEnd w:id="1"/>
    </w:p>
    <w:p w:rsidR="00A515DA" w:rsidRDefault="003D3AAF" w:rsidP="00A515DA">
      <w:r>
        <w:rPr>
          <w:rFonts w:hint="cs"/>
          <w:cs/>
        </w:rPr>
        <w:t>ข้อมูลในสมัยนี้ส่วนมากอยู่ในรูปแบบของข้อมูลที่เชื่อมโยงกับข้อมูลอื่นเสมอ ซึ่งข้อมูลเหล่านี้มีขนาดใหญ่มากเมื่อเราต้องการจะนำข้อมูลเรานี้มาใช้เรามักจะไม่นำข้อมูลเหล่านี้มาใช้ตรงๆ(</w:t>
      </w:r>
      <w:r>
        <w:t>Data</w:t>
      </w:r>
      <w:r>
        <w:rPr>
          <w:rFonts w:hint="cs"/>
          <w:cs/>
        </w:rPr>
        <w:t>) แต่ว่าเราจะนำสารสนเทศที่ได้จะข้อมูลเหล่านี้มาใช้นั่นเอง (</w:t>
      </w:r>
      <w:r>
        <w:t>Information</w:t>
      </w:r>
      <w:r>
        <w:rPr>
          <w:rFonts w:hint="cs"/>
          <w:cs/>
        </w:rPr>
        <w:t>) ซึ่งรูปแบบหนึ่งของสารสนเทศ ที่ทำให้เห็นความสัมพันธ์ของข้อมูลเหล่านี้ได้ชัดเจนและเข้า</w:t>
      </w:r>
      <w:r w:rsidR="00303737">
        <w:rPr>
          <w:rFonts w:hint="cs"/>
          <w:cs/>
        </w:rPr>
        <w:t>ใจได้ง่าย</w:t>
      </w:r>
      <w:r w:rsidR="006702E5">
        <w:rPr>
          <w:rFonts w:hint="cs"/>
          <w:cs/>
        </w:rPr>
        <w:t>รูปแบบหนึ่ง</w:t>
      </w:r>
      <w:r w:rsidR="00303737">
        <w:rPr>
          <w:rFonts w:hint="cs"/>
          <w:cs/>
        </w:rPr>
        <w:t>ก็คือ การนำเสนอข้อมูลที่อยู่ใน</w:t>
      </w:r>
      <w:r>
        <w:rPr>
          <w:rFonts w:hint="cs"/>
          <w:cs/>
        </w:rPr>
        <w:t>รูปแบบของกราฟ</w:t>
      </w:r>
      <w:r w:rsidR="00303737">
        <w:rPr>
          <w:rFonts w:hint="cs"/>
          <w:cs/>
        </w:rPr>
        <w:t xml:space="preserve"> ออกมาในรูปกราฟิก</w:t>
      </w:r>
    </w:p>
    <w:p w:rsidR="00BB7551" w:rsidRDefault="00BB7551" w:rsidP="00A515DA">
      <w:r>
        <w:rPr>
          <w:rFonts w:hint="cs"/>
          <w:cs/>
        </w:rPr>
        <w:t xml:space="preserve">ข้อมูลที่อยู่ในรูปแบบกราฟปัจจุบันมีมากมายเช่น ไดอะแกรมการออกแบบระบบต่างๆ </w:t>
      </w:r>
      <w:r w:rsidR="00434346">
        <w:rPr>
          <w:rFonts w:hint="cs"/>
          <w:cs/>
        </w:rPr>
        <w:t>ต้นไม้ของระบบแฟ้มเอกสาร(</w:t>
      </w:r>
      <w:r w:rsidR="00434346">
        <w:t xml:space="preserve">Directory or Folder) </w:t>
      </w:r>
      <w:r w:rsidR="00434346">
        <w:rPr>
          <w:rFonts w:hint="cs"/>
          <w:cs/>
        </w:rPr>
        <w:t>ฐานข้อมูล</w:t>
      </w:r>
      <w:r w:rsidR="00434346">
        <w:t xml:space="preserve">(Database system) </w:t>
      </w:r>
      <w:r w:rsidR="00434346">
        <w:rPr>
          <w:rFonts w:hint="cs"/>
          <w:cs/>
        </w:rPr>
        <w:t>ระบบแท็ก</w:t>
      </w:r>
      <w:r w:rsidR="00434346">
        <w:t xml:space="preserve">(Tags or categories) </w:t>
      </w:r>
      <w:r w:rsidR="00434346">
        <w:rPr>
          <w:rFonts w:hint="cs"/>
          <w:cs/>
        </w:rPr>
        <w:t>หรือแม้แต่เว็บเพจที่เชื่อมโยงกันของแต่ล่ะเว็บไซต์ รวมไปถึงสิ่งที่เป็นฮาร์ดแวร์ เช่นสายไฟฟ้าที่เดินไฟฟ้ามาให้บ้านเรา การรู้จักกันของหมู่เพื่อน(</w:t>
      </w:r>
      <w:r w:rsidR="00434346">
        <w:t xml:space="preserve">Social Network) </w:t>
      </w:r>
      <w:r w:rsidR="00434346">
        <w:rPr>
          <w:rFonts w:hint="cs"/>
          <w:cs/>
        </w:rPr>
        <w:t>การเชื่อมโยงกันของระบบของเครือข่าย</w:t>
      </w:r>
      <w:r w:rsidR="00434346">
        <w:t xml:space="preserve">(Network system) </w:t>
      </w:r>
      <w:r w:rsidR="00434346">
        <w:rPr>
          <w:rFonts w:hint="cs"/>
          <w:cs/>
        </w:rPr>
        <w:t xml:space="preserve">ถนนที่เชื่อมเมืองต่างๆ เข้าด้วยกัน สิ่งเล็กๆอย่างแผงวงจร หรือจนถึงระดับนาโนอย่าง </w:t>
      </w:r>
      <w:r w:rsidR="00434346">
        <w:t xml:space="preserve">DNA </w:t>
      </w:r>
      <w:r w:rsidR="00434346">
        <w:rPr>
          <w:rFonts w:hint="cs"/>
          <w:cs/>
        </w:rPr>
        <w:t>ของสิ่งมีชีวิตหรือพันธะของสารเคมี ที่กล่าวมาข้างต้นทั้งหมดล้วนเป็นตัวอย่างของข้อมูลประเภทกราฟทั้งสิ้น</w:t>
      </w:r>
      <w:r w:rsidR="006702E5">
        <w:rPr>
          <w:rFonts w:hint="cs"/>
          <w:cs/>
        </w:rPr>
        <w:t>แต่ว่าข้อมูลเหล่านี้บางอย่างอยู่ในรูปแบบที่เราไม่สามารถเข้าใจได้ง่ายเช่น การรู้จักกันของหมู่เพื่อนนั้นอาจเป็นสิ่งที่มีรูปแบบอะไรซ่อนอยู่แต่ว่าการที่เราจะทำความเข้าใจมันนั้นค่อนข้างยากซึ่งเราอาจจะต้องใช้การวิเคราะห์ข้อมูลหลายรูปแบบเข้าช่วยกันไม่ว่าจะเป็นทั้งรูปแบบของตารางความสัมพันธ์ หรือว่าในรูปแบบของกราฟิก</w:t>
      </w:r>
    </w:p>
    <w:p w:rsidR="006702E5" w:rsidRPr="00434346" w:rsidRDefault="006702E5" w:rsidP="00A515DA">
      <w:pPr>
        <w:rPr>
          <w:cs/>
        </w:rPr>
      </w:pPr>
      <w:r>
        <w:rPr>
          <w:rFonts w:hint="cs"/>
          <w:cs/>
        </w:rPr>
        <w:t xml:space="preserve">ด้วยเหตุผลข้างต้นผู้จัดทำโครงการจึงได้จัดทำโปรแกรมแสดงผลกราฟในรูปแบบของกราฟิกขึ้นมาเพื่อให้เป็นทางเลือกหนึ่งที่จะเป็นตัวช่วยสำหรับการวิเคราะห์ข้อมูลประเภทกราฟ </w:t>
      </w:r>
    </w:p>
    <w:p w:rsidR="00A515DA" w:rsidRDefault="00303737" w:rsidP="00A515DA">
      <w:pPr>
        <w:pStyle w:val="2"/>
      </w:pPr>
      <w:r>
        <w:rPr>
          <w:rFonts w:hint="cs"/>
          <w:cs/>
        </w:rPr>
        <w:t>แนวทางการพัฒนาโครงงาน</w:t>
      </w:r>
    </w:p>
    <w:p w:rsidR="007E6720" w:rsidRDefault="00303737" w:rsidP="007E6720">
      <w:pPr>
        <w:jc w:val="thaiDistribute"/>
      </w:pPr>
      <w:r>
        <w:rPr>
          <w:rFonts w:hint="cs"/>
          <w:cs/>
        </w:rPr>
        <w:t>แนวทางในการพัฒนา และจัดทำโปรแกรมแสดงข้อมูลชนิดกราฟออกมาในรูปแบบกราฟิก</w:t>
      </w:r>
      <w:r w:rsidR="00DF7BD5">
        <w:rPr>
          <w:rFonts w:hint="cs"/>
          <w:cs/>
        </w:rPr>
        <w:t xml:space="preserve"> มีดังต่อไปนี้คือ</w:t>
      </w:r>
    </w:p>
    <w:p w:rsidR="00513785" w:rsidRDefault="00DF7BD5" w:rsidP="00DF7BD5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ศึกษาเรื่อง</w:t>
      </w:r>
      <w:r w:rsidR="00513785">
        <w:rPr>
          <w:rFonts w:hint="cs"/>
          <w:sz w:val="24"/>
          <w:szCs w:val="32"/>
          <w:cs/>
        </w:rPr>
        <w:t>ที่เกี่ยวข้อง</w:t>
      </w:r>
    </w:p>
    <w:p w:rsidR="00DF7BD5" w:rsidRDefault="00DF7BD5" w:rsidP="00513785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กราฟและอัลกอริทึมที่เกี่ยวข้อง</w:t>
      </w:r>
    </w:p>
    <w:p w:rsidR="00E301AB" w:rsidRDefault="00DF7BD5" w:rsidP="00513785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การสร้างการแสดงผลแบบกราฟิก</w:t>
      </w:r>
    </w:p>
    <w:p w:rsidR="00DF7BD5" w:rsidRDefault="00DF7BD5" w:rsidP="00513785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ความเป็นไปได้ของเครื่องมือทีจะใช้ในการพัฒนา</w:t>
      </w:r>
    </w:p>
    <w:p w:rsidR="00DF7BD5" w:rsidRDefault="00DF7BD5" w:rsidP="00513785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ประเภทไฟล์ที่ใช้ในการจัดเก็บข้อมูลประเภทกราฟ</w:t>
      </w:r>
    </w:p>
    <w:p w:rsidR="00DF7BD5" w:rsidRDefault="00DF7BD5" w:rsidP="00DF7BD5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กำหนดขอบเขตการทำงานให้เหมาะสมกับระยะเวลาในการดำเนินโครงการและความเป็นไปได้</w:t>
      </w:r>
    </w:p>
    <w:p w:rsidR="00DF7BD5" w:rsidRDefault="000B464B" w:rsidP="00DF7BD5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ออกแบบโครงสร้างโปรแกรมรวมไปถึง รูปแบบการพัฒนา, กำหนดเครื่องมือ, ไฟล์ที่ใช้</w:t>
      </w:r>
    </w:p>
    <w:p w:rsidR="007E6720" w:rsidRDefault="000B464B" w:rsidP="00E301AB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lastRenderedPageBreak/>
        <w:t>พัฒนาโปรแกรม</w:t>
      </w:r>
    </w:p>
    <w:p w:rsidR="000B464B" w:rsidRDefault="000B464B" w:rsidP="00E301AB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ทดสอบการทำงานของโปรแกรม</w:t>
      </w:r>
    </w:p>
    <w:p w:rsidR="000B464B" w:rsidRPr="00E301AB" w:rsidRDefault="000B464B" w:rsidP="00E301AB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จัดทำเอกสารประกอบการดำเนินงาน</w:t>
      </w:r>
    </w:p>
    <w:p w:rsidR="00044449" w:rsidRDefault="00044449" w:rsidP="00044449">
      <w:pPr>
        <w:pStyle w:val="2"/>
      </w:pPr>
      <w:r>
        <w:rPr>
          <w:rFonts w:hint="cs"/>
          <w:cs/>
        </w:rPr>
        <w:t>วัตถุประสงค์</w:t>
      </w:r>
    </w:p>
    <w:p w:rsidR="00044449" w:rsidRDefault="00044449" w:rsidP="00044449">
      <w:pPr>
        <w:jc w:val="thaiDistribute"/>
        <w:rPr>
          <w:cs/>
        </w:rPr>
      </w:pPr>
      <w:r>
        <w:rPr>
          <w:rFonts w:hint="cs"/>
          <w:cs/>
        </w:rPr>
        <w:t>โปรแกรมแสดงผลข้อมูลประเภทกราฟนี้</w:t>
      </w:r>
      <w:r w:rsidRPr="009F1B46">
        <w:rPr>
          <w:rFonts w:hint="cs"/>
          <w:cs/>
        </w:rPr>
        <w:t xml:space="preserve">จัดทำขึ้น </w:t>
      </w:r>
      <w:r w:rsidR="009F1B46">
        <w:rPr>
          <w:rFonts w:hint="cs"/>
          <w:cs/>
        </w:rPr>
        <w:t>เพื่อที่จะช่วยในงานด้านต่างๆเกี่ยวกับกราฟดังนี้คือ</w:t>
      </w:r>
    </w:p>
    <w:p w:rsidR="00044449" w:rsidRPr="00BE2DA9" w:rsidRDefault="00044449" w:rsidP="00BE2DA9">
      <w:pPr>
        <w:pStyle w:val="a9"/>
        <w:numPr>
          <w:ilvl w:val="0"/>
          <w:numId w:val="12"/>
        </w:numPr>
        <w:jc w:val="thaiDistribute"/>
        <w:rPr>
          <w:szCs w:val="32"/>
        </w:rPr>
      </w:pPr>
      <w:r w:rsidRPr="00BE2DA9">
        <w:rPr>
          <w:rFonts w:hint="cs"/>
          <w:szCs w:val="32"/>
          <w:cs/>
        </w:rPr>
        <w:t>การแสดงผลในข้อมูลชนิดกราฟออกมาในรูปแบบกราฟิก</w:t>
      </w:r>
      <w:r w:rsidR="009F1B46">
        <w:rPr>
          <w:rFonts w:hint="cs"/>
          <w:szCs w:val="32"/>
          <w:cs/>
        </w:rPr>
        <w:t xml:space="preserve"> ทำให้มองภาพรวมของกราฟออกมาได้ในอีกรูปแบบหนึ่งแทนที่จะเป็นตารางหรือข้อความ</w:t>
      </w:r>
    </w:p>
    <w:p w:rsidR="009F1B46" w:rsidRDefault="009F1B46" w:rsidP="00BE2DA9">
      <w:pPr>
        <w:pStyle w:val="a9"/>
        <w:numPr>
          <w:ilvl w:val="0"/>
          <w:numId w:val="12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แสดงผลการทำงานของอัลกอริทึมให้ออกมาเป็นรูปธรรมสามารถมองเห็นได้ชัด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เพื่อทดสอบการทำงานของอัลกอริทึมต่างๆ</w:t>
      </w:r>
    </w:p>
    <w:p w:rsidR="009F1B46" w:rsidRDefault="009F1B46" w:rsidP="00BE2DA9">
      <w:pPr>
        <w:pStyle w:val="a9"/>
        <w:numPr>
          <w:ilvl w:val="0"/>
          <w:numId w:val="12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สร้างไฟล์กราฟที่สามารถนำไปใช้กับงานด้านอื่นต่อได้</w:t>
      </w:r>
    </w:p>
    <w:p w:rsidR="009F1B46" w:rsidRDefault="009F1B46" w:rsidP="00BE2DA9">
      <w:pPr>
        <w:pStyle w:val="a9"/>
        <w:numPr>
          <w:ilvl w:val="0"/>
          <w:numId w:val="12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นำข้อมูลที่เป็นชนิดกราฟที่ได้จากโปรแกรมหรือข้อมูลจากที่อื่นมาวิเคราะห์ได้</w:t>
      </w:r>
    </w:p>
    <w:p w:rsidR="00044449" w:rsidRDefault="00044449" w:rsidP="00044449">
      <w:pPr>
        <w:pStyle w:val="2"/>
      </w:pPr>
      <w:r>
        <w:rPr>
          <w:rFonts w:hint="cs"/>
          <w:cs/>
        </w:rPr>
        <w:t>ขอบเขตของโครงงาน</w:t>
      </w:r>
    </w:p>
    <w:p w:rsidR="00044449" w:rsidRDefault="00044449" w:rsidP="00044449">
      <w:pPr>
        <w:jc w:val="thaiDistribute"/>
      </w:pPr>
      <w:r>
        <w:rPr>
          <w:rFonts w:hint="cs"/>
          <w:cs/>
        </w:rPr>
        <w:t>โปรแกรมแสดงผลข้อมูลประเภทกราฟนี้จัดทำขึ้นเพื่อให้สามารถอ่านข้อมูลที่เป็นชนิดกราฟขึ้นมาแสด</w:t>
      </w:r>
      <w:r w:rsidR="009F1B46">
        <w:rPr>
          <w:rFonts w:hint="cs"/>
          <w:cs/>
        </w:rPr>
        <w:t>งผลในรูปแบบของกราฟิกได้ และต้องมี</w:t>
      </w:r>
      <w:r w:rsidR="00E8090D">
        <w:rPr>
          <w:rFonts w:hint="cs"/>
          <w:cs/>
        </w:rPr>
        <w:t>ส่วนของการจัดการกราฟต่างๆ</w:t>
      </w:r>
      <w:r>
        <w:t xml:space="preserve"> </w:t>
      </w:r>
      <w:r>
        <w:rPr>
          <w:rFonts w:hint="cs"/>
          <w:cs/>
        </w:rPr>
        <w:t>ดังนี้</w:t>
      </w:r>
    </w:p>
    <w:p w:rsidR="00044449" w:rsidRPr="009F1B46" w:rsidRDefault="00044449" w:rsidP="009F1B46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t>การแสดงผลในข้อมูลชนิดกราฟออกมาในรูปแบบกราฟิกโดยที่สามารถจัดการกับกราฟในกราฟิกได้ในระดับหนึ่งเช่น การจัดการกราฟด้วย</w:t>
      </w:r>
      <w:r w:rsidR="009F1B46" w:rsidRPr="009F1B46">
        <w:rPr>
          <w:rFonts w:hint="cs"/>
          <w:szCs w:val="32"/>
          <w:cs/>
        </w:rPr>
        <w:t>เมาส์</w:t>
      </w:r>
      <w:r w:rsidR="009F1B46">
        <w:rPr>
          <w:rFonts w:hint="cs"/>
          <w:szCs w:val="32"/>
          <w:cs/>
        </w:rPr>
        <w:t>เพื่อเปลี่ยนพิกัดของจุดตัด</w:t>
      </w:r>
    </w:p>
    <w:p w:rsidR="00044449" w:rsidRPr="009F1B46" w:rsidRDefault="00044449" w:rsidP="009F1B46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t>สารารถดัดแปลงแก้ไขกราฟนั้นๆได้เช่นสามารถเพิ่มเส้นเชื่อมหรือจุดตัดได้ในขณะที่โปรแกรมทำงานอยู่</w:t>
      </w:r>
    </w:p>
    <w:p w:rsidR="00044449" w:rsidRPr="009F1B46" w:rsidRDefault="00044449" w:rsidP="009F1B46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t>สามารถบันทึกกราฟหลังการแก้ไขในข้อ</w:t>
      </w:r>
      <w:r w:rsidRPr="009F1B46">
        <w:rPr>
          <w:szCs w:val="32"/>
        </w:rPr>
        <w:t xml:space="preserve"> 2 </w:t>
      </w:r>
      <w:r w:rsidRPr="009F1B46">
        <w:rPr>
          <w:rFonts w:hint="cs"/>
          <w:szCs w:val="32"/>
          <w:cs/>
        </w:rPr>
        <w:t>ได้โดยรูปแบบของการจัดเก็บนั้นต้องเป็นสากลและสามารถนำไปเปิดกับโปรแกรมอื่นๆได้</w:t>
      </w:r>
    </w:p>
    <w:p w:rsidR="009F1B46" w:rsidRDefault="00044449" w:rsidP="009F1B46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t xml:space="preserve">การอ่านไฟล์ที่ได้จากการบันทึกในข้อ </w:t>
      </w:r>
      <w:r w:rsidRPr="009F1B46">
        <w:rPr>
          <w:szCs w:val="32"/>
        </w:rPr>
        <w:t xml:space="preserve">3 </w:t>
      </w:r>
      <w:r w:rsidRPr="009F1B46">
        <w:rPr>
          <w:rFonts w:hint="cs"/>
          <w:szCs w:val="32"/>
          <w:cs/>
        </w:rPr>
        <w:t>ได้และสามารถอ่านไฟล์มาตรฐานเดียวกันที่บันทึกจากโปรแกรมอื่นได้</w:t>
      </w:r>
    </w:p>
    <w:p w:rsidR="00044449" w:rsidRPr="009F1B46" w:rsidRDefault="00044449" w:rsidP="009F1B46">
      <w:pPr>
        <w:pStyle w:val="a9"/>
        <w:numPr>
          <w:ilvl w:val="0"/>
          <w:numId w:val="13"/>
        </w:numPr>
        <w:jc w:val="thaiDistribute"/>
        <w:rPr>
          <w:sz w:val="24"/>
          <w:szCs w:val="24"/>
        </w:rPr>
      </w:pPr>
      <w:r w:rsidRPr="009F1B46">
        <w:rPr>
          <w:rFonts w:hint="cs"/>
          <w:sz w:val="20"/>
          <w:szCs w:val="32"/>
          <w:cs/>
        </w:rPr>
        <w:t>การจัดการกับกราฟด้วยอัลกอริทึม ที่จะให้กราฟแสดงข้อมูลที่ได้จากการประมวลผลด้วยอัลกอริทึม</w:t>
      </w:r>
    </w:p>
    <w:p w:rsidR="00044449" w:rsidRDefault="00044449" w:rsidP="00044449">
      <w:pPr>
        <w:pStyle w:val="2"/>
      </w:pPr>
      <w:r>
        <w:rPr>
          <w:rFonts w:hint="cs"/>
          <w:cs/>
        </w:rPr>
        <w:lastRenderedPageBreak/>
        <w:t>ทรัพยากรที่ใช้ในการจัดทำโครงงาน</w:t>
      </w:r>
    </w:p>
    <w:p w:rsidR="00044449" w:rsidRDefault="00BE1F5E" w:rsidP="00044449">
      <w:pPr>
        <w:jc w:val="thaiDistribute"/>
      </w:pPr>
      <w:r>
        <w:rPr>
          <w:rFonts w:hint="cs"/>
          <w:cs/>
        </w:rPr>
        <w:t>ทรัพยากรที่ใช้ในการจัดทำโปรแกรม</w:t>
      </w:r>
      <w:r w:rsidR="00213654">
        <w:rPr>
          <w:rFonts w:hint="cs"/>
          <w:cs/>
        </w:rPr>
        <w:t>แสดงผลกราฟในรูปแบบของกราฟิกซึ่งประกอบด้วย อุปกรณ์ด้านฮาร์ดแวร์และซอฟต์แวร์ที่ใช้ในการพัฒนาระบบแบ่งได้ดังนี้ คือ</w:t>
      </w:r>
    </w:p>
    <w:p w:rsidR="00044449" w:rsidRDefault="00723CC1" w:rsidP="00213654">
      <w:pPr>
        <w:pStyle w:val="a9"/>
        <w:numPr>
          <w:ilvl w:val="0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ด้านฮาร์ดแวร์</w:t>
      </w:r>
      <w:r w:rsidRPr="00723CC1">
        <w:t>(Hardware)</w:t>
      </w:r>
    </w:p>
    <w:p w:rsidR="00723CC1" w:rsidRDefault="00723CC1" w:rsidP="00723CC1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เครื่องคอมพิวเตอร์ส่วนบุคคล</w:t>
      </w:r>
      <w:r w:rsidR="00C30AC3">
        <w:rPr>
          <w:rFonts w:hint="cs"/>
          <w:sz w:val="24"/>
          <w:szCs w:val="32"/>
          <w:cs/>
        </w:rPr>
        <w:t>(</w:t>
      </w:r>
      <w:r w:rsidR="00C30AC3">
        <w:t>N</w:t>
      </w:r>
      <w:r w:rsidR="00C30AC3" w:rsidRPr="00C30AC3">
        <w:t>otebook, PC, Macintosh</w:t>
      </w:r>
      <w:r w:rsidR="00C30AC3">
        <w:t>,MacBook</w:t>
      </w:r>
      <w:r w:rsidR="00C30AC3">
        <w:rPr>
          <w:sz w:val="24"/>
          <w:szCs w:val="32"/>
        </w:rPr>
        <w:t xml:space="preserve">) </w:t>
      </w:r>
    </w:p>
    <w:p w:rsidR="00723CC1" w:rsidRDefault="00723CC1" w:rsidP="00723CC1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ซีพียู </w:t>
      </w:r>
      <w:r w:rsidRPr="00723CC1">
        <w:t>1.60 GHz</w:t>
      </w:r>
    </w:p>
    <w:p w:rsidR="00723CC1" w:rsidRDefault="00723CC1" w:rsidP="00723CC1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แรม </w:t>
      </w:r>
      <w:r w:rsidRPr="00723CC1">
        <w:t>256 MB</w:t>
      </w:r>
    </w:p>
    <w:p w:rsidR="00723CC1" w:rsidRDefault="00723CC1" w:rsidP="00723CC1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ฮาร์ดดิสก์ความจุ </w:t>
      </w:r>
      <w:r>
        <w:t>4</w:t>
      </w:r>
      <w:r w:rsidRPr="00723CC1">
        <w:t xml:space="preserve"> GB</w:t>
      </w:r>
    </w:p>
    <w:p w:rsidR="00C30AC3" w:rsidRPr="00C30AC3" w:rsidRDefault="00C30AC3" w:rsidP="00C30AC3">
      <w:pPr>
        <w:pStyle w:val="a9"/>
        <w:numPr>
          <w:ilvl w:val="0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ด้านซอฟแวร์</w:t>
      </w:r>
      <w:r w:rsidRPr="00C30AC3">
        <w:t>(Software)</w:t>
      </w:r>
    </w:p>
    <w:p w:rsidR="00F533A0" w:rsidRPr="00F533A0" w:rsidRDefault="00F533A0" w:rsidP="00C30AC3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>Python runtime :</w:t>
      </w:r>
      <w:r>
        <w:rPr>
          <w:rFonts w:hint="cs"/>
          <w:szCs w:val="32"/>
          <w:cs/>
        </w:rPr>
        <w:t xml:space="preserve"> ภาษาที่ใช้ในการพัฒนา</w:t>
      </w:r>
    </w:p>
    <w:p w:rsidR="00C30AC3" w:rsidRDefault="00F533A0" w:rsidP="00C30AC3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 xml:space="preserve">PyQt4 library : library </w:t>
      </w:r>
      <w:r>
        <w:rPr>
          <w:rFonts w:hint="cs"/>
          <w:szCs w:val="32"/>
          <w:cs/>
        </w:rPr>
        <w:t xml:space="preserve">ของ </w:t>
      </w:r>
      <w:r>
        <w:rPr>
          <w:szCs w:val="32"/>
        </w:rPr>
        <w:t xml:space="preserve">Python </w:t>
      </w:r>
      <w:r>
        <w:rPr>
          <w:rFonts w:hint="cs"/>
          <w:szCs w:val="32"/>
          <w:cs/>
        </w:rPr>
        <w:t>ที่ใช้ในการสร้างกราฟิก</w:t>
      </w:r>
    </w:p>
    <w:p w:rsidR="00F533A0" w:rsidRPr="00F533A0" w:rsidRDefault="00F533A0" w:rsidP="00C30AC3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 xml:space="preserve">Easy Eclipse for LAMP : IDE </w:t>
      </w:r>
      <w:r>
        <w:rPr>
          <w:rFonts w:hint="cs"/>
          <w:szCs w:val="32"/>
          <w:cs/>
        </w:rPr>
        <w:t>ที่ใช้ในการพัฒนา</w:t>
      </w:r>
    </w:p>
    <w:p w:rsidR="00270893" w:rsidRPr="00270893" w:rsidRDefault="00F533A0" w:rsidP="00270893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 xml:space="preserve">yEd graph editor : </w:t>
      </w:r>
      <w:r>
        <w:rPr>
          <w:rFonts w:hint="cs"/>
          <w:szCs w:val="32"/>
          <w:cs/>
        </w:rPr>
        <w:t>โปรแกรมในการสร้างกราฟตัวอย่าง</w:t>
      </w:r>
    </w:p>
    <w:p w:rsidR="00270893" w:rsidRPr="00270893" w:rsidRDefault="00270893" w:rsidP="00270893">
      <w:pPr>
        <w:pStyle w:val="a9"/>
        <w:numPr>
          <w:ilvl w:val="0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>Server control version</w:t>
      </w:r>
    </w:p>
    <w:p w:rsidR="00270893" w:rsidRPr="00270893" w:rsidRDefault="00270893" w:rsidP="00270893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t xml:space="preserve">Google Code: SVN repository </w:t>
      </w:r>
    </w:p>
    <w:p w:rsidR="00044449" w:rsidRDefault="00044449" w:rsidP="00044449">
      <w:pPr>
        <w:pStyle w:val="2"/>
      </w:pPr>
      <w:r>
        <w:rPr>
          <w:rFonts w:hint="cs"/>
          <w:cs/>
        </w:rPr>
        <w:t>ระยะเวลาในการดำเนินงาน</w:t>
      </w:r>
    </w:p>
    <w:p w:rsidR="00044449" w:rsidRDefault="00270893" w:rsidP="00270893">
      <w:pPr>
        <w:jc w:val="thaiDistribute"/>
        <w:rPr>
          <w:sz w:val="24"/>
        </w:rPr>
      </w:pPr>
      <w:r>
        <w:rPr>
          <w:rFonts w:hint="cs"/>
          <w:sz w:val="24"/>
          <w:cs/>
        </w:rPr>
        <w:t xml:space="preserve">ระยะเวลาที่ใช้ในการพัฒนาโปรแกรม ดังตารางที่ </w:t>
      </w:r>
      <w:r w:rsidRPr="00270893">
        <w:rPr>
          <w:szCs w:val="40"/>
        </w:rPr>
        <w:t>1-1</w:t>
      </w:r>
    </w:p>
    <w:tbl>
      <w:tblPr>
        <w:tblW w:w="8734" w:type="dxa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794"/>
        <w:gridCol w:w="971"/>
        <w:gridCol w:w="345"/>
        <w:gridCol w:w="647"/>
        <w:gridCol w:w="435"/>
        <w:gridCol w:w="557"/>
        <w:gridCol w:w="345"/>
        <w:gridCol w:w="222"/>
        <w:gridCol w:w="426"/>
        <w:gridCol w:w="567"/>
        <w:gridCol w:w="425"/>
      </w:tblGrid>
      <w:tr w:rsidR="00513785" w:rsidRPr="00513785" w:rsidTr="002C5465">
        <w:trPr>
          <w:trHeight w:val="553"/>
        </w:trPr>
        <w:tc>
          <w:tcPr>
            <w:tcW w:w="3794" w:type="dxa"/>
          </w:tcPr>
          <w:p w:rsidR="00513785" w:rsidRPr="00513785" w:rsidRDefault="00513785" w:rsidP="00513785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</w:rPr>
            </w:pPr>
            <w:r w:rsidRPr="00513785">
              <w:rPr>
                <w:rFonts w:hint="cs"/>
                <w:b/>
                <w:bCs/>
                <w:cs/>
              </w:rPr>
              <w:t>การดำเนินงาน</w:t>
            </w:r>
          </w:p>
        </w:tc>
        <w:tc>
          <w:tcPr>
            <w:tcW w:w="971" w:type="dxa"/>
          </w:tcPr>
          <w:p w:rsidR="00513785" w:rsidRPr="00513785" w:rsidRDefault="00513785" w:rsidP="00513785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มิ.ย</w:t>
            </w:r>
            <w:r w:rsidRPr="00513785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992" w:type="dxa"/>
            <w:gridSpan w:val="2"/>
          </w:tcPr>
          <w:p w:rsidR="00513785" w:rsidRPr="00513785" w:rsidRDefault="00513785" w:rsidP="00513785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ก</w:t>
            </w:r>
            <w:r w:rsidRPr="00513785">
              <w:rPr>
                <w:rFonts w:hint="cs"/>
                <w:b/>
                <w:bCs/>
                <w:cs/>
              </w:rPr>
              <w:t>.ค.</w:t>
            </w:r>
          </w:p>
        </w:tc>
        <w:tc>
          <w:tcPr>
            <w:tcW w:w="992" w:type="dxa"/>
            <w:gridSpan w:val="2"/>
          </w:tcPr>
          <w:p w:rsidR="00513785" w:rsidRPr="00513785" w:rsidRDefault="00513785" w:rsidP="00513785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ส.ค</w:t>
            </w:r>
            <w:r w:rsidRPr="00513785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993" w:type="dxa"/>
            <w:gridSpan w:val="3"/>
          </w:tcPr>
          <w:p w:rsidR="00513785" w:rsidRPr="00513785" w:rsidRDefault="00513785" w:rsidP="00513785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ก.ย</w:t>
            </w:r>
            <w:r w:rsidRPr="00513785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992" w:type="dxa"/>
            <w:gridSpan w:val="2"/>
          </w:tcPr>
          <w:p w:rsidR="00513785" w:rsidRPr="00513785" w:rsidRDefault="00513785" w:rsidP="00513785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ต</w:t>
            </w:r>
            <w:r w:rsidRPr="00513785">
              <w:rPr>
                <w:rFonts w:hint="cs"/>
                <w:b/>
                <w:bCs/>
                <w:cs/>
              </w:rPr>
              <w:t>.ค.</w:t>
            </w:r>
          </w:p>
        </w:tc>
      </w:tr>
      <w:tr w:rsidR="00513785" w:rsidRPr="00513785" w:rsidTr="002C5465">
        <w:tc>
          <w:tcPr>
            <w:tcW w:w="3794" w:type="dxa"/>
          </w:tcPr>
          <w:p w:rsidR="00513785" w:rsidRPr="00513785" w:rsidRDefault="00513785" w:rsidP="00513785">
            <w:pPr>
              <w:tabs>
                <w:tab w:val="left" w:pos="720"/>
                <w:tab w:val="left" w:pos="1080"/>
              </w:tabs>
              <w:ind w:firstLine="0"/>
              <w:rPr>
                <w:cs/>
              </w:rPr>
            </w:pPr>
            <w:r w:rsidRPr="00513785">
              <w:t>1.</w:t>
            </w:r>
            <w:r w:rsidRPr="00513785">
              <w:rPr>
                <w:rFonts w:hint="cs"/>
                <w:cs/>
              </w:rPr>
              <w:t xml:space="preserve"> ศึกษาปัญหา และแนวทางการแก้ปัญหา</w:t>
            </w:r>
          </w:p>
        </w:tc>
        <w:tc>
          <w:tcPr>
            <w:tcW w:w="971" w:type="dxa"/>
            <w:shd w:val="clear" w:color="auto" w:fill="A6A6A6"/>
          </w:tcPr>
          <w:p w:rsidR="00513785" w:rsidRPr="00513785" w:rsidRDefault="0051378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  <w:shd w:val="clear" w:color="auto" w:fill="A6A6A6"/>
          </w:tcPr>
          <w:p w:rsidR="00513785" w:rsidRPr="00513785" w:rsidRDefault="0051378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513785" w:rsidRPr="00513785" w:rsidRDefault="0051378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3" w:type="dxa"/>
            <w:gridSpan w:val="3"/>
          </w:tcPr>
          <w:p w:rsidR="00513785" w:rsidRPr="00513785" w:rsidRDefault="0051378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513785" w:rsidRPr="00513785" w:rsidRDefault="0051378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</w:tr>
      <w:tr w:rsidR="002C5465" w:rsidRPr="00513785" w:rsidTr="002C5465">
        <w:tc>
          <w:tcPr>
            <w:tcW w:w="3794" w:type="dxa"/>
          </w:tcPr>
          <w:p w:rsidR="002C5465" w:rsidRPr="00513785" w:rsidRDefault="002C5465" w:rsidP="002C5465">
            <w:pPr>
              <w:tabs>
                <w:tab w:val="left" w:pos="720"/>
                <w:tab w:val="left" w:pos="1080"/>
              </w:tabs>
              <w:ind w:firstLine="0"/>
              <w:rPr>
                <w:cs/>
              </w:rPr>
            </w:pPr>
            <w:r w:rsidRPr="00513785">
              <w:t>2.</w:t>
            </w:r>
            <w:r w:rsidRPr="00513785">
              <w:rPr>
                <w:rFonts w:hint="cs"/>
                <w:cs/>
              </w:rPr>
              <w:t xml:space="preserve"> วิเคราะห์ และออกแบบ</w:t>
            </w:r>
            <w:r>
              <w:rPr>
                <w:rFonts w:hint="cs"/>
                <w:cs/>
              </w:rPr>
              <w:t>โปรแกรม</w:t>
            </w:r>
          </w:p>
        </w:tc>
        <w:tc>
          <w:tcPr>
            <w:tcW w:w="971" w:type="dxa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345" w:type="dxa"/>
            <w:tcBorders>
              <w:right w:val="single" w:sz="4" w:space="0" w:color="auto"/>
            </w:tcBorders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647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  <w:shd w:val="clear" w:color="auto" w:fill="A6A6A6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345" w:type="dxa"/>
            <w:tcBorders>
              <w:right w:val="single" w:sz="4" w:space="0" w:color="auto"/>
            </w:tcBorders>
            <w:shd w:val="clear" w:color="auto" w:fill="A6A6A6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  <w:shd w:val="clear" w:color="auto" w:fill="FFFFFF" w:themeFill="background1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</w:tr>
      <w:tr w:rsidR="002C5465" w:rsidRPr="00513785" w:rsidTr="00F933F0">
        <w:tc>
          <w:tcPr>
            <w:tcW w:w="3794" w:type="dxa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  <w:rPr>
                <w:cs/>
              </w:rPr>
            </w:pPr>
            <w:r w:rsidRPr="00513785">
              <w:t>3.</w:t>
            </w:r>
            <w:r w:rsidRPr="00513785">
              <w:rPr>
                <w:rFonts w:hint="cs"/>
                <w:cs/>
              </w:rPr>
              <w:t xml:space="preserve"> เขียนโปรแกรม</w:t>
            </w:r>
          </w:p>
        </w:tc>
        <w:tc>
          <w:tcPr>
            <w:tcW w:w="971" w:type="dxa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  <w:shd w:val="clear" w:color="auto" w:fill="A6A6A6" w:themeFill="background1" w:themeFillShade="A6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3" w:type="dxa"/>
            <w:gridSpan w:val="3"/>
            <w:shd w:val="clear" w:color="auto" w:fill="A6A6A6" w:themeFill="background1" w:themeFillShade="A6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6A6A6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</w:tr>
      <w:tr w:rsidR="002C5465" w:rsidRPr="00513785" w:rsidTr="002C5465">
        <w:tc>
          <w:tcPr>
            <w:tcW w:w="3794" w:type="dxa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  <w:rPr>
                <w:cs/>
              </w:rPr>
            </w:pPr>
            <w:r w:rsidRPr="00513785">
              <w:t>4.</w:t>
            </w:r>
            <w:r w:rsidRPr="00513785">
              <w:rPr>
                <w:rFonts w:hint="cs"/>
                <w:cs/>
              </w:rPr>
              <w:t xml:space="preserve"> ทดสอบการทำงานของโปรแกรม</w:t>
            </w:r>
          </w:p>
        </w:tc>
        <w:tc>
          <w:tcPr>
            <w:tcW w:w="971" w:type="dxa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557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3" w:type="dxa"/>
            <w:gridSpan w:val="3"/>
            <w:shd w:val="clear" w:color="auto" w:fill="A6A6A6" w:themeFill="background1" w:themeFillShade="A6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</w:tr>
      <w:tr w:rsidR="002C5465" w:rsidRPr="00513785" w:rsidTr="002C5465">
        <w:tc>
          <w:tcPr>
            <w:tcW w:w="3794" w:type="dxa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  <w:rPr>
                <w:cs/>
              </w:rPr>
            </w:pPr>
            <w:r w:rsidRPr="00513785">
              <w:t>5.</w:t>
            </w:r>
            <w:r w:rsidRPr="00513785">
              <w:rPr>
                <w:rFonts w:hint="cs"/>
                <w:cs/>
              </w:rPr>
              <w:t xml:space="preserve"> จัดทำเอกสาร</w:t>
            </w:r>
          </w:p>
        </w:tc>
        <w:tc>
          <w:tcPr>
            <w:tcW w:w="971" w:type="dxa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2C5465" w:rsidRPr="00513785" w:rsidRDefault="002C5465" w:rsidP="00513785">
            <w:pPr>
              <w:tabs>
                <w:tab w:val="left" w:pos="720"/>
                <w:tab w:val="left" w:pos="1080"/>
              </w:tabs>
              <w:ind w:firstLine="0"/>
            </w:pPr>
          </w:p>
        </w:tc>
      </w:tr>
    </w:tbl>
    <w:p w:rsidR="00513785" w:rsidRPr="00BB7551" w:rsidRDefault="00BB7551" w:rsidP="00BB7551">
      <w:pPr>
        <w:tabs>
          <w:tab w:val="left" w:pos="720"/>
          <w:tab w:val="left" w:pos="1080"/>
        </w:tabs>
        <w:rPr>
          <w:cs/>
        </w:rPr>
      </w:pPr>
      <w:r w:rsidRPr="006E09D0">
        <w:rPr>
          <w:rFonts w:hint="cs"/>
          <w:b/>
          <w:bCs/>
          <w:cs/>
        </w:rPr>
        <w:t xml:space="preserve">ตารางที่ </w:t>
      </w:r>
      <w:r w:rsidRPr="006E09D0">
        <w:rPr>
          <w:b/>
          <w:bCs/>
        </w:rPr>
        <w:t>1-1</w:t>
      </w:r>
      <w:r>
        <w:t xml:space="preserve">  </w:t>
      </w:r>
      <w:r>
        <w:rPr>
          <w:rFonts w:hint="cs"/>
          <w:cs/>
        </w:rPr>
        <w:t>ระยะเวลาในการดำเนินงาน</w:t>
      </w:r>
    </w:p>
    <w:p w:rsidR="00044449" w:rsidRDefault="00044449" w:rsidP="00044449">
      <w:pPr>
        <w:pStyle w:val="2"/>
      </w:pPr>
      <w:r w:rsidRPr="00044449">
        <w:rPr>
          <w:rFonts w:hint="cs"/>
          <w:cs/>
        </w:rPr>
        <w:t>ประโยชน์ที่คาดว่าจะได้รับ</w:t>
      </w:r>
    </w:p>
    <w:p w:rsidR="00044449" w:rsidRDefault="00BB7551" w:rsidP="00044449">
      <w:pPr>
        <w:jc w:val="thaiDistribute"/>
      </w:pPr>
      <w:r>
        <w:rPr>
          <w:rFonts w:hint="cs"/>
          <w:cs/>
        </w:rPr>
        <w:t>ประโยชน์ที่คาดว่าจะได้รับจากการทำโปรแกรมแสดงผลข้อมูลชนิดกราฟในรูปแบบกราฟิกมี</w:t>
      </w:r>
      <w:r w:rsidR="00044449">
        <w:rPr>
          <w:rFonts w:hint="cs"/>
          <w:cs/>
        </w:rPr>
        <w:t>ดังนี้</w:t>
      </w:r>
    </w:p>
    <w:p w:rsidR="00044449" w:rsidRDefault="00BB7551" w:rsidP="00BB7551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ช่วยให้การทำความเข้าใจข้อมูลประเภทกราฟง่ายขึ้น</w:t>
      </w:r>
    </w:p>
    <w:p w:rsidR="00044449" w:rsidRDefault="00BB7551" w:rsidP="00BB7551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lastRenderedPageBreak/>
        <w:t>ทดสอบความถูกต้องของอัลกอริทึมที่ใช้วิเคราะห์กราฟได้</w:t>
      </w:r>
    </w:p>
    <w:p w:rsidR="00044449" w:rsidRDefault="00BB7551" w:rsidP="00BB7551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มีโปรแกรมแสดงผลข้อมูลชนิดกราฟให้อยู่ในรูปที่ดูง่ายขึ้น</w:t>
      </w:r>
    </w:p>
    <w:p w:rsidR="00044449" w:rsidRDefault="00BB7551" w:rsidP="00BB7551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สามารถนำกราฟที่สร้างขึ้นไปใช้ต่อได้</w:t>
      </w:r>
    </w:p>
    <w:p w:rsidR="00D60255" w:rsidRDefault="00D60255" w:rsidP="00D60255">
      <w:pPr>
        <w:ind w:firstLine="0"/>
        <w:jc w:val="left"/>
        <w:rPr>
          <w:cs/>
        </w:rPr>
      </w:pPr>
      <w:r>
        <w:br w:type="page"/>
      </w:r>
    </w:p>
    <w:p w:rsidR="00514918" w:rsidRDefault="00514918" w:rsidP="00514918">
      <w:pPr>
        <w:pStyle w:val="1"/>
      </w:pPr>
      <w:r>
        <w:rPr>
          <w:cs/>
        </w:rPr>
        <w:lastRenderedPageBreak/>
        <w:br/>
      </w:r>
      <w:bookmarkStart w:id="2" w:name="_Toc186534755"/>
      <w:r>
        <w:rPr>
          <w:rFonts w:hint="cs"/>
          <w:cs/>
        </w:rPr>
        <w:t>ทฤษฏีที่เกี่ยวข้อง</w:t>
      </w:r>
      <w:bookmarkEnd w:id="2"/>
    </w:p>
    <w:p w:rsidR="00514918" w:rsidRDefault="00B967E5" w:rsidP="00514918">
      <w:r>
        <w:rPr>
          <w:rFonts w:hint="cs"/>
          <w:cs/>
        </w:rPr>
        <w:t>ทฤษฏีและกระบวนการต่างที่เกี่ยวข้องในการจัดทำโปรแกรมแสดงผลข้อมูลชนิดกราฟออกมาในรูปแบบกราฟิก</w:t>
      </w:r>
      <w:r w:rsidR="00F3205C">
        <w:rPr>
          <w:rFonts w:hint="cs"/>
          <w:cs/>
        </w:rPr>
        <w:t xml:space="preserve"> มีดังนี้</w:t>
      </w:r>
    </w:p>
    <w:p w:rsidR="00F3205C" w:rsidRDefault="00C21CED" w:rsidP="00514918">
      <w:r>
        <w:t>2.1</w:t>
      </w:r>
      <w:r>
        <w:rPr>
          <w:rFonts w:hint="cs"/>
          <w:cs/>
        </w:rPr>
        <w:t xml:space="preserve"> </w:t>
      </w:r>
      <w:r w:rsidR="00F3205C">
        <w:rPr>
          <w:rFonts w:hint="cs"/>
          <w:cs/>
        </w:rPr>
        <w:t>การควบคุมเวอร์ชันของรหัสโปรแกรมด้วย</w:t>
      </w:r>
      <w:r w:rsidR="00F3205C">
        <w:t xml:space="preserve"> (SVN </w:t>
      </w:r>
      <w:r w:rsidR="00F3205C" w:rsidRPr="00F3205C">
        <w:rPr>
          <w:b/>
          <w:bCs/>
        </w:rPr>
        <w:t>S</w:t>
      </w:r>
      <w:r w:rsidR="00F3205C">
        <w:t>ub</w:t>
      </w:r>
      <w:r w:rsidR="00F3205C" w:rsidRPr="00F3205C">
        <w:rPr>
          <w:b/>
          <w:bCs/>
        </w:rPr>
        <w:t>v</w:t>
      </w:r>
      <w:r w:rsidR="00F3205C">
        <w:t>ersio</w:t>
      </w:r>
      <w:r w:rsidR="00F3205C" w:rsidRPr="00F3205C">
        <w:rPr>
          <w:b/>
          <w:bCs/>
        </w:rPr>
        <w:t>n</w:t>
      </w:r>
      <w:r w:rsidR="00F3205C">
        <w:rPr>
          <w:b/>
          <w:bCs/>
        </w:rPr>
        <w:t>)</w:t>
      </w:r>
      <w:r w:rsidR="00596F9C">
        <w:t xml:space="preserve"> </w:t>
      </w:r>
      <w:r w:rsidR="00596F9C">
        <w:rPr>
          <w:rFonts w:hint="cs"/>
          <w:cs/>
        </w:rPr>
        <w:t xml:space="preserve"> และ </w:t>
      </w:r>
      <w:r w:rsidR="00596F9C">
        <w:t>Google Code</w:t>
      </w:r>
    </w:p>
    <w:p w:rsidR="00F3205C" w:rsidRDefault="00F3205C" w:rsidP="00514918">
      <w:r>
        <w:t>2.2</w:t>
      </w:r>
      <w:r w:rsidR="00C21CED">
        <w:rPr>
          <w:rFonts w:hint="cs"/>
          <w:cs/>
        </w:rPr>
        <w:t xml:space="preserve"> </w:t>
      </w:r>
      <w:r w:rsidR="00C21CED">
        <w:t xml:space="preserve">XML </w:t>
      </w:r>
      <w:r w:rsidR="00C21CED">
        <w:rPr>
          <w:rFonts w:hint="cs"/>
          <w:cs/>
        </w:rPr>
        <w:t xml:space="preserve">และ </w:t>
      </w:r>
      <w:r w:rsidR="00C21CED">
        <w:t>GraphML</w:t>
      </w:r>
    </w:p>
    <w:p w:rsidR="00C21CED" w:rsidRDefault="00C21CED" w:rsidP="00514918">
      <w:r>
        <w:t xml:space="preserve">2.3 Python </w:t>
      </w:r>
      <w:r>
        <w:rPr>
          <w:rFonts w:hint="cs"/>
          <w:cs/>
        </w:rPr>
        <w:t xml:space="preserve">และ </w:t>
      </w:r>
      <w:r>
        <w:t>PyQt4</w:t>
      </w:r>
    </w:p>
    <w:p w:rsidR="00C21CED" w:rsidRDefault="00C21CED" w:rsidP="00514918">
      <w:r>
        <w:t xml:space="preserve">2.4 </w:t>
      </w:r>
      <w:r>
        <w:rPr>
          <w:rFonts w:hint="cs"/>
          <w:cs/>
        </w:rPr>
        <w:t>กราฟอัลกอริทึม</w:t>
      </w:r>
    </w:p>
    <w:p w:rsidR="00C21CED" w:rsidRDefault="00C21CED" w:rsidP="00514918">
      <w:r>
        <w:t>2.5 IDE</w:t>
      </w:r>
      <w:r>
        <w:rPr>
          <w:rFonts w:hint="cs"/>
          <w:cs/>
        </w:rPr>
        <w:t xml:space="preserve">, </w:t>
      </w:r>
      <w:r>
        <w:t xml:space="preserve">Eclipse </w:t>
      </w:r>
      <w:r>
        <w:rPr>
          <w:rFonts w:hint="cs"/>
          <w:cs/>
        </w:rPr>
        <w:t xml:space="preserve">และ </w:t>
      </w:r>
      <w:r>
        <w:t>EasyEclipse for LAMP</w:t>
      </w:r>
    </w:p>
    <w:p w:rsidR="00596F9C" w:rsidRDefault="00596F9C" w:rsidP="00514918">
      <w:r>
        <w:t>2.6 Open Source Software</w:t>
      </w:r>
    </w:p>
    <w:p w:rsidR="004E4859" w:rsidRPr="00514918" w:rsidRDefault="004E4859" w:rsidP="00514918">
      <w:pPr>
        <w:rPr>
          <w:cs/>
        </w:rPr>
      </w:pPr>
      <w:r>
        <w:rPr>
          <w:rFonts w:hint="cs"/>
          <w:cs/>
        </w:rPr>
        <w:t>ซึ่งจะอธิบายถึงรายละเอียด วิธีใช้ ตัวอย่าง และการนำมาใช้ของแต่ล่ะหัวข้อข้างต้นโดยละเอียดต่อไปนี้</w:t>
      </w:r>
    </w:p>
    <w:p w:rsidR="00C81E9E" w:rsidRDefault="004E4859" w:rsidP="00514918">
      <w:pPr>
        <w:pStyle w:val="2"/>
      </w:pPr>
      <w:r>
        <w:rPr>
          <w:rFonts w:hint="cs"/>
          <w:cs/>
        </w:rPr>
        <w:t>การควบเวอร์ชันของรหัสโปรแกรมด้วย (</w:t>
      </w:r>
      <w:r>
        <w:t xml:space="preserve">SVN Subversion) </w:t>
      </w:r>
      <w:r>
        <w:rPr>
          <w:rFonts w:hint="cs"/>
          <w:cs/>
        </w:rPr>
        <w:t xml:space="preserve">และ </w:t>
      </w:r>
      <w:r>
        <w:t>Google Code</w:t>
      </w:r>
    </w:p>
    <w:p w:rsidR="00C81E9E" w:rsidRDefault="004C6B66" w:rsidP="004C6B66">
      <w:pPr>
        <w:jc w:val="thaiDistribute"/>
      </w:pPr>
      <w:r>
        <w:rPr>
          <w:rFonts w:hint="cs"/>
          <w:cs/>
        </w:rPr>
        <w:t>เนื่องจากขณะที่โปรแกรมยังอยู่ในขั้นตอนของการพัฒนานั้นจะมีการเปลี่ยนแปลงของโปรแกรมอย่างมากและอาจจะมีการเปลี่ยนโครงสร้างของโปรแกรมด้วยซึ่งการแก้ไขบางอย่างอาจจะทำให้โปรแกรมเสียหายหรือไม่สามารถใช้งานได้ เราอาจแก้ปัญหานี้ได้โดยการทำ สำรองข้อมูลไฟล์(</w:t>
      </w:r>
      <w:r>
        <w:t xml:space="preserve">back up file) </w:t>
      </w:r>
      <w:r>
        <w:rPr>
          <w:rFonts w:hint="cs"/>
          <w:cs/>
        </w:rPr>
        <w:t>สำหรับแต่ล่ะเวอร์ชั่นของโปรแกรม แต่ว่าการทำ</w:t>
      </w:r>
      <w:r w:rsidR="009B499A">
        <w:rPr>
          <w:rFonts w:hint="cs"/>
          <w:cs/>
        </w:rPr>
        <w:t>สำรองข้อมูลทั้งหมดของโปรแกรม ทุกๆเวอร์ชันจะทำให้เปลืองพื้นที่ในฮาร์ดดิสก์มาก</w:t>
      </w:r>
      <w:r w:rsidR="00C83448">
        <w:rPr>
          <w:rFonts w:hint="cs"/>
          <w:cs/>
        </w:rPr>
        <w:t xml:space="preserve"> ซึ่งปัจจุบันปัญหาแบบนี้ได้มีผู้ที่คิดวิธีในการแก้ไขปัญหาแบบนี้แล้วคือการใช้ ซอฟแวร์ในการควบคุมรหัสโปรแกรม</w:t>
      </w:r>
      <w:r w:rsidR="00C83448">
        <w:t xml:space="preserve">(source code) </w:t>
      </w:r>
      <w:r w:rsidR="00C83448">
        <w:rPr>
          <w:rFonts w:hint="cs"/>
          <w:cs/>
        </w:rPr>
        <w:t xml:space="preserve">โดยโปรแกรมที่เป็นที่รู้จักกันมากในปัจจุบันได้แก่ </w:t>
      </w:r>
      <w:r w:rsidR="00C83448">
        <w:t>SVN (</w:t>
      </w:r>
      <w:r w:rsidR="00C83448" w:rsidRPr="00C83448">
        <w:rPr>
          <w:b/>
          <w:bCs/>
        </w:rPr>
        <w:t>S</w:t>
      </w:r>
      <w:r w:rsidR="00C83448">
        <w:t>ub</w:t>
      </w:r>
      <w:r w:rsidR="00C83448" w:rsidRPr="00C83448">
        <w:rPr>
          <w:b/>
          <w:bCs/>
        </w:rPr>
        <w:t>v</w:t>
      </w:r>
      <w:r w:rsidR="00C83448">
        <w:t>er</w:t>
      </w:r>
      <w:r w:rsidR="00C83448" w:rsidRPr="00C83448">
        <w:t>s</w:t>
      </w:r>
      <w:r w:rsidR="00C83448">
        <w:t>io</w:t>
      </w:r>
      <w:r w:rsidR="00C83448" w:rsidRPr="00C83448">
        <w:rPr>
          <w:b/>
          <w:bCs/>
        </w:rPr>
        <w:t>n</w:t>
      </w:r>
      <w:r w:rsidR="00C83448">
        <w:t>)</w:t>
      </w:r>
      <w:r w:rsidR="00C83448">
        <w:rPr>
          <w:rFonts w:hint="cs"/>
          <w:cs/>
        </w:rPr>
        <w:t xml:space="preserve">และ </w:t>
      </w:r>
      <w:r w:rsidR="00C83448">
        <w:t>CVS (</w:t>
      </w:r>
      <w:r w:rsidR="00C83448" w:rsidRPr="00C83448">
        <w:t>Concurrent Versions System</w:t>
      </w:r>
      <w:r w:rsidR="00C83448">
        <w:t xml:space="preserve">) </w:t>
      </w:r>
      <w:r w:rsidR="00C83448">
        <w:rPr>
          <w:rFonts w:hint="cs"/>
          <w:cs/>
        </w:rPr>
        <w:t xml:space="preserve">ซึ่งในที่นี้ผู้พัฒนาได้เลือกใช้ </w:t>
      </w:r>
      <w:r w:rsidR="00C83448">
        <w:t xml:space="preserve">SVN </w:t>
      </w:r>
      <w:r w:rsidR="005D31C2">
        <w:rPr>
          <w:rFonts w:hint="cs"/>
          <w:cs/>
        </w:rPr>
        <w:t xml:space="preserve">เพราะว่า </w:t>
      </w:r>
      <w:r w:rsidR="005D31C2">
        <w:t xml:space="preserve">SVN </w:t>
      </w:r>
      <w:r w:rsidR="005D31C2">
        <w:rPr>
          <w:rFonts w:hint="cs"/>
          <w:cs/>
        </w:rPr>
        <w:t xml:space="preserve">สนับสนุนการ </w:t>
      </w:r>
      <w:r w:rsidR="005D31C2">
        <w:rPr>
          <w:cs/>
        </w:rPr>
        <w:t>เปลี่ยนชื่อไฟล์</w:t>
      </w:r>
      <w:r w:rsidR="005D31C2">
        <w:rPr>
          <w:rFonts w:hint="cs"/>
          <w:cs/>
        </w:rPr>
        <w:t xml:space="preserve"> ละ</w:t>
      </w:r>
      <w:r w:rsidR="005D31C2">
        <w:rPr>
          <w:cs/>
        </w:rPr>
        <w:t>ลบไดเรคทอรี</w:t>
      </w:r>
      <w:r w:rsidR="005D31C2">
        <w:rPr>
          <w:rFonts w:hint="cs"/>
          <w:cs/>
        </w:rPr>
        <w:t xml:space="preserve"> ซึ่งเป็นเรื่องสำคัญในช่วงแรกของการพัฒนาโปรแกรมที่การออกแบบยังไม่สมบูรณ์ และเลือก </w:t>
      </w:r>
      <w:r w:rsidR="005D31C2">
        <w:t xml:space="preserve">Server </w:t>
      </w:r>
      <w:r w:rsidR="005D31C2">
        <w:rPr>
          <w:rFonts w:hint="cs"/>
          <w:cs/>
        </w:rPr>
        <w:t xml:space="preserve">ที่ใช้ในการเก็บที่เป็นที่น่าเชื่อถืออย่าง </w:t>
      </w:r>
      <w:r w:rsidR="005D31C2">
        <w:t>Google code</w:t>
      </w:r>
    </w:p>
    <w:p w:rsidR="005D31C2" w:rsidRDefault="005D31C2" w:rsidP="005D31C2">
      <w:pPr>
        <w:jc w:val="thaiDistribute"/>
      </w:pPr>
      <w:r>
        <w:t xml:space="preserve">SVN </w:t>
      </w:r>
      <w:r>
        <w:rPr>
          <w:rFonts w:hint="cs"/>
          <w:cs/>
        </w:rPr>
        <w:t xml:space="preserve">หรือ </w:t>
      </w:r>
      <w:r>
        <w:t xml:space="preserve">Subversion </w:t>
      </w:r>
      <w:r>
        <w:rPr>
          <w:rFonts w:hint="cs"/>
          <w:cs/>
        </w:rPr>
        <w:t xml:space="preserve">เป็นโปรแกรมโอเพนซอร์สที่ใช้ในการควบคุมรหัสโปรแกรม ที่ริเริ่มจัดทำโดยบริษัท </w:t>
      </w:r>
      <w:r w:rsidRPr="005D31C2">
        <w:t>CollabNet Inc.</w:t>
      </w:r>
      <w:r>
        <w:t xml:space="preserve"> </w:t>
      </w:r>
      <w:r>
        <w:rPr>
          <w:rFonts w:hint="cs"/>
          <w:cs/>
        </w:rPr>
        <w:t xml:space="preserve">โดย </w:t>
      </w:r>
      <w:r>
        <w:t xml:space="preserve">SVN </w:t>
      </w:r>
      <w:r>
        <w:rPr>
          <w:rFonts w:hint="cs"/>
          <w:cs/>
        </w:rPr>
        <w:t xml:space="preserve">นี้พัฒนาต่อมาจากโปรแกรม </w:t>
      </w:r>
      <w:r>
        <w:t xml:space="preserve">CVS </w:t>
      </w:r>
      <w:r>
        <w:rPr>
          <w:rFonts w:hint="cs"/>
          <w:cs/>
        </w:rPr>
        <w:t>ที่มีมาก่อนหน้า และเพิ่มความสามารถต่างๆ เข้ามาจนปัจจุบันมีผู้ใช้เยอะขึ้นมาก และมีโปรแกรมที่สนับสนุนในการใช้</w:t>
      </w:r>
      <w:r>
        <w:rPr>
          <w:rFonts w:hint="cs"/>
          <w:cs/>
        </w:rPr>
        <w:lastRenderedPageBreak/>
        <w:t xml:space="preserve">มาก เช่น </w:t>
      </w:r>
      <w:r>
        <w:t xml:space="preserve">plug-in </w:t>
      </w:r>
      <w:r>
        <w:rPr>
          <w:rFonts w:hint="cs"/>
          <w:cs/>
        </w:rPr>
        <w:t xml:space="preserve">ของโปรแกรม </w:t>
      </w:r>
      <w:r>
        <w:t xml:space="preserve">Eclipse </w:t>
      </w:r>
      <w:r>
        <w:rPr>
          <w:rFonts w:hint="cs"/>
          <w:cs/>
        </w:rPr>
        <w:t xml:space="preserve">ทำให้การใช้ </w:t>
      </w:r>
      <w:r>
        <w:t xml:space="preserve">SVN </w:t>
      </w:r>
      <w:r>
        <w:rPr>
          <w:rFonts w:hint="cs"/>
          <w:cs/>
        </w:rPr>
        <w:t xml:space="preserve">ไม่ได้ยึดติดกับการใช้ส่วนติดต่อผู้ใช้แบบ </w:t>
      </w:r>
      <w:r>
        <w:t xml:space="preserve">Text mode </w:t>
      </w:r>
      <w:r>
        <w:rPr>
          <w:rFonts w:hint="cs"/>
          <w:cs/>
        </w:rPr>
        <w:t xml:space="preserve">เท่านั้น แต่ว่าสามารถใช้ </w:t>
      </w:r>
      <w:r>
        <w:t xml:space="preserve">GUI </w:t>
      </w:r>
      <w:r>
        <w:rPr>
          <w:rFonts w:hint="cs"/>
          <w:cs/>
        </w:rPr>
        <w:t>ต่างๆ เข้ามาช่วยได้</w:t>
      </w:r>
    </w:p>
    <w:p w:rsidR="00636447" w:rsidRDefault="005D31C2" w:rsidP="00636447">
      <w:pPr>
        <w:jc w:val="thaiDistribute"/>
      </w:pPr>
      <w:r>
        <w:t>Google Code</w:t>
      </w:r>
      <w:r w:rsidR="00636447">
        <w:t xml:space="preserve"> </w:t>
      </w:r>
      <w:r w:rsidR="00636447">
        <w:rPr>
          <w:rFonts w:hint="cs"/>
          <w:cs/>
        </w:rPr>
        <w:t xml:space="preserve">เป็นบริการแบบหนึ่งของ </w:t>
      </w:r>
      <w:r w:rsidR="00636447">
        <w:t xml:space="preserve">google </w:t>
      </w:r>
      <w:r w:rsidR="00636447">
        <w:rPr>
          <w:rFonts w:hint="cs"/>
          <w:cs/>
        </w:rPr>
        <w:t>ที่มีไว้เพื่อสนับสนุนการทำงานของโปรแกรมเมอร์โอเพนซอร์ส ซึ่งมีบริการในการจัดการเกี่ยวกับโปรเจคที่นักพัฒนาต้องการสร้างอยู่หลายอย่างเช่น</w:t>
      </w:r>
    </w:p>
    <w:p w:rsidR="00636447" w:rsidRDefault="00636447" w:rsidP="00636447">
      <w:pPr>
        <w:pStyle w:val="a9"/>
        <w:numPr>
          <w:ilvl w:val="0"/>
          <w:numId w:val="16"/>
        </w:numPr>
        <w:spacing w:line="0" w:lineRule="atLeast"/>
        <w:ind w:left="1219" w:hanging="357"/>
        <w:jc w:val="thaiDistribute"/>
      </w:pPr>
      <w:r>
        <w:t>Wiki</w:t>
      </w:r>
      <w:r w:rsidR="0006122A">
        <w:t xml:space="preserve"> </w:t>
      </w:r>
      <w:r w:rsidR="0006122A">
        <w:rPr>
          <w:rFonts w:hint="cs"/>
          <w:sz w:val="24"/>
          <w:szCs w:val="32"/>
          <w:cs/>
        </w:rPr>
        <w:t>สำหรับอภิปรายเกี่ยวกับโปรเจคในกรณีที่ทำร่วมกันหลายคน หรือว่าเอาไว้ทำเอกสารออนไลน์เกี่ยวกับโปรเจคได้</w:t>
      </w:r>
    </w:p>
    <w:p w:rsidR="00636447" w:rsidRPr="00E917EE" w:rsidRDefault="00636447" w:rsidP="00636447">
      <w:pPr>
        <w:pStyle w:val="a9"/>
        <w:numPr>
          <w:ilvl w:val="0"/>
          <w:numId w:val="16"/>
        </w:numPr>
        <w:spacing w:line="0" w:lineRule="atLeast"/>
        <w:jc w:val="thaiDistribute"/>
        <w:rPr>
          <w:sz w:val="24"/>
          <w:szCs w:val="32"/>
        </w:rPr>
      </w:pPr>
      <w:r>
        <w:t>Download</w:t>
      </w:r>
      <w:r w:rsidR="0006122A" w:rsidRPr="00E917EE">
        <w:rPr>
          <w:sz w:val="24"/>
          <w:szCs w:val="32"/>
        </w:rPr>
        <w:t xml:space="preserve"> </w:t>
      </w:r>
      <w:r w:rsidR="0006122A" w:rsidRPr="00E917EE">
        <w:rPr>
          <w:rFonts w:hint="cs"/>
          <w:sz w:val="24"/>
          <w:szCs w:val="32"/>
          <w:cs/>
        </w:rPr>
        <w:t>เป็นที่สำหรับเก็บเอกสาร</w:t>
      </w:r>
      <w:r w:rsidR="00E917EE" w:rsidRPr="00E917EE">
        <w:rPr>
          <w:rFonts w:hint="cs"/>
          <w:sz w:val="24"/>
          <w:szCs w:val="32"/>
          <w:cs/>
        </w:rPr>
        <w:t xml:space="preserve"> โปรแกรมหรือสิ่งที่จำเป็นต่างสำหรับโปรเจคและกำหนดได้ว่าใครสามารถดาวน์โหลด ซึ่งอาจจะเป็นกลุ่มผู้พัฒนาหรือบุคคลทั่วไปก็ได้</w:t>
      </w:r>
    </w:p>
    <w:p w:rsidR="00636447" w:rsidRPr="00E917EE" w:rsidRDefault="00636447" w:rsidP="00636447">
      <w:pPr>
        <w:pStyle w:val="a9"/>
        <w:numPr>
          <w:ilvl w:val="0"/>
          <w:numId w:val="16"/>
        </w:numPr>
        <w:jc w:val="thaiDistribute"/>
        <w:rPr>
          <w:sz w:val="24"/>
          <w:szCs w:val="32"/>
        </w:rPr>
      </w:pPr>
      <w:r>
        <w:t>Issue</w:t>
      </w:r>
      <w:r w:rsidR="00E917EE">
        <w:t xml:space="preserve"> </w:t>
      </w:r>
      <w:r w:rsidR="00E917EE" w:rsidRPr="00E917EE">
        <w:rPr>
          <w:rFonts w:hint="cs"/>
          <w:sz w:val="24"/>
          <w:szCs w:val="32"/>
          <w:cs/>
        </w:rPr>
        <w:t>การตามรุ่นต่างๆของโปรแกรมเช่นในแต่ละรุ่นมีการพัฒนามีการแก้ไขหรือเปลี่ยนแปลอะไรบ้าง</w:t>
      </w:r>
    </w:p>
    <w:p w:rsidR="00E917EE" w:rsidRDefault="0006122A" w:rsidP="00636447">
      <w:pPr>
        <w:pStyle w:val="a9"/>
        <w:numPr>
          <w:ilvl w:val="0"/>
          <w:numId w:val="16"/>
        </w:numPr>
        <w:jc w:val="thaiDistribute"/>
        <w:rPr>
          <w:sz w:val="24"/>
          <w:szCs w:val="32"/>
        </w:rPr>
      </w:pPr>
      <w:r>
        <w:t>Source</w:t>
      </w:r>
      <w:r w:rsidR="00E917EE">
        <w:rPr>
          <w:rFonts w:hint="cs"/>
          <w:cs/>
        </w:rPr>
        <w:t xml:space="preserve"> </w:t>
      </w:r>
      <w:r w:rsidR="00E917EE" w:rsidRPr="00E917EE">
        <w:rPr>
          <w:rFonts w:hint="cs"/>
          <w:sz w:val="24"/>
          <w:szCs w:val="32"/>
          <w:cs/>
        </w:rPr>
        <w:t>เป็นที่สำหรับบริการให้โหลดรหัสโปรแก</w:t>
      </w:r>
      <w:r w:rsidR="00E917EE">
        <w:rPr>
          <w:rFonts w:hint="cs"/>
          <w:sz w:val="24"/>
          <w:szCs w:val="32"/>
          <w:cs/>
        </w:rPr>
        <w:t>รมซึ่งมีสองแบบคือ</w:t>
      </w:r>
    </w:p>
    <w:p w:rsidR="00E917EE" w:rsidRDefault="00E917EE" w:rsidP="00E917EE">
      <w:pPr>
        <w:pStyle w:val="a9"/>
        <w:numPr>
          <w:ilvl w:val="1"/>
          <w:numId w:val="16"/>
        </w:numPr>
        <w:jc w:val="thaiDistribute"/>
        <w:rPr>
          <w:sz w:val="24"/>
          <w:szCs w:val="32"/>
        </w:rPr>
      </w:pPr>
      <w:r w:rsidRPr="00E917EE">
        <w:rPr>
          <w:rFonts w:hint="cs"/>
          <w:sz w:val="24"/>
          <w:szCs w:val="32"/>
          <w:cs/>
        </w:rPr>
        <w:t>กลุ่มผู้พัฒนา(มีการส่ง</w:t>
      </w:r>
      <w:r w:rsidRPr="00E917EE">
        <w:rPr>
          <w:sz w:val="24"/>
          <w:szCs w:val="32"/>
          <w:cs/>
        </w:rPr>
        <w:t>ซอร์สโค้ด</w:t>
      </w:r>
      <w:r w:rsidRPr="00E917EE">
        <w:rPr>
          <w:rFonts w:hint="cs"/>
          <w:sz w:val="24"/>
          <w:szCs w:val="32"/>
          <w:cs/>
        </w:rPr>
        <w:t>ที่ได้ทำการแก้ไขกลับไปที่</w:t>
      </w:r>
      <w:r w:rsidRPr="00E917EE">
        <w:rPr>
          <w:sz w:val="24"/>
          <w:szCs w:val="32"/>
          <w:cs/>
        </w:rPr>
        <w:t>เซอร์เวอร์</w:t>
      </w:r>
      <w:r>
        <w:rPr>
          <w:rFonts w:hint="cs"/>
          <w:sz w:val="24"/>
          <w:szCs w:val="32"/>
          <w:cs/>
        </w:rPr>
        <w:t xml:space="preserve"> )</w:t>
      </w:r>
    </w:p>
    <w:p w:rsidR="00E917EE" w:rsidRDefault="00E917EE" w:rsidP="00E917EE">
      <w:pPr>
        <w:pStyle w:val="a9"/>
        <w:numPr>
          <w:ilvl w:val="1"/>
          <w:numId w:val="16"/>
        </w:numPr>
        <w:jc w:val="thaiDistribute"/>
        <w:rPr>
          <w:sz w:val="24"/>
          <w:szCs w:val="32"/>
        </w:rPr>
      </w:pPr>
      <w:r w:rsidRPr="00E917EE">
        <w:rPr>
          <w:rFonts w:hint="cs"/>
          <w:sz w:val="24"/>
          <w:szCs w:val="32"/>
          <w:cs/>
        </w:rPr>
        <w:t>บุคคุลทั่วไป(ไม่มีการส่ง</w:t>
      </w:r>
      <w:r w:rsidRPr="00E917EE">
        <w:rPr>
          <w:sz w:val="24"/>
          <w:szCs w:val="32"/>
          <w:cs/>
        </w:rPr>
        <w:t>ซอร์สโค้ด</w:t>
      </w:r>
      <w:r w:rsidRPr="00E917EE">
        <w:rPr>
          <w:rFonts w:hint="cs"/>
          <w:sz w:val="24"/>
          <w:szCs w:val="32"/>
          <w:cs/>
        </w:rPr>
        <w:t>ที่ได้ทำการแก้ไขกลับไปที่</w:t>
      </w:r>
      <w:r w:rsidRPr="00E917EE">
        <w:rPr>
          <w:sz w:val="24"/>
          <w:szCs w:val="32"/>
          <w:cs/>
        </w:rPr>
        <w:t>เซอร์เวอร์</w:t>
      </w:r>
      <w:r w:rsidRPr="00E917EE">
        <w:rPr>
          <w:rFonts w:hint="cs"/>
          <w:sz w:val="24"/>
          <w:szCs w:val="32"/>
          <w:cs/>
        </w:rPr>
        <w:t xml:space="preserve"> )</w:t>
      </w:r>
    </w:p>
    <w:p w:rsidR="00E917EE" w:rsidRPr="00CB32B1" w:rsidRDefault="00E917EE" w:rsidP="00CB32B1">
      <w:pPr>
        <w:ind w:firstLine="720"/>
        <w:jc w:val="thaiDistribute"/>
      </w:pPr>
      <w:r>
        <w:rPr>
          <w:rFonts w:hint="cs"/>
          <w:sz w:val="24"/>
          <w:cs/>
        </w:rPr>
        <w:t>ซึ่งยังมี</w:t>
      </w:r>
      <w:r w:rsidRPr="00CB32B1">
        <w:rPr>
          <w:rFonts w:hint="cs"/>
          <w:cs/>
        </w:rPr>
        <w:t xml:space="preserve">การให้บริการในการควบคุมเวอร์ชั่นของโปรแกรมด้วย </w:t>
      </w:r>
      <w:r w:rsidRPr="00CB32B1">
        <w:t xml:space="preserve">svn </w:t>
      </w:r>
      <w:r w:rsidRPr="00CB32B1">
        <w:rPr>
          <w:rFonts w:hint="cs"/>
          <w:cs/>
        </w:rPr>
        <w:t>ด้วยซึ่งผู้พัฒนาได้ใช้</w:t>
      </w:r>
      <w:r w:rsidR="00CB32B1" w:rsidRPr="00CB32B1">
        <w:rPr>
          <w:cs/>
        </w:rPr>
        <w:t>เซอร์เวอร์</w:t>
      </w:r>
      <w:r w:rsidR="00CB32B1" w:rsidRPr="00CB32B1">
        <w:rPr>
          <w:rFonts w:hint="cs"/>
          <w:cs/>
        </w:rPr>
        <w:t xml:space="preserve">ของ </w:t>
      </w:r>
      <w:r w:rsidR="00CB32B1" w:rsidRPr="00CB32B1">
        <w:t xml:space="preserve">google </w:t>
      </w:r>
      <w:r w:rsidR="00CB32B1" w:rsidRPr="00CB32B1">
        <w:rPr>
          <w:rFonts w:hint="cs"/>
          <w:cs/>
        </w:rPr>
        <w:t>นี้</w:t>
      </w:r>
      <w:r w:rsidR="00CB32B1">
        <w:rPr>
          <w:rFonts w:hint="cs"/>
          <w:cs/>
        </w:rPr>
        <w:t>เป็น</w:t>
      </w:r>
      <w:r w:rsidR="00F933F0" w:rsidRPr="00F933F0">
        <w:rPr>
          <w:cs/>
        </w:rPr>
        <w:t>เซิร์ฟเวอร์</w:t>
      </w:r>
      <w:r w:rsidR="00F933F0" w:rsidRPr="00F933F0">
        <w:t xml:space="preserve">  </w:t>
      </w:r>
      <w:r w:rsidR="00F933F0">
        <w:t xml:space="preserve">svn </w:t>
      </w:r>
      <w:r w:rsidR="00F933F0">
        <w:rPr>
          <w:rFonts w:hint="cs"/>
          <w:cs/>
        </w:rPr>
        <w:t>สำหรับการพัฒนาโปรแกรมแสดงผลข้อมูลประเภทกราฟออกมาในรูปแบบกราฟิกด้วย</w:t>
      </w:r>
      <w:r w:rsidR="00CB32B1">
        <w:t xml:space="preserve"> </w:t>
      </w:r>
    </w:p>
    <w:p w:rsidR="00E917EE" w:rsidRPr="00CB32B1" w:rsidRDefault="00E917EE" w:rsidP="00E917EE">
      <w:pPr>
        <w:jc w:val="thaiDistribute"/>
        <w:rPr>
          <w:cs/>
        </w:rPr>
      </w:pPr>
    </w:p>
    <w:p w:rsidR="00514918" w:rsidRDefault="00F26F77" w:rsidP="00514918">
      <w:pPr>
        <w:pStyle w:val="2"/>
      </w:pPr>
      <w:r>
        <w:t>Python</w:t>
      </w:r>
    </w:p>
    <w:p w:rsidR="00F933F0" w:rsidRPr="00F933F0" w:rsidRDefault="00F933F0" w:rsidP="00F933F0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ข้อมูลเบื้องต้น</w:t>
      </w:r>
    </w:p>
    <w:p w:rsidR="00F933F0" w:rsidRPr="00F933F0" w:rsidRDefault="00F933F0" w:rsidP="00F933F0">
      <w:pPr>
        <w:ind w:left="709" w:firstLine="720"/>
        <w:jc w:val="thaiDistribute"/>
      </w:pPr>
      <w:r w:rsidRPr="00F933F0">
        <w:rPr>
          <w:cs/>
        </w:rPr>
        <w:t>ไพธอน (</w:t>
      </w:r>
      <w:r w:rsidRPr="00F933F0">
        <w:t xml:space="preserve">Python) </w:t>
      </w:r>
      <w:r w:rsidRPr="00F933F0">
        <w:rPr>
          <w:cs/>
        </w:rPr>
        <w:t>เป็นภาษาโปรแกรมในลักษณะภาษาอินเตอร์พรีเตอร์โปรแกรมมิ่ง (</w:t>
      </w:r>
      <w:r w:rsidRPr="00F933F0">
        <w:t xml:space="preserve">Interpreted programming language) </w:t>
      </w:r>
      <w:r w:rsidRPr="00F933F0">
        <w:rPr>
          <w:cs/>
        </w:rPr>
        <w:t xml:space="preserve">ผู้คิดค้นคือ </w:t>
      </w:r>
      <w:r w:rsidRPr="00F933F0">
        <w:t xml:space="preserve">Guido van Rossum </w:t>
      </w:r>
      <w:r w:rsidRPr="00F933F0">
        <w:rPr>
          <w:cs/>
        </w:rPr>
        <w:t xml:space="preserve">ในปี </w:t>
      </w:r>
      <w:r w:rsidRPr="00F933F0">
        <w:t xml:space="preserve">1990 </w:t>
      </w:r>
      <w:r w:rsidRPr="00F933F0">
        <w:rPr>
          <w:cs/>
        </w:rPr>
        <w:t>ซึ่งไพธอนเป็น การจัดการชนิดของตัวแปรแบบแปรผันตามข้อมูลที่บรรจุอยู่ (</w:t>
      </w:r>
      <w:r w:rsidRPr="00F933F0">
        <w:t xml:space="preserve">Fully dynamically typed) </w:t>
      </w:r>
      <w:r w:rsidRPr="00F933F0">
        <w:rPr>
          <w:cs/>
        </w:rPr>
        <w:t>และใช้การจัดการหน่วยความจำเป็นอัตโนมัติ (</w:t>
      </w:r>
      <w:r w:rsidRPr="00F933F0">
        <w:t xml:space="preserve">Automatic memory management) </w:t>
      </w:r>
      <w:r w:rsidRPr="00F933F0">
        <w:rPr>
          <w:cs/>
        </w:rPr>
        <w:t xml:space="preserve">โดยได้เป็นการพัฒนาและผสมผสานของภาษาอื่น ๆ ได้แก่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 xml:space="preserve">Tcl </w:t>
      </w:r>
      <w:r w:rsidRPr="00F933F0">
        <w:rPr>
          <w:cs/>
        </w:rPr>
        <w:t xml:space="preserve">และภาษาไพธอนยังเป็นแนวคิดที่ทำให้เกิดภาษาใหม่ ๆ ซึ่งได้แก่ </w:t>
      </w:r>
      <w:r w:rsidRPr="00F933F0">
        <w:t xml:space="preserve">Ruby </w:t>
      </w:r>
      <w:r w:rsidRPr="00F933F0">
        <w:rPr>
          <w:cs/>
        </w:rPr>
        <w:t xml:space="preserve">และ </w:t>
      </w:r>
      <w:r w:rsidRPr="00F933F0">
        <w:t xml:space="preserve">Boo </w:t>
      </w:r>
      <w:r w:rsidRPr="00F933F0">
        <w:rPr>
          <w:cs/>
        </w:rPr>
        <w:t>เป็นต้น</w:t>
      </w:r>
    </w:p>
    <w:p w:rsidR="00F933F0" w:rsidRPr="00F933F0" w:rsidRDefault="00F933F0" w:rsidP="00F933F0">
      <w:pPr>
        <w:ind w:left="709" w:firstLine="720"/>
        <w:jc w:val="thaiDistribute"/>
      </w:pPr>
      <w:r w:rsidRPr="00F933F0">
        <w:rPr>
          <w:cs/>
        </w:rPr>
        <w:lastRenderedPageBreak/>
        <w:t xml:space="preserve">ไพธอนนั้นพัฒนาเป็นโครงการ </w:t>
      </w:r>
      <w:r w:rsidRPr="00F933F0">
        <w:t xml:space="preserve">Open source </w:t>
      </w:r>
      <w:r w:rsidRPr="00F933F0">
        <w:rPr>
          <w:cs/>
        </w:rPr>
        <w:t xml:space="preserve">โดยมีการจัดการแบบไม่หวังผลกำไรโดย </w:t>
      </w:r>
      <w:r w:rsidRPr="00F933F0">
        <w:t xml:space="preserve">Python Software Foundation </w:t>
      </w:r>
      <w:r w:rsidRPr="00F933F0">
        <w:rPr>
          <w:cs/>
        </w:rPr>
        <w:t xml:space="preserve">และสามารถหาข้อมูลและตัวแปรภาษาได้จากเว็บไซต์ของไพธอนเอง ที่ </w:t>
      </w:r>
      <w:r w:rsidRPr="00F933F0">
        <w:t xml:space="preserve">http://www.python.org/ </w:t>
      </w:r>
      <w:r w:rsidRPr="00F933F0">
        <w:rPr>
          <w:cs/>
        </w:rPr>
        <w:t xml:space="preserve">ซึ่งในปัจจุบัน (ณ.วันที่ </w:t>
      </w:r>
      <w:r w:rsidRPr="00F933F0">
        <w:t xml:space="preserve">29 </w:t>
      </w:r>
      <w:r>
        <w:rPr>
          <w:rFonts w:hint="cs"/>
          <w:cs/>
        </w:rPr>
        <w:t>กันยายน</w:t>
      </w:r>
      <w:r w:rsidRPr="00F933F0">
        <w:rPr>
          <w:cs/>
        </w:rPr>
        <w:t xml:space="preserve"> </w:t>
      </w:r>
      <w:r>
        <w:t>2551</w:t>
      </w:r>
      <w:r w:rsidRPr="00F933F0">
        <w:t xml:space="preserve">) Python </w:t>
      </w:r>
      <w:r w:rsidRPr="00F933F0">
        <w:rPr>
          <w:cs/>
        </w:rPr>
        <w:t xml:space="preserve">ได้พัฒนาถึงรุ่นที่ </w:t>
      </w:r>
      <w:r w:rsidRPr="00F933F0">
        <w:t>2.</w:t>
      </w:r>
      <w:r>
        <w:t>5</w:t>
      </w:r>
      <w:r w:rsidRPr="00F933F0">
        <w:t>.</w:t>
      </w:r>
      <w:r>
        <w:t>2</w:t>
      </w:r>
      <w:r w:rsidRPr="00F933F0">
        <w:t xml:space="preserve"> (</w:t>
      </w:r>
      <w:r w:rsidRPr="00F933F0">
        <w:rPr>
          <w:cs/>
        </w:rPr>
        <w:t xml:space="preserve">ออกวันที่ </w:t>
      </w:r>
      <w:r>
        <w:t>22</w:t>
      </w:r>
      <w:r w:rsidRPr="00F933F0">
        <w:t xml:space="preserve"> </w:t>
      </w:r>
      <w:r>
        <w:rPr>
          <w:rFonts w:hint="cs"/>
          <w:cs/>
        </w:rPr>
        <w:t>กุมภาพันธ์</w:t>
      </w:r>
      <w:r w:rsidRPr="00F933F0">
        <w:rPr>
          <w:cs/>
        </w:rPr>
        <w:t xml:space="preserve"> </w:t>
      </w:r>
      <w:r>
        <w:t>2551</w:t>
      </w:r>
      <w:r w:rsidRPr="00F933F0">
        <w:t xml:space="preserve">) </w:t>
      </w:r>
      <w:r w:rsidRPr="00F933F0">
        <w:rPr>
          <w:cs/>
        </w:rPr>
        <w:t xml:space="preserve">และรุ่นทดสอบการทำงาน หรือ </w:t>
      </w:r>
      <w:r w:rsidRPr="00F933F0">
        <w:t xml:space="preserve">beta </w:t>
      </w:r>
      <w:r w:rsidRPr="00F933F0">
        <w:rPr>
          <w:cs/>
        </w:rPr>
        <w:t xml:space="preserve">นั้นอยู่ที่รุ่น </w:t>
      </w:r>
      <w:r>
        <w:t>2.6</w:t>
      </w:r>
      <w:r w:rsidR="00BD403C">
        <w:t>rc2</w:t>
      </w:r>
      <w:r>
        <w:t xml:space="preserve">(12 </w:t>
      </w:r>
      <w:r w:rsidR="00BD403C">
        <w:rPr>
          <w:rFonts w:hint="cs"/>
          <w:cs/>
        </w:rPr>
        <w:t>กันยายน</w:t>
      </w:r>
      <w:r>
        <w:rPr>
          <w:rFonts w:hint="cs"/>
          <w:cs/>
        </w:rPr>
        <w:t xml:space="preserve"> 2551</w:t>
      </w:r>
      <w:r>
        <w:t xml:space="preserve">) </w:t>
      </w:r>
      <w:r>
        <w:rPr>
          <w:rFonts w:hint="cs"/>
          <w:cs/>
        </w:rPr>
        <w:t xml:space="preserve">และ </w:t>
      </w:r>
      <w:r>
        <w:t>3.0</w:t>
      </w:r>
      <w:r w:rsidR="00BD403C">
        <w:t>rc1</w:t>
      </w:r>
      <w:r>
        <w:t xml:space="preserve"> </w:t>
      </w:r>
      <w:r w:rsidR="00BD403C">
        <w:t xml:space="preserve">(17 </w:t>
      </w:r>
      <w:r w:rsidR="00BD403C">
        <w:rPr>
          <w:rFonts w:hint="cs"/>
          <w:cs/>
        </w:rPr>
        <w:t>กันยายน 2551</w:t>
      </w:r>
      <w:r w:rsidR="00BD403C">
        <w:t>)</w:t>
      </w:r>
    </w:p>
    <w:p w:rsidR="00F933F0" w:rsidRPr="00BD403C" w:rsidRDefault="00F933F0" w:rsidP="00F933F0">
      <w:pPr>
        <w:numPr>
          <w:ilvl w:val="0"/>
          <w:numId w:val="17"/>
        </w:numPr>
        <w:jc w:val="thaiDistribute"/>
        <w:rPr>
          <w:b/>
          <w:bCs/>
        </w:rPr>
      </w:pPr>
      <w:r w:rsidRPr="00BD403C">
        <w:rPr>
          <w:b/>
          <w:bCs/>
        </w:rPr>
        <w:t>Python 1.0</w:t>
      </w:r>
    </w:p>
    <w:p w:rsidR="00F933F0" w:rsidRPr="00F933F0" w:rsidRDefault="00F933F0" w:rsidP="00BD403C">
      <w:pPr>
        <w:ind w:left="709" w:firstLine="720"/>
        <w:jc w:val="thaiDistribute"/>
      </w:pPr>
      <w:r w:rsidRPr="00F933F0">
        <w:rPr>
          <w:cs/>
        </w:rPr>
        <w:t xml:space="preserve">ไพธอนสร้างขึ้นครั้งแรกในปี </w:t>
      </w:r>
      <w:r w:rsidRPr="00F933F0">
        <w:t xml:space="preserve">1990 </w:t>
      </w:r>
      <w:r w:rsidRPr="00F933F0">
        <w:rPr>
          <w:cs/>
        </w:rPr>
        <w:t xml:space="preserve">โดย </w:t>
      </w:r>
      <w:r w:rsidRPr="00F933F0">
        <w:t xml:space="preserve">Guido van Rossum </w:t>
      </w:r>
      <w:r w:rsidRPr="00F933F0">
        <w:rPr>
          <w:cs/>
        </w:rPr>
        <w:t xml:space="preserve">ที่ </w:t>
      </w:r>
      <w:r w:rsidRPr="00F933F0">
        <w:t xml:space="preserve">CWI (National Research Institute for Mathematics and Computer Science) </w:t>
      </w:r>
      <w:r w:rsidRPr="00F933F0">
        <w:rPr>
          <w:cs/>
        </w:rPr>
        <w:t xml:space="preserve">ในประเทศเนเธอร์แลนด์ โดยได้นำความสำเร็จของภาษาโปรแกรมมิ่งที่ชื่อ </w:t>
      </w:r>
      <w:r w:rsidRPr="00F933F0">
        <w:t xml:space="preserve">ABC </w:t>
      </w:r>
      <w:r w:rsidRPr="00F933F0">
        <w:rPr>
          <w:cs/>
        </w:rPr>
        <w:t xml:space="preserve">มาปรับใช้กับ </w:t>
      </w:r>
      <w:r w:rsidRPr="00F933F0">
        <w:t xml:space="preserve">Modula-3, Icon, C, Perl, Lisp, Smalltalk </w:t>
      </w:r>
      <w:r w:rsidRPr="00F933F0">
        <w:rPr>
          <w:cs/>
        </w:rPr>
        <w:t xml:space="preserve">และ </w:t>
      </w:r>
      <w:r w:rsidRPr="00F933F0">
        <w:t xml:space="preserve">Tcl </w:t>
      </w:r>
      <w:r w:rsidRPr="00F933F0">
        <w:rPr>
          <w:cs/>
        </w:rPr>
        <w:t xml:space="preserve">โดย </w:t>
      </w:r>
      <w:r w:rsidRPr="00F933F0">
        <w:t xml:space="preserve">Duido van Rossim </w:t>
      </w:r>
      <w:r w:rsidRPr="00F933F0">
        <w:rPr>
          <w:cs/>
        </w:rPr>
        <w:t xml:space="preserve">ถือว่าเป็นผู้ริเริ่มและคิดค้น แต่เค้าก็ยังคิดว่าผลงานอย่างไพธอนนั้น เป็นผลงานความรู้ที่ทำขึ้นเพื่อความสนุกสนานโดยได้อ้างอิงงานชิ้นนี้ของเขาว่าเป็น </w:t>
      </w:r>
      <w:r w:rsidRPr="00F933F0">
        <w:t xml:space="preserve">Benevolent Dictator for Life (BDFL) </w:t>
      </w:r>
      <w:r w:rsidRPr="00F933F0">
        <w:rPr>
          <w:cs/>
        </w:rPr>
        <w:t xml:space="preserve">ซึ่งผลงานที่ถูกเรียกว่าเกิดจากความสนุกสนานเหล่านี้นั้นมักถูกเรียกว่า </w:t>
      </w:r>
      <w:r w:rsidRPr="00F933F0">
        <w:t xml:space="preserve">BDFL </w:t>
      </w:r>
      <w:r w:rsidRPr="00F933F0">
        <w:rPr>
          <w:cs/>
        </w:rPr>
        <w:t xml:space="preserve">เพราะมักเกิดจากความไม่ตั้งใจ และความอยากที่จะทำอะไรที่เป็นอิสระนั้นเอง ซึ่งคนที่ถูกกล่าวถึงว่าทำในลักษณะแบบนี้ก็ได้แก่ </w:t>
      </w:r>
      <w:r w:rsidRPr="00F933F0">
        <w:t xml:space="preserve">Linus Torvalds </w:t>
      </w:r>
      <w:r w:rsidRPr="00F933F0">
        <w:rPr>
          <w:cs/>
        </w:rPr>
        <w:t xml:space="preserve">ผู้สร้าง </w:t>
      </w:r>
      <w:r w:rsidRPr="00F933F0">
        <w:t xml:space="preserve">Linux kernel, Larry Wall </w:t>
      </w:r>
      <w:r w:rsidRPr="00F933F0">
        <w:rPr>
          <w:cs/>
        </w:rPr>
        <w:t xml:space="preserve">ผู้สร้าง </w:t>
      </w:r>
      <w:r w:rsidRPr="00F933F0">
        <w:t xml:space="preserve">Perl programming language </w:t>
      </w:r>
      <w:r w:rsidRPr="00F933F0">
        <w:rPr>
          <w:cs/>
        </w:rPr>
        <w:t>และคนอื่น ๆ อีกมากมาย</w:t>
      </w:r>
    </w:p>
    <w:p w:rsidR="00F933F0" w:rsidRPr="00F933F0" w:rsidRDefault="00F933F0" w:rsidP="00BD403C">
      <w:pPr>
        <w:ind w:left="709" w:firstLine="720"/>
        <w:jc w:val="thaiDistribute"/>
      </w:pPr>
      <w:r w:rsidRPr="00F933F0">
        <w:rPr>
          <w:cs/>
        </w:rPr>
        <w:t xml:space="preserve">โดยที่ในไพธอน </w:t>
      </w:r>
      <w:r w:rsidRPr="00F933F0">
        <w:t xml:space="preserve">1.2 </w:t>
      </w:r>
      <w:r w:rsidRPr="00F933F0">
        <w:rPr>
          <w:cs/>
        </w:rPr>
        <w:t xml:space="preserve">นั้นได้ถูกปล่อยออกมาในปี </w:t>
      </w:r>
      <w:r w:rsidRPr="00F933F0">
        <w:t xml:space="preserve">1995 </w:t>
      </w:r>
      <w:r w:rsidRPr="00F933F0">
        <w:rPr>
          <w:cs/>
        </w:rPr>
        <w:t xml:space="preserve">โดย </w:t>
      </w:r>
      <w:r w:rsidRPr="00F933F0">
        <w:t xml:space="preserve">Guido </w:t>
      </w:r>
      <w:r w:rsidRPr="00F933F0">
        <w:rPr>
          <w:cs/>
        </w:rPr>
        <w:t xml:space="preserve">ได้กลับมาพัฒนาไพธอนต่อที่ </w:t>
      </w:r>
      <w:r w:rsidRPr="00F933F0">
        <w:t xml:space="preserve">Corporation for National Research Initiatives (CNRI) </w:t>
      </w:r>
      <w:r w:rsidRPr="00F933F0">
        <w:rPr>
          <w:cs/>
        </w:rPr>
        <w:t>ที่ เรสตัน</w:t>
      </w:r>
      <w:r w:rsidRPr="00F933F0">
        <w:t xml:space="preserve">, </w:t>
      </w:r>
      <w:r w:rsidRPr="00F933F0">
        <w:rPr>
          <w:cs/>
        </w:rPr>
        <w:t xml:space="preserve">มลรัฐเวอร์จิเนีย ประเทศสหรัฐอเมริกา โดยที่ในขณะเดียวกันก็ได้ปล่อยรุ่นใหม่ ในหมายเลขรุ่น </w:t>
      </w:r>
      <w:r w:rsidRPr="00F933F0">
        <w:t xml:space="preserve">1.6 </w:t>
      </w:r>
      <w:r w:rsidRPr="00F933F0">
        <w:rPr>
          <w:cs/>
        </w:rPr>
        <w:t xml:space="preserve">ออกมาโดยอยู่ที่ </w:t>
      </w:r>
      <w:r w:rsidRPr="00F933F0">
        <w:t xml:space="preserve">CNRI </w:t>
      </w:r>
      <w:r w:rsidRPr="00F933F0">
        <w:rPr>
          <w:cs/>
        </w:rPr>
        <w:t>เช่นกัน</w:t>
      </w:r>
    </w:p>
    <w:p w:rsidR="00F933F0" w:rsidRPr="00F933F0" w:rsidRDefault="00F933F0" w:rsidP="00BD403C">
      <w:pPr>
        <w:ind w:left="709" w:firstLine="720"/>
        <w:jc w:val="thaiDistribute"/>
      </w:pPr>
      <w:r w:rsidRPr="00F933F0">
        <w:rPr>
          <w:cs/>
        </w:rPr>
        <w:t xml:space="preserve">ซึ่งหลังจากปล่อยรุ่น </w:t>
      </w:r>
      <w:r w:rsidRPr="00F933F0">
        <w:t xml:space="preserve">1.6 </w:t>
      </w:r>
      <w:r w:rsidRPr="00F933F0">
        <w:rPr>
          <w:cs/>
        </w:rPr>
        <w:t xml:space="preserve">ออกมาแล้ว </w:t>
      </w:r>
      <w:r w:rsidRPr="00F933F0">
        <w:t xml:space="preserve">Guido van Rossum </w:t>
      </w:r>
      <w:r w:rsidRPr="00F933F0">
        <w:rPr>
          <w:cs/>
        </w:rPr>
        <w:t xml:space="preserve">ก็ได้ออกจาก </w:t>
      </w:r>
      <w:r w:rsidRPr="00F933F0">
        <w:t xml:space="preserve">CNRI  </w:t>
      </w:r>
      <w:r w:rsidRPr="00F933F0">
        <w:rPr>
          <w:cs/>
        </w:rPr>
        <w:t xml:space="preserve">เพื่อทำงานให้การทำธุรกิจพัฒนาซอฟต์แวร์แบบเต็มตัว โดยก่อนที่จะเริ่มทำงานธุรกิจ เขาก็ได้ทำให้ไพธอนนั้นอยู่บนสัญญาลิขสิทธิ์แบบ </w:t>
      </w:r>
      <w:r w:rsidRPr="00F933F0">
        <w:t xml:space="preserve">General Public License (GPL) </w:t>
      </w:r>
      <w:r w:rsidRPr="00F933F0">
        <w:rPr>
          <w:cs/>
        </w:rPr>
        <w:t xml:space="preserve">โดยที่ </w:t>
      </w:r>
      <w:r w:rsidRPr="00F933F0">
        <w:t xml:space="preserve">CNRI </w:t>
      </w:r>
      <w:r w:rsidRPr="00F933F0">
        <w:rPr>
          <w:cs/>
        </w:rPr>
        <w:t xml:space="preserve">และ </w:t>
      </w:r>
      <w:r w:rsidRPr="00F933F0">
        <w:t xml:space="preserve">Free Software Foundation (FSF) </w:t>
      </w:r>
      <w:r w:rsidRPr="00F933F0">
        <w:rPr>
          <w:cs/>
        </w:rPr>
        <w:t>ได้รวมกันเปิดเผยรหัสโปรแกรมทั้งหมด เพื่อให้ไพธอนนั้นได้ชื่อว่าเป็นซอ</w:t>
      </w:r>
      <w:r>
        <w:rPr>
          <w:cs/>
        </w:rPr>
        <w:t>ฟต์แวร์เสรี และเพื่อให้ตรงตามข้</w:t>
      </w:r>
      <w:r w:rsidRPr="00F933F0">
        <w:rPr>
          <w:cs/>
        </w:rPr>
        <w:t xml:space="preserve">อกำหนดของ </w:t>
      </w:r>
      <w:r w:rsidRPr="00F933F0">
        <w:t xml:space="preserve">GPL-compatible </w:t>
      </w:r>
      <w:r w:rsidRPr="00F933F0">
        <w:rPr>
          <w:cs/>
        </w:rPr>
        <w:t xml:space="preserve">ด้วย (แต่ยังคงไม่สมบูรณ์เพราะการพัฒนาในรุ่น </w:t>
      </w:r>
      <w:r w:rsidRPr="00F933F0">
        <w:t xml:space="preserve">1.6 </w:t>
      </w:r>
      <w:r w:rsidRPr="00F933F0">
        <w:rPr>
          <w:cs/>
        </w:rPr>
        <w:t xml:space="preserve">นั้นออกมาก่อนที่จะใช้สัญญาลิขสิทธิ์แบบ </w:t>
      </w:r>
      <w:r w:rsidRPr="00F933F0">
        <w:t xml:space="preserve">GPL </w:t>
      </w:r>
      <w:r w:rsidRPr="00F933F0">
        <w:rPr>
          <w:cs/>
        </w:rPr>
        <w:t>ทำให้ยังมีบางส่วนที่ยังเปิดเผยไม่ได้)</w:t>
      </w:r>
    </w:p>
    <w:p w:rsidR="00F933F0" w:rsidRPr="00F933F0" w:rsidRDefault="00F933F0" w:rsidP="00BD403C">
      <w:pPr>
        <w:ind w:left="709" w:firstLine="720"/>
        <w:jc w:val="thaiDistribute"/>
      </w:pPr>
      <w:r w:rsidRPr="00F933F0">
        <w:rPr>
          <w:cs/>
        </w:rPr>
        <w:t xml:space="preserve">และในปีเดียวกันนั้นเอง </w:t>
      </w:r>
      <w:r w:rsidRPr="00F933F0">
        <w:t xml:space="preserve">Guido van Russom </w:t>
      </w:r>
      <w:r w:rsidRPr="00F933F0">
        <w:rPr>
          <w:cs/>
        </w:rPr>
        <w:t xml:space="preserve">ก็ได้รับรางวัลจาก </w:t>
      </w:r>
      <w:r w:rsidRPr="00F933F0">
        <w:t xml:space="preserve">FSF </w:t>
      </w:r>
      <w:r w:rsidRPr="00F933F0">
        <w:rPr>
          <w:cs/>
        </w:rPr>
        <w:t>ในชื่อว่า "</w:t>
      </w:r>
      <w:r w:rsidRPr="00F933F0">
        <w:t>Advancement of Free Software"</w:t>
      </w:r>
    </w:p>
    <w:p w:rsidR="00F933F0" w:rsidRPr="00F933F0" w:rsidRDefault="00F933F0" w:rsidP="00BD403C">
      <w:pPr>
        <w:ind w:left="709" w:firstLine="720"/>
        <w:jc w:val="thaiDistribute"/>
        <w:rPr>
          <w:cs/>
        </w:rPr>
      </w:pPr>
      <w:r w:rsidRPr="00F933F0">
        <w:rPr>
          <w:cs/>
        </w:rPr>
        <w:lastRenderedPageBreak/>
        <w:t xml:space="preserve">โดยในปีนั้นเองไพธอน </w:t>
      </w:r>
      <w:r w:rsidRPr="00F933F0">
        <w:t xml:space="preserve">1.6.1 </w:t>
      </w:r>
      <w:r w:rsidRPr="00F933F0">
        <w:rPr>
          <w:cs/>
        </w:rPr>
        <w:t xml:space="preserve">ก็ได้ออกมาเพื่อแก้ปัญหาข้อผิดพลาดของตัวซอฟต์แวร์และให้เป็นไปตามข้อกำหนดของ </w:t>
      </w:r>
      <w:r w:rsidRPr="00F933F0">
        <w:t xml:space="preserve">GPL-compatible license </w:t>
      </w:r>
      <w:r w:rsidRPr="00F933F0">
        <w:rPr>
          <w:cs/>
        </w:rPr>
        <w:t>อย่างสมบูรณ</w:t>
      </w:r>
      <w:r>
        <w:rPr>
          <w:rFonts w:hint="cs"/>
          <w:cs/>
        </w:rPr>
        <w:t>์</w:t>
      </w:r>
    </w:p>
    <w:p w:rsidR="00F933F0" w:rsidRPr="00F933F0" w:rsidRDefault="00F933F0" w:rsidP="00F933F0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Python 2.0</w:t>
      </w:r>
    </w:p>
    <w:p w:rsidR="00F933F0" w:rsidRPr="00F933F0" w:rsidRDefault="00F933F0" w:rsidP="00F933F0">
      <w:pPr>
        <w:ind w:left="709" w:firstLine="720"/>
        <w:jc w:val="thaiDistribute"/>
      </w:pPr>
      <w:r w:rsidRPr="00F933F0">
        <w:rPr>
          <w:cs/>
        </w:rPr>
        <w:t xml:space="preserve">ในปี </w:t>
      </w:r>
      <w:r w:rsidRPr="00F933F0">
        <w:t xml:space="preserve">2000 Guido </w:t>
      </w:r>
      <w:r w:rsidRPr="00F933F0">
        <w:rPr>
          <w:cs/>
        </w:rPr>
        <w:t xml:space="preserve">และ </w:t>
      </w:r>
      <w:r w:rsidRPr="00F933F0">
        <w:t xml:space="preserve">Python Core Development team </w:t>
      </w:r>
      <w:r w:rsidRPr="00F933F0">
        <w:rPr>
          <w:cs/>
        </w:rPr>
        <w:t xml:space="preserve">ได้ย้ายการทำงานไป </w:t>
      </w:r>
      <w:r w:rsidRPr="00F933F0">
        <w:t xml:space="preserve">BeOpen.com </w:t>
      </w:r>
      <w:r w:rsidRPr="00F933F0">
        <w:rPr>
          <w:cs/>
        </w:rPr>
        <w:t xml:space="preserve">โดยที่พวกเขาได้ย้ายจาก </w:t>
      </w:r>
      <w:r w:rsidRPr="00F933F0">
        <w:t xml:space="preserve">BeOpen PythonLabs team </w:t>
      </w:r>
      <w:r w:rsidRPr="00F933F0">
        <w:rPr>
          <w:cs/>
        </w:rPr>
        <w:t xml:space="preserve">โดยในไพธอนรุ่นที่ </w:t>
      </w:r>
      <w:r w:rsidRPr="00F933F0">
        <w:t xml:space="preserve">2.0 </w:t>
      </w:r>
      <w:r w:rsidRPr="00F933F0">
        <w:rPr>
          <w:cs/>
        </w:rPr>
        <w:t xml:space="preserve">นั้นได้ถูกนำออกเผยแพร่ต่อบุคคลทั่วไปจากเว็บไซต์ </w:t>
      </w:r>
      <w:r w:rsidRPr="00F933F0">
        <w:t xml:space="preserve">BeOpen.com </w:t>
      </w:r>
      <w:r w:rsidRPr="00F933F0">
        <w:rPr>
          <w:cs/>
        </w:rPr>
        <w:t xml:space="preserve">และหลังจากที่ไพธอนออกรุ่นที่ </w:t>
      </w:r>
      <w:r w:rsidRPr="00F933F0">
        <w:t xml:space="preserve">2.0 </w:t>
      </w:r>
      <w:r w:rsidRPr="00F933F0">
        <w:rPr>
          <w:cs/>
        </w:rPr>
        <w:t xml:space="preserve">ที่ </w:t>
      </w:r>
      <w:r w:rsidRPr="00F933F0">
        <w:t xml:space="preserve">BeOpen.com </w:t>
      </w:r>
      <w:r w:rsidRPr="00F933F0">
        <w:rPr>
          <w:cs/>
        </w:rPr>
        <w:t xml:space="preserve">แล้ว </w:t>
      </w:r>
      <w:r w:rsidRPr="00F933F0">
        <w:t xml:space="preserve">Guido </w:t>
      </w:r>
      <w:r w:rsidRPr="00F933F0">
        <w:rPr>
          <w:cs/>
        </w:rPr>
        <w:t xml:space="preserve">และนักพัฒนาคนอื่น ๆ ในทีม </w:t>
      </w:r>
      <w:r w:rsidRPr="00F933F0">
        <w:t xml:space="preserve">PythonLabs </w:t>
      </w:r>
      <w:r w:rsidRPr="00F933F0">
        <w:rPr>
          <w:cs/>
        </w:rPr>
        <w:t xml:space="preserve">ก็ได้เข้ารวมกับทีมงาน </w:t>
      </w:r>
      <w:r w:rsidRPr="00F933F0">
        <w:t>Digital Creations</w:t>
      </w:r>
    </w:p>
    <w:p w:rsidR="00F933F0" w:rsidRPr="00F933F0" w:rsidRDefault="00F933F0" w:rsidP="00F933F0">
      <w:pPr>
        <w:ind w:left="709" w:firstLine="720"/>
        <w:jc w:val="thaiDistribute"/>
      </w:pPr>
      <w:r w:rsidRPr="00F933F0">
        <w:rPr>
          <w:cs/>
        </w:rPr>
        <w:t xml:space="preserve">ไพธอนรุ่น </w:t>
      </w:r>
      <w:r w:rsidRPr="00F933F0">
        <w:t xml:space="preserve">2.1 </w:t>
      </w:r>
      <w:r w:rsidRPr="00F933F0">
        <w:rPr>
          <w:cs/>
        </w:rPr>
        <w:t xml:space="preserve">ได้สืบทอนการทำงานและพัฒนามาจาก </w:t>
      </w:r>
      <w:r w:rsidRPr="00F933F0">
        <w:t xml:space="preserve">1.6.1 </w:t>
      </w:r>
      <w:r w:rsidRPr="00F933F0">
        <w:rPr>
          <w:cs/>
        </w:rPr>
        <w:t xml:space="preserve">มากกว่าไพธอนรุ่น </w:t>
      </w:r>
      <w:r w:rsidRPr="00F933F0">
        <w:t xml:space="preserve">2.0 </w:t>
      </w:r>
      <w:r w:rsidRPr="00F933F0">
        <w:rPr>
          <w:cs/>
        </w:rPr>
        <w:t xml:space="preserve">และได้ทำการเปลี่ยนชื่อสัญญาลิขสิทธิ์ใหม่เป็น </w:t>
      </w:r>
      <w:r w:rsidRPr="00F933F0">
        <w:t xml:space="preserve">Python Software Foundation License </w:t>
      </w:r>
      <w:r w:rsidRPr="00F933F0">
        <w:rPr>
          <w:cs/>
        </w:rPr>
        <w:t xml:space="preserve">โดยที่ในไพธอนรุ่น </w:t>
      </w:r>
      <w:r w:rsidRPr="00F933F0">
        <w:t xml:space="preserve">2.1 alpha </w:t>
      </w:r>
      <w:r w:rsidRPr="00F933F0">
        <w:rPr>
          <w:cs/>
        </w:rPr>
        <w:t xml:space="preserve">นั้นก็ได้เริ่มชื่อสัญญาสิขสิทธิ์นี้และผู้เป็นเจ้าของคือ </w:t>
      </w:r>
      <w:r w:rsidRPr="00F933F0">
        <w:t xml:space="preserve">Python Software Foundation (PSF) </w:t>
      </w:r>
      <w:r w:rsidRPr="00F933F0">
        <w:rPr>
          <w:cs/>
        </w:rPr>
        <w:t xml:space="preserve">โดยที่เป็นองค์กรที่ไม่หวังผลกำไรเช่นเดียวกับ </w:t>
      </w:r>
      <w:r w:rsidRPr="00F933F0">
        <w:t>Apache Software Foundation</w:t>
      </w:r>
    </w:p>
    <w:p w:rsidR="00F933F0" w:rsidRPr="00F933F0" w:rsidRDefault="00F933F0" w:rsidP="00F933F0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อนาคต</w:t>
      </w:r>
    </w:p>
    <w:p w:rsidR="00F933F0" w:rsidRPr="00F933F0" w:rsidRDefault="00F933F0" w:rsidP="00F933F0">
      <w:pPr>
        <w:ind w:left="709" w:firstLine="720"/>
        <w:jc w:val="thaiDistribute"/>
      </w:pPr>
      <w:r w:rsidRPr="00F933F0">
        <w:rPr>
          <w:cs/>
        </w:rPr>
        <w:t xml:space="preserve">ผู้พัฒนาไพธอนมีการประชุมและถกเถียงกันในเรื่องของความสามารถใหม่ ๆ ในไพธอนรุ่นที่ </w:t>
      </w:r>
      <w:r w:rsidRPr="00F933F0">
        <w:t xml:space="preserve">3.0 </w:t>
      </w:r>
      <w:r w:rsidRPr="00F933F0">
        <w:rPr>
          <w:cs/>
        </w:rPr>
        <w:t xml:space="preserve">โดยมีชื่อโครงการว่า </w:t>
      </w:r>
      <w:r w:rsidRPr="00F933F0">
        <w:t xml:space="preserve">Python 3000 (Py3K) </w:t>
      </w:r>
      <w:r w:rsidRPr="00F933F0">
        <w:rPr>
          <w:cs/>
        </w:rPr>
        <w:t xml:space="preserve">โดยที่จะหยุดการสนับสนุนโค้ดโปรแกรมจากรุ่น </w:t>
      </w:r>
      <w:r w:rsidRPr="00F933F0">
        <w:t xml:space="preserve">2.x </w:t>
      </w:r>
      <w:r w:rsidRPr="00F933F0">
        <w:rPr>
          <w:cs/>
        </w:rPr>
        <w:t>โดยที่ทำแบบนี้เพื่อทำการปรับปรุงเปลี่ยนแปลงการทำงานของภาษาให้ดียิ่งขึ้นตามคำแนะนำที่ว่า "</w:t>
      </w:r>
      <w:r w:rsidRPr="00F933F0">
        <w:t>reduce feature duplication by removing old ways of doing things" (</w:t>
      </w:r>
      <w:r w:rsidRPr="00F933F0">
        <w:rPr>
          <w:cs/>
        </w:rPr>
        <w:t xml:space="preserve">ลดทอนคุณสมบัติที่ซ้ำซ้อนด้วยการยกเลิกเส้นทางที่เดินผ่านมาแล้ว) โดยในตอนนนี้ยังไม่มีตารางงานของไพธอน รุ่น </w:t>
      </w:r>
      <w:r w:rsidRPr="00F933F0">
        <w:t xml:space="preserve">3.0 </w:t>
      </w:r>
      <w:r w:rsidRPr="00F933F0">
        <w:rPr>
          <w:cs/>
        </w:rPr>
        <w:t xml:space="preserve">แต่อย่างใด แต่ </w:t>
      </w:r>
      <w:r w:rsidRPr="00F933F0">
        <w:t xml:space="preserve">Python Enhancement Proposal (PEP) </w:t>
      </w:r>
      <w:r w:rsidRPr="00F933F0">
        <w:rPr>
          <w:cs/>
        </w:rPr>
        <w:t>ได้มีการวางแผนไว้แล้ว โดยได้วางแผนไว้ดังนี้</w:t>
      </w:r>
    </w:p>
    <w:p w:rsidR="00F933F0" w:rsidRPr="00F933F0" w:rsidRDefault="00F933F0" w:rsidP="00F933F0">
      <w:pPr>
        <w:numPr>
          <w:ilvl w:val="1"/>
          <w:numId w:val="17"/>
        </w:numPr>
        <w:jc w:val="thaiDistribute"/>
      </w:pPr>
      <w:r w:rsidRPr="00F933F0">
        <w:rPr>
          <w:cs/>
        </w:rPr>
        <w:t>ทำการเพื่อส่วนสนับสนุนชนิดตัวแปรให้มากขึ้น</w:t>
      </w:r>
    </w:p>
    <w:p w:rsidR="00F933F0" w:rsidRPr="00F933F0" w:rsidRDefault="00F933F0" w:rsidP="00F933F0">
      <w:pPr>
        <w:numPr>
          <w:ilvl w:val="1"/>
          <w:numId w:val="17"/>
        </w:numPr>
        <w:jc w:val="thaiDistribute"/>
      </w:pPr>
      <w:r w:rsidRPr="00F933F0">
        <w:rPr>
          <w:cs/>
        </w:rPr>
        <w:t xml:space="preserve">สนับสนุนการทำงานของชนิดตัวแปรแบบ </w:t>
      </w:r>
      <w:r w:rsidRPr="00F933F0">
        <w:t xml:space="preserve">unicode/str </w:t>
      </w:r>
      <w:r w:rsidRPr="00F933F0">
        <w:rPr>
          <w:cs/>
        </w:rPr>
        <w:t xml:space="preserve">และ </w:t>
      </w:r>
      <w:r w:rsidRPr="00F933F0">
        <w:t>separate mutable bytes type</w:t>
      </w:r>
    </w:p>
    <w:p w:rsidR="00F933F0" w:rsidRPr="00F933F0" w:rsidRDefault="00F933F0" w:rsidP="00F933F0">
      <w:pPr>
        <w:numPr>
          <w:ilvl w:val="1"/>
          <w:numId w:val="17"/>
        </w:numPr>
        <w:jc w:val="thaiDistribute"/>
      </w:pPr>
      <w:r w:rsidRPr="00F933F0">
        <w:rPr>
          <w:cs/>
        </w:rPr>
        <w:t xml:space="preserve">ยกเลิกการสนับสนุนคุณสมบัติของ </w:t>
      </w:r>
      <w:r w:rsidRPr="00F933F0">
        <w:t xml:space="preserve">classic class, classic division, string exceptions </w:t>
      </w:r>
      <w:r w:rsidRPr="00F933F0">
        <w:rPr>
          <w:cs/>
        </w:rPr>
        <w:t xml:space="preserve">และ </w:t>
      </w:r>
      <w:r w:rsidRPr="00F933F0">
        <w:t>implicit relative imports</w:t>
      </w:r>
    </w:p>
    <w:p w:rsidR="00F933F0" w:rsidRPr="00F933F0" w:rsidRDefault="00F933F0" w:rsidP="00F933F0">
      <w:pPr>
        <w:numPr>
          <w:ilvl w:val="1"/>
          <w:numId w:val="17"/>
        </w:numPr>
        <w:jc w:val="thaiDistribute"/>
      </w:pPr>
      <w:r w:rsidRPr="00F933F0">
        <w:rPr>
          <w:cs/>
        </w:rPr>
        <w:t>ฯลฯ</w:t>
      </w:r>
    </w:p>
    <w:p w:rsidR="00F933F0" w:rsidRPr="00F933F0" w:rsidRDefault="00F933F0" w:rsidP="00F933F0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หลักปรัชญาของภาษาไพธอน</w:t>
      </w:r>
    </w:p>
    <w:p w:rsidR="00F933F0" w:rsidRPr="00F933F0" w:rsidRDefault="00F933F0" w:rsidP="00F933F0">
      <w:pPr>
        <w:ind w:left="709" w:firstLine="720"/>
        <w:jc w:val="thaiDistribute"/>
      </w:pPr>
      <w:r w:rsidRPr="00F933F0">
        <w:rPr>
          <w:cs/>
        </w:rPr>
        <w:t>ไพธอนเป็นภาษาที่สามารถสร้างงานได้หลากหลายกระบวนทัศน์ (</w:t>
      </w:r>
      <w:r w:rsidRPr="00F933F0">
        <w:t xml:space="preserve">Multi-paradigm language) </w:t>
      </w:r>
      <w:r w:rsidRPr="00F933F0">
        <w:rPr>
          <w:cs/>
        </w:rPr>
        <w:t xml:space="preserve">โดยจะมองอะไรที่มากกว่าการ </w:t>
      </w:r>
      <w:r w:rsidRPr="00F933F0">
        <w:t xml:space="preserve">coding </w:t>
      </w:r>
      <w:r w:rsidRPr="00F933F0">
        <w:rPr>
          <w:cs/>
        </w:rPr>
        <w:t>เพื่อนำมาใช้งานตามรูป</w:t>
      </w:r>
      <w:r w:rsidRPr="00F933F0">
        <w:rPr>
          <w:cs/>
        </w:rPr>
        <w:lastRenderedPageBreak/>
        <w:t>แบบเดิม ๆ แต่จะเป็นการนำเอาหลักการของกระบวนทัศน์ (</w:t>
      </w:r>
      <w:r w:rsidRPr="00F933F0">
        <w:t xml:space="preserve">Paradigm) </w:t>
      </w:r>
      <w:r w:rsidRPr="00F933F0">
        <w:rPr>
          <w:cs/>
        </w:rPr>
        <w:t xml:space="preserve">แบบ </w:t>
      </w:r>
      <w:r w:rsidRPr="00F933F0">
        <w:t xml:space="preserve">Object-oriented programming, Structured programming, Functional programming </w:t>
      </w:r>
      <w:r w:rsidRPr="00F933F0">
        <w:rPr>
          <w:cs/>
        </w:rPr>
        <w:t xml:space="preserve">และ </w:t>
      </w:r>
      <w:r w:rsidRPr="00F933F0">
        <w:t xml:space="preserve">Aspect-oriented programming </w:t>
      </w:r>
      <w:r w:rsidRPr="00F933F0">
        <w:rPr>
          <w:cs/>
        </w:rPr>
        <w:t>นำเอามาใช้ทั้งแบบเดียว ๆ และนำมาใช้ร่วมกัน ซึ่งไพธอนนั้นเป็น ภาษาที่มีการตรวจสอบชนิดตัวแปรแบบยืดหยุ่น (</w:t>
      </w:r>
      <w:r w:rsidRPr="00F933F0">
        <w:t xml:space="preserve">dynamically type-checked) </w:t>
      </w:r>
      <w:r w:rsidRPr="00F933F0">
        <w:rPr>
          <w:cs/>
        </w:rPr>
        <w:t xml:space="preserve">และใช้ </w:t>
      </w:r>
      <w:r w:rsidRPr="00F933F0">
        <w:t xml:space="preserve">Garbage collection </w:t>
      </w:r>
      <w:r w:rsidRPr="00F933F0">
        <w:rPr>
          <w:cs/>
        </w:rPr>
        <w:t>ในการจัดการหน่วยความจำ</w:t>
      </w:r>
    </w:p>
    <w:p w:rsidR="00F933F0" w:rsidRDefault="00F933F0" w:rsidP="00F933F0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ข้อเด่นของภาษาไพธอน</w:t>
      </w:r>
    </w:p>
    <w:p w:rsidR="00F933F0" w:rsidRPr="00F933F0" w:rsidRDefault="00F933F0" w:rsidP="00F933F0">
      <w:pPr>
        <w:numPr>
          <w:ilvl w:val="0"/>
          <w:numId w:val="21"/>
        </w:numPr>
        <w:jc w:val="thaiDistribute"/>
        <w:rPr>
          <w:b/>
          <w:bCs/>
        </w:rPr>
      </w:pPr>
      <w:r w:rsidRPr="00F933F0">
        <w:rPr>
          <w:cs/>
        </w:rPr>
        <w:t xml:space="preserve">ง่ายต่อการเรียนรู้ โดยภาษาไพธอนมีโครงสร้างของภาษาไม่ซับซ้อนเข้าใจง่าย ซึ่งโครงสร้างภาษาไพธอนจะคล้ายกับภาษาซีมาก เพราะภาษาไพธอน สร้างขึ้นมาโดยใช้ภาษาซี ทำให้ผู้ที่คุ้นเคยภาษาซี อยู่แล้วใช้งานภาษาไพธอนได้ไม่ยาก นอกจากนี้โดยตัวภาษาเองมีความยืดหยุ่นสูงทำให้การจัดการกับงานด้านข้อความ และ </w:t>
      </w:r>
      <w:r w:rsidRPr="00F933F0">
        <w:t xml:space="preserve">Text File </w:t>
      </w:r>
      <w:r w:rsidRPr="00F933F0">
        <w:rPr>
          <w:cs/>
        </w:rPr>
        <w:t>ได้เป็นอย่างดี</w:t>
      </w:r>
    </w:p>
    <w:p w:rsidR="00F933F0" w:rsidRPr="00F933F0" w:rsidRDefault="00F933F0" w:rsidP="00F933F0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ไม่ต้องเสียค่าใช้จ่ายใดๆ ทั้งสิ้น เพราะตัวแปรภาษาไพธอนอยู่ภายใต้ลิขสิทธิ์ </w:t>
      </w:r>
      <w:r w:rsidRPr="00F933F0">
        <w:t xml:space="preserve">Python Software Foundation License (PSFL) </w:t>
      </w:r>
      <w:r w:rsidRPr="00F933F0">
        <w:rPr>
          <w:cs/>
        </w:rPr>
        <w:t xml:space="preserve">ซึ่งเป็นของ </w:t>
      </w:r>
      <w:r w:rsidRPr="00F933F0">
        <w:t xml:space="preserve">Python Software Foundation (PSF) </w:t>
      </w:r>
      <w:r w:rsidRPr="00F933F0">
        <w:rPr>
          <w:cs/>
        </w:rPr>
        <w:t xml:space="preserve">ซึ่งมีลักษณะคล้ายกับ ลิขสิทธิ์แม่แบบอย่าง </w:t>
      </w:r>
      <w:r w:rsidRPr="00F933F0">
        <w:t xml:space="preserve">General Public License (GPL) </w:t>
      </w:r>
      <w:r w:rsidRPr="00F933F0">
        <w:rPr>
          <w:cs/>
        </w:rPr>
        <w:t xml:space="preserve">ของ </w:t>
      </w:r>
      <w:r w:rsidRPr="00F933F0">
        <w:t>Free Software Foundation (FSF)</w:t>
      </w:r>
    </w:p>
    <w:p w:rsidR="00F933F0" w:rsidRPr="00F933F0" w:rsidRDefault="00F933F0" w:rsidP="00F933F0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ใช้ได้หลายแพลตฟอร์ม ในช่วงแรกภาษาไพธอนถูกออกแบบใช้งานกับระบบ </w:t>
      </w:r>
      <w:r w:rsidRPr="00F933F0">
        <w:t xml:space="preserve">Unix </w:t>
      </w:r>
      <w:r w:rsidRPr="00F933F0">
        <w:rPr>
          <w:cs/>
        </w:rPr>
        <w:t xml:space="preserve">อยู่ก็จริง แต่ในปัจจุบันได้มีการพัฒนาตัวแปลภาษาไพธอน ให้สามารถใช้กับระบบปฏิบัติการอื่นๆ อาทิเช่น </w:t>
      </w:r>
      <w:r w:rsidRPr="00F933F0">
        <w:t xml:space="preserve">Linux Platform, Windows Platform, OS/2, Amiga, Mac OS X </w:t>
      </w:r>
      <w:r>
        <w:rPr>
          <w:cs/>
        </w:rPr>
        <w:t>และรวมไปถึงระบบปฎิบัติการที</w:t>
      </w:r>
      <w:r>
        <w:rPr>
          <w:rFonts w:hint="cs"/>
          <w:cs/>
        </w:rPr>
        <w:t>่</w:t>
      </w:r>
      <w:r w:rsidRPr="00F933F0">
        <w:rPr>
          <w:cs/>
        </w:rPr>
        <w:t xml:space="preserve"> .</w:t>
      </w:r>
      <w:r w:rsidRPr="00F933F0">
        <w:t xml:space="preserve">NET Framework, Java virtual machine </w:t>
      </w:r>
      <w:r w:rsidRPr="00F933F0">
        <w:rPr>
          <w:cs/>
        </w:rPr>
        <w:t xml:space="preserve">ทำงานได้ ซึ่งใน </w:t>
      </w:r>
      <w:r w:rsidRPr="00F933F0">
        <w:t xml:space="preserve">Nokia Series 60 </w:t>
      </w:r>
      <w:r w:rsidRPr="00F933F0">
        <w:rPr>
          <w:cs/>
        </w:rPr>
        <w:t>ก็สามารถทำงานได้เช่นกัน</w:t>
      </w:r>
    </w:p>
    <w:p w:rsidR="00F933F0" w:rsidRPr="00F933F0" w:rsidRDefault="00F933F0" w:rsidP="00F933F0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ภาษาไพธอนถูกสร้างขึ้นโดยได้รวบรวมเอาส่วนดีของภาษาต่างๆ เข้ามาไว้ด้วยกัน อาทิเช่น ภาษา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>Tcl</w:t>
      </w:r>
    </w:p>
    <w:p w:rsidR="00F933F0" w:rsidRPr="00F933F0" w:rsidRDefault="00F933F0" w:rsidP="00F933F0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ไพธอนสามารถรวมการพัฒนาของระบบเข้ากับ </w:t>
      </w:r>
      <w:r w:rsidRPr="00F933F0">
        <w:t>COM, .NET</w:t>
      </w:r>
      <w:r w:rsidRPr="00F933F0">
        <w:rPr>
          <w:cs/>
        </w:rPr>
        <w:t xml:space="preserve">และ </w:t>
      </w:r>
      <w:r w:rsidRPr="00F933F0">
        <w:t>CORBA objects</w:t>
      </w:r>
    </w:p>
    <w:p w:rsidR="00F933F0" w:rsidRPr="00F933F0" w:rsidRDefault="00F933F0" w:rsidP="00F933F0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สำหรับ </w:t>
      </w:r>
      <w:r w:rsidRPr="00F933F0">
        <w:t xml:space="preserve">Java libraries </w:t>
      </w:r>
      <w:r w:rsidRPr="00F933F0">
        <w:rPr>
          <w:cs/>
        </w:rPr>
        <w:t xml:space="preserve">แล้วสามารถใช้ </w:t>
      </w:r>
      <w:r w:rsidRPr="00F933F0">
        <w:t xml:space="preserve">Jython </w:t>
      </w:r>
      <w:r w:rsidRPr="00F933F0">
        <w:rPr>
          <w:cs/>
        </w:rPr>
        <w:t xml:space="preserve">เพื่อทำการพัฒนาซอฟต์แวร์จากภาษาไพธอนสำหรับ </w:t>
      </w:r>
      <w:r w:rsidRPr="00F933F0">
        <w:t>Java Virtual Machine</w:t>
      </w:r>
    </w:p>
    <w:p w:rsidR="00F933F0" w:rsidRPr="00F933F0" w:rsidRDefault="00F933F0" w:rsidP="00F933F0">
      <w:pPr>
        <w:numPr>
          <w:ilvl w:val="0"/>
          <w:numId w:val="21"/>
        </w:numPr>
        <w:jc w:val="thaiDistribute"/>
      </w:pPr>
      <w:r w:rsidRPr="00F933F0">
        <w:rPr>
          <w:cs/>
        </w:rPr>
        <w:t>สำหรับ .</w:t>
      </w:r>
      <w:r w:rsidRPr="00F933F0">
        <w:t xml:space="preserve">NET Platform </w:t>
      </w:r>
      <w:r w:rsidRPr="00F933F0">
        <w:rPr>
          <w:cs/>
        </w:rPr>
        <w:t xml:space="preserve">แล้ว สามารถใช้ </w:t>
      </w:r>
      <w:r w:rsidRPr="00F933F0">
        <w:t xml:space="preserve">IronPython </w:t>
      </w:r>
      <w:r w:rsidRPr="00F933F0">
        <w:rPr>
          <w:cs/>
        </w:rPr>
        <w:t xml:space="preserve">ซึ่งเป็นการพัฒนาของ </w:t>
      </w:r>
      <w:r w:rsidRPr="00F933F0">
        <w:t xml:space="preserve">Microsoft </w:t>
      </w:r>
      <w:r w:rsidRPr="00F933F0">
        <w:rPr>
          <w:cs/>
        </w:rPr>
        <w:t>เพื่อจะทำให้ไพธอนนั้นสามารถทำงานได้บน .</w:t>
      </w:r>
      <w:r w:rsidRPr="00F933F0">
        <w:t xml:space="preserve">Net Framework </w:t>
      </w:r>
      <w:r w:rsidRPr="00F933F0">
        <w:rPr>
          <w:cs/>
        </w:rPr>
        <w:t xml:space="preserve">ซึ่งใช้ชื่อว่า </w:t>
      </w:r>
      <w:r w:rsidRPr="00F933F0">
        <w:t>Python for .NET</w:t>
      </w:r>
    </w:p>
    <w:p w:rsidR="00F933F0" w:rsidRPr="00F933F0" w:rsidRDefault="00F933F0" w:rsidP="00F933F0">
      <w:pPr>
        <w:numPr>
          <w:ilvl w:val="0"/>
          <w:numId w:val="21"/>
        </w:numPr>
        <w:jc w:val="thaiDistribute"/>
      </w:pPr>
      <w:r w:rsidRPr="00F933F0">
        <w:rPr>
          <w:cs/>
        </w:rPr>
        <w:lastRenderedPageBreak/>
        <w:t xml:space="preserve">ไพธอนนั้นสนับสนุน </w:t>
      </w:r>
      <w:r w:rsidRPr="00F933F0">
        <w:t xml:space="preserve">Internet Communications Engine (ICE) </w:t>
      </w:r>
      <w:r w:rsidRPr="00F933F0">
        <w:rPr>
          <w:cs/>
        </w:rPr>
        <w:t>และการรวมกันของเทคโนโลยีอื่น ๆ อีกมากมายในอนาคต</w:t>
      </w:r>
    </w:p>
    <w:p w:rsidR="00F933F0" w:rsidRPr="00F933F0" w:rsidRDefault="00F933F0" w:rsidP="00F933F0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บางครั้งนักพัฒนาอาจจะพบว่าไพธอนไม่สามารถทำงานบางอย่างได้ แต่นักพัฒนาต้องการให้มันทำงานได้ ก็สามารถพัฒนาเพิ่มได้ในรูปแบบของ </w:t>
      </w:r>
      <w:r w:rsidRPr="00F933F0">
        <w:t xml:space="preserve">extension modules </w:t>
      </w:r>
      <w:r w:rsidRPr="00F933F0">
        <w:rPr>
          <w:cs/>
        </w:rPr>
        <w:t xml:space="preserve">ซึ่งอยู่ในรูปแบบของโค้ด </w:t>
      </w:r>
      <w:r w:rsidRPr="00F933F0">
        <w:t xml:space="preserve">C </w:t>
      </w:r>
      <w:r w:rsidRPr="00F933F0">
        <w:rPr>
          <w:cs/>
        </w:rPr>
        <w:t xml:space="preserve">หรือ </w:t>
      </w:r>
      <w:r w:rsidRPr="00F933F0">
        <w:t xml:space="preserve">C++ </w:t>
      </w:r>
      <w:r w:rsidRPr="00F933F0">
        <w:rPr>
          <w:cs/>
        </w:rPr>
        <w:t xml:space="preserve">หรือใช้ </w:t>
      </w:r>
      <w:r w:rsidRPr="00F933F0">
        <w:t xml:space="preserve">SWIG </w:t>
      </w:r>
      <w:r w:rsidRPr="00F933F0">
        <w:rPr>
          <w:cs/>
        </w:rPr>
        <w:t xml:space="preserve">หรือ </w:t>
      </w:r>
      <w:r w:rsidRPr="00F933F0">
        <w:t>Broost.Python</w:t>
      </w:r>
    </w:p>
    <w:p w:rsidR="00F933F0" w:rsidRPr="00F933F0" w:rsidRDefault="00F933F0" w:rsidP="00F933F0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ภาษาไพธอนเป็นสามารถพัฒนาเป็นภาษาประเภท </w:t>
      </w:r>
      <w:r w:rsidRPr="00F933F0">
        <w:t xml:space="preserve">Server side Script </w:t>
      </w:r>
      <w:r w:rsidRPr="00F933F0">
        <w:rPr>
          <w:cs/>
        </w:rPr>
        <w:t xml:space="preserve">คือการทำงานของภาษาไพธอนจะทำงานด้านฝั่ง </w:t>
      </w:r>
      <w:r w:rsidRPr="00F933F0">
        <w:t xml:space="preserve">Server </w:t>
      </w:r>
      <w:r w:rsidRPr="00F933F0">
        <w:rPr>
          <w:cs/>
        </w:rPr>
        <w:t xml:space="preserve">แล้วส่งผลลัพธ์กลับมายัง </w:t>
      </w:r>
      <w:r w:rsidRPr="00F933F0">
        <w:t xml:space="preserve">Client </w:t>
      </w:r>
      <w:r w:rsidRPr="00F933F0">
        <w:rPr>
          <w:cs/>
        </w:rPr>
        <w:t>ทำให้มีความปลอดภัยสูง และยังใช้ภาษาไพธอนนำมาพัฒนาเว็บเซอร์วิสได้อีกด้วย</w:t>
      </w:r>
    </w:p>
    <w:p w:rsidR="00F933F0" w:rsidRPr="00F933F0" w:rsidRDefault="00F933F0" w:rsidP="00F933F0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ใช้พัฒนาระบบบริหารการสร้างเว็บไซต์สำเร็จรูปที่เรียกว่า </w:t>
      </w:r>
      <w:r w:rsidRPr="00F933F0">
        <w:t xml:space="preserve">Content Management Systems (CMS) </w:t>
      </w:r>
      <w:r w:rsidRPr="00F933F0">
        <w:rPr>
          <w:cs/>
        </w:rPr>
        <w:t xml:space="preserve">ซึ่ง </w:t>
      </w:r>
      <w:r w:rsidRPr="00F933F0">
        <w:t xml:space="preserve">CMS </w:t>
      </w:r>
      <w:r w:rsidRPr="00F933F0">
        <w:rPr>
          <w:cs/>
        </w:rPr>
        <w:t xml:space="preserve">ที่มีชื่อเสียงมาก และเบื้องหลังทำงานด้วยไพธอนคือ </w:t>
      </w:r>
      <w:r w:rsidRPr="00F933F0">
        <w:t>Plone http://www.plone.org/</w:t>
      </w:r>
    </w:p>
    <w:p w:rsidR="00F933F0" w:rsidRPr="00F933F0" w:rsidRDefault="00F933F0" w:rsidP="00F933F0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Category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Application Domains</w:t>
      </w:r>
    </w:p>
    <w:p w:rsidR="00F933F0" w:rsidRPr="00F933F0" w:rsidRDefault="00F933F0" w:rsidP="00F933F0">
      <w:pPr>
        <w:ind w:left="709" w:firstLine="720"/>
        <w:jc w:val="thaiDistribute"/>
      </w:pPr>
      <w:r w:rsidRPr="00F933F0">
        <w:rPr>
          <w:cs/>
        </w:rPr>
        <w:t xml:space="preserve">ภาษาไพธอนนั้น จัดอยู่ใน </w:t>
      </w:r>
      <w:r w:rsidRPr="00F933F0">
        <w:t xml:space="preserve">Category </w:t>
      </w:r>
      <w:r w:rsidRPr="00F933F0">
        <w:rPr>
          <w:cs/>
        </w:rPr>
        <w:t>ภาษาที่สามารถสร้างงานได้หลากหลายกระบวนทัศน์ (</w:t>
      </w:r>
      <w:r w:rsidRPr="00F933F0">
        <w:t xml:space="preserve">Multi-paradigm language) </w:t>
      </w:r>
      <w:r w:rsidRPr="00F933F0">
        <w:rPr>
          <w:cs/>
        </w:rPr>
        <w:t xml:space="preserve">โดยรองรับทั้ง </w:t>
      </w:r>
      <w:r w:rsidRPr="00F933F0">
        <w:t xml:space="preserve">Object-oriented programming, Imperative, Functional programming </w:t>
      </w:r>
      <w:r w:rsidRPr="00F933F0">
        <w:rPr>
          <w:cs/>
        </w:rPr>
        <w:t xml:space="preserve">และ </w:t>
      </w:r>
      <w:r w:rsidRPr="00F933F0">
        <w:t xml:space="preserve">Logic programming </w:t>
      </w:r>
      <w:r w:rsidRPr="00F933F0">
        <w:rPr>
          <w:cs/>
        </w:rPr>
        <w:t>ซึ่งไพธอนสามารถนำไปพัฒนาซอฟต์แวร์ประยุกต์ได้มากมาย ได้แก่</w:t>
      </w:r>
    </w:p>
    <w:p w:rsidR="00F933F0" w:rsidRPr="00F933F0" w:rsidRDefault="00F933F0" w:rsidP="00F933F0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Web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Internet Development</w:t>
      </w:r>
    </w:p>
    <w:p w:rsidR="00F933F0" w:rsidRPr="00F933F0" w:rsidRDefault="00F933F0" w:rsidP="00F933F0">
      <w:pPr>
        <w:ind w:left="709" w:firstLine="720"/>
        <w:jc w:val="thaiDistribute"/>
      </w:pPr>
      <w:r>
        <w:rPr>
          <w:cs/>
        </w:rPr>
        <w:t>ไพธอนนั้นมีการสนับสนุนในด้า</w:t>
      </w:r>
      <w:r w:rsidRPr="00F933F0">
        <w:rPr>
          <w:cs/>
        </w:rPr>
        <w:t xml:space="preserve">นของ </w:t>
      </w:r>
      <w:r w:rsidRPr="00F933F0">
        <w:t xml:space="preserve">Web Development </w:t>
      </w:r>
      <w:r w:rsidRPr="00F933F0">
        <w:rPr>
          <w:cs/>
        </w:rPr>
        <w:t xml:space="preserve">ในโซลูชันระดับสูงด้วย </w:t>
      </w:r>
      <w:r w:rsidRPr="00F933F0">
        <w:t xml:space="preserve">Zope, mega frameworks </w:t>
      </w:r>
      <w:r w:rsidRPr="00F933F0">
        <w:rPr>
          <w:cs/>
        </w:rPr>
        <w:t xml:space="preserve">อย่าง </w:t>
      </w:r>
      <w:r w:rsidRPr="00F933F0">
        <w:t xml:space="preserve">Django </w:t>
      </w:r>
      <w:r w:rsidRPr="00F933F0">
        <w:rPr>
          <w:cs/>
        </w:rPr>
        <w:t xml:space="preserve">และ </w:t>
      </w:r>
      <w:r w:rsidRPr="00F933F0">
        <w:t xml:space="preserve">TurboGears </w:t>
      </w:r>
      <w:r w:rsidRPr="00F933F0">
        <w:rPr>
          <w:cs/>
        </w:rPr>
        <w:t xml:space="preserve">และรวมไปถึง </w:t>
      </w:r>
      <w:r w:rsidRPr="00F933F0">
        <w:t xml:space="preserve">Content Management Systems </w:t>
      </w:r>
      <w:r w:rsidRPr="00F933F0">
        <w:rPr>
          <w:cs/>
        </w:rPr>
        <w:t xml:space="preserve">ขั้นสูงอย่าง </w:t>
      </w:r>
      <w:r w:rsidRPr="00F933F0">
        <w:t xml:space="preserve">Plone </w:t>
      </w:r>
      <w:r w:rsidRPr="00F933F0">
        <w:rPr>
          <w:cs/>
        </w:rPr>
        <w:t xml:space="preserve">และ </w:t>
      </w:r>
      <w:r w:rsidRPr="00F933F0">
        <w:t xml:space="preserve">CPS </w:t>
      </w:r>
      <w:r w:rsidRPr="00F933F0">
        <w:rPr>
          <w:cs/>
        </w:rPr>
        <w:t xml:space="preserve">จึงทำให้ไพธอนนั้นเป็น </w:t>
      </w:r>
      <w:r w:rsidRPr="00F933F0">
        <w:t xml:space="preserve">Common Gateway Interface (CGI) </w:t>
      </w:r>
      <w:r w:rsidRPr="00F933F0">
        <w:rPr>
          <w:cs/>
        </w:rPr>
        <w:t>ระดับสูงที่มีประสิทธิภาพที่ดีที่สุดตัวหนึ่งในตลาด</w:t>
      </w:r>
    </w:p>
    <w:p w:rsidR="00F933F0" w:rsidRPr="00F933F0" w:rsidRDefault="00F933F0" w:rsidP="00F933F0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Database Access</w:t>
      </w:r>
    </w:p>
    <w:p w:rsidR="00F933F0" w:rsidRPr="00F933F0" w:rsidRDefault="00F933F0" w:rsidP="00F933F0">
      <w:pPr>
        <w:ind w:left="709" w:firstLine="720"/>
        <w:jc w:val="thaiDistribute"/>
      </w:pPr>
      <w:r w:rsidRPr="00F933F0">
        <w:rPr>
          <w:cs/>
        </w:rPr>
        <w:t xml:space="preserve">ไพธอนนั้นสนับสนุนการเข้าถึงข้อมูลในฐานข้อมูลของผู้ผลิตฐานข้อมูลต่าง ๆ มากมาย โดยผ่านทาง </w:t>
      </w:r>
      <w:r w:rsidRPr="00F933F0">
        <w:t xml:space="preserve">ODBC Interfaces </w:t>
      </w:r>
      <w:r w:rsidRPr="00F933F0">
        <w:rPr>
          <w:cs/>
        </w:rPr>
        <w:t xml:space="preserve">และ </w:t>
      </w:r>
      <w:r w:rsidRPr="00F933F0">
        <w:t xml:space="preserve">Database Connection Interface </w:t>
      </w:r>
      <w:r w:rsidRPr="00F933F0">
        <w:rPr>
          <w:cs/>
        </w:rPr>
        <w:t>อื่น ๆ ซึ่งสามารถทำงานร่วมกับ</w:t>
      </w:r>
      <w:r w:rsidRPr="00F933F0">
        <w:t xml:space="preserve">  MySQL, Oracle, MS SQL Server, PostgreSQL, SybODBC </w:t>
      </w:r>
      <w:r w:rsidRPr="00F933F0">
        <w:rPr>
          <w:cs/>
        </w:rPr>
        <w:t>และอื่น ๆ ที่จะมีมาเพิ่มเติมอีกในอนาคต</w:t>
      </w:r>
    </w:p>
    <w:p w:rsidR="00F933F0" w:rsidRPr="00F933F0" w:rsidRDefault="00F933F0" w:rsidP="00F933F0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Desktop GUIs</w:t>
      </w:r>
    </w:p>
    <w:p w:rsidR="00F933F0" w:rsidRPr="00F933F0" w:rsidRDefault="00F933F0" w:rsidP="00F933F0">
      <w:pPr>
        <w:ind w:left="709" w:firstLine="720"/>
        <w:jc w:val="thaiDistribute"/>
      </w:pPr>
      <w:r w:rsidRPr="00F933F0">
        <w:rPr>
          <w:cs/>
        </w:rPr>
        <w:lastRenderedPageBreak/>
        <w:t xml:space="preserve">เมื่อไพธอนได้ติดตั้งลงบนเครื่องของคุณแล้ว จะมี </w:t>
      </w:r>
      <w:r w:rsidRPr="00F933F0">
        <w:t xml:space="preserve">Tk GUI development library </w:t>
      </w:r>
      <w:r w:rsidRPr="00F933F0">
        <w:rPr>
          <w:cs/>
        </w:rPr>
        <w:t xml:space="preserve">ซึ่งเป็น </w:t>
      </w:r>
      <w:r w:rsidRPr="00F933F0">
        <w:t xml:space="preserve">libraries </w:t>
      </w:r>
      <w:r w:rsidRPr="00F933F0">
        <w:rPr>
          <w:cs/>
        </w:rPr>
        <w:t xml:space="preserve">ที่มีความสามารถเทียบเท่า </w:t>
      </w:r>
      <w:r w:rsidRPr="00F933F0">
        <w:t xml:space="preserve">Microsoft Foundation Classes (MFC, </w:t>
      </w:r>
      <w:r w:rsidRPr="00F933F0">
        <w:rPr>
          <w:cs/>
        </w:rPr>
        <w:t xml:space="preserve">ซึ่งคล้าย ๆ กับ </w:t>
      </w:r>
      <w:r w:rsidRPr="00F933F0">
        <w:t xml:space="preserve">win32 extensions), wxWidgets, GTK, Qt, Delphi </w:t>
      </w:r>
      <w:r w:rsidRPr="00F933F0">
        <w:rPr>
          <w:cs/>
        </w:rPr>
        <w:t xml:space="preserve">และอื่น ๆ ทำให้สามารถพัฒนาซอฟต์แวร์ประยุกต์ต่าง ๆ แบบ </w:t>
      </w:r>
      <w:r w:rsidRPr="00F933F0">
        <w:t xml:space="preserve">Graphic user interface </w:t>
      </w:r>
      <w:r w:rsidRPr="00F933F0">
        <w:rPr>
          <w:cs/>
        </w:rPr>
        <w:t>ได้</w:t>
      </w:r>
    </w:p>
    <w:p w:rsidR="00F933F0" w:rsidRPr="00F933F0" w:rsidRDefault="00F933F0" w:rsidP="00F933F0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Scientific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Numeric computation</w:t>
      </w:r>
    </w:p>
    <w:p w:rsidR="00F933F0" w:rsidRPr="00F933F0" w:rsidRDefault="00F933F0" w:rsidP="00F933F0">
      <w:pPr>
        <w:ind w:left="709" w:firstLine="720"/>
        <w:jc w:val="thaiDistribute"/>
      </w:pPr>
      <w:r w:rsidRPr="00F933F0">
        <w:rPr>
          <w:cs/>
        </w:rPr>
        <w:t>ไพธอนรองรับการทำงานของนักวิทยาศาสตร์ในเรื่องของทฤษฎีการคำนวณ</w:t>
      </w:r>
      <w:r w:rsidRPr="00F933F0">
        <w:t xml:space="preserve">, Bioinformatics </w:t>
      </w:r>
      <w:r w:rsidRPr="00F933F0">
        <w:rPr>
          <w:cs/>
        </w:rPr>
        <w:t xml:space="preserve">และ </w:t>
      </w:r>
      <w:r w:rsidRPr="00F933F0">
        <w:t xml:space="preserve">Physics </w:t>
      </w:r>
      <w:r w:rsidRPr="00F933F0">
        <w:rPr>
          <w:cs/>
        </w:rPr>
        <w:t>เป็นต้น</w:t>
      </w:r>
    </w:p>
    <w:p w:rsidR="00F933F0" w:rsidRPr="00F933F0" w:rsidRDefault="00F933F0" w:rsidP="00F933F0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Education</w:t>
      </w:r>
    </w:p>
    <w:p w:rsidR="00F933F0" w:rsidRPr="00F933F0" w:rsidRDefault="00F933F0" w:rsidP="00F933F0">
      <w:pPr>
        <w:ind w:left="709" w:firstLine="720"/>
        <w:jc w:val="thaiDistribute"/>
      </w:pPr>
      <w:r w:rsidRPr="00F933F0">
        <w:rPr>
          <w:cs/>
        </w:rPr>
        <w:t xml:space="preserve">ไพธอนนั้นเป็นภาษาที่เหมาะกับการเรียนการสอนในวิชา </w:t>
      </w:r>
      <w:r w:rsidRPr="00F933F0">
        <w:t xml:space="preserve">programming </w:t>
      </w:r>
      <w:r w:rsidRPr="00F933F0">
        <w:rPr>
          <w:cs/>
        </w:rPr>
        <w:t xml:space="preserve">อย่างมาก โดยสามารถนำไปใช้ในระดับเบื้องต้นถึงระดับสูง ซึ่ง </w:t>
      </w:r>
      <w:r w:rsidRPr="00F933F0">
        <w:t xml:space="preserve">Python Software Foundation </w:t>
      </w:r>
      <w:r w:rsidRPr="00F933F0">
        <w:rPr>
          <w:cs/>
        </w:rPr>
        <w:t xml:space="preserve">นั้นได้มีหลักสูตรสำหรับการเรียนการสอนในด้านนี้อยู่แล้ว ซึ่งสามารถนำเอา </w:t>
      </w:r>
      <w:r w:rsidRPr="00F933F0">
        <w:t xml:space="preserve">pyBiblio  </w:t>
      </w:r>
      <w:r w:rsidRPr="00F933F0">
        <w:rPr>
          <w:cs/>
        </w:rPr>
        <w:t xml:space="preserve">และ </w:t>
      </w:r>
      <w:r w:rsidRPr="00F933F0">
        <w:t xml:space="preserve">Software Carpentry Course </w:t>
      </w:r>
      <w:r w:rsidRPr="00F933F0">
        <w:rPr>
          <w:cs/>
        </w:rPr>
        <w:t>มาเรียนเพื่อเสริมความรู้ได้</w:t>
      </w:r>
    </w:p>
    <w:p w:rsidR="00F933F0" w:rsidRPr="00F933F0" w:rsidRDefault="00F933F0" w:rsidP="00F933F0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Network programming</w:t>
      </w:r>
    </w:p>
    <w:p w:rsidR="00F933F0" w:rsidRPr="00F933F0" w:rsidRDefault="00F933F0" w:rsidP="00F933F0">
      <w:pPr>
        <w:ind w:left="709" w:firstLine="720"/>
        <w:jc w:val="thaiDistribute"/>
      </w:pPr>
      <w:r w:rsidRPr="00F933F0">
        <w:rPr>
          <w:cs/>
        </w:rPr>
        <w:t xml:space="preserve">เป็นการเพิ่มความามารถจาก </w:t>
      </w:r>
      <w:r w:rsidRPr="00F933F0">
        <w:t xml:space="preserve">Web </w:t>
      </w:r>
      <w:r w:rsidRPr="00F933F0">
        <w:rPr>
          <w:cs/>
        </w:rPr>
        <w:t xml:space="preserve">และ </w:t>
      </w:r>
      <w:r w:rsidRPr="00F933F0">
        <w:t xml:space="preserve">Internet Development </w:t>
      </w:r>
      <w:r w:rsidRPr="00F933F0">
        <w:rPr>
          <w:cs/>
        </w:rPr>
        <w:t xml:space="preserve">ไพธอนนั้นสนับสนุนในการเขียนโปรแกรมในระดับต่ำในด้านของ </w:t>
      </w:r>
      <w:r w:rsidRPr="00F933F0">
        <w:t xml:space="preserve">network programming </w:t>
      </w:r>
      <w:r w:rsidRPr="00F933F0">
        <w:rPr>
          <w:cs/>
        </w:rPr>
        <w:t xml:space="preserve">ที่ง่ายต่อการพัฒนา </w:t>
      </w:r>
      <w:r w:rsidRPr="00F933F0">
        <w:t xml:space="preserve">sockets </w:t>
      </w:r>
      <w:r w:rsidRPr="00F933F0">
        <w:rPr>
          <w:cs/>
        </w:rPr>
        <w:t xml:space="preserve">และ รวมไปถึงการทำงานร่วมกับ </w:t>
      </w:r>
      <w:r w:rsidRPr="00F933F0">
        <w:t xml:space="preserve">mudules </w:t>
      </w:r>
      <w:r w:rsidRPr="00F933F0">
        <w:rPr>
          <w:cs/>
        </w:rPr>
        <w:t xml:space="preserve">อย่าง </w:t>
      </w:r>
      <w:r w:rsidRPr="00F933F0">
        <w:t xml:space="preserve">Twisted </w:t>
      </w:r>
      <w:r w:rsidRPr="00F933F0">
        <w:rPr>
          <w:cs/>
        </w:rPr>
        <w:t xml:space="preserve">และ </w:t>
      </w:r>
      <w:r w:rsidRPr="00F933F0">
        <w:t xml:space="preserve">Framework </w:t>
      </w:r>
      <w:r w:rsidRPr="00F933F0">
        <w:rPr>
          <w:cs/>
        </w:rPr>
        <w:t xml:space="preserve">สำหรับ </w:t>
      </w:r>
      <w:r w:rsidRPr="00F933F0">
        <w:t>Asyncronous network programming</w:t>
      </w:r>
    </w:p>
    <w:p w:rsidR="00F933F0" w:rsidRPr="00F933F0" w:rsidRDefault="00F933F0" w:rsidP="00F933F0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Software build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Testing</w:t>
      </w:r>
    </w:p>
    <w:p w:rsidR="00F933F0" w:rsidRPr="00F933F0" w:rsidRDefault="00F933F0" w:rsidP="00F933F0">
      <w:pPr>
        <w:ind w:left="709" w:firstLine="720"/>
        <w:jc w:val="thaiDistribute"/>
      </w:pPr>
      <w:r w:rsidRPr="00F933F0">
        <w:rPr>
          <w:cs/>
        </w:rPr>
        <w:t>ไพธอนนั้นสนับสนุนการพัฒนาซอฟต์แวร์ที่มีการควบคุมการพัฒนาและจัดการระบบทดสอบต่าง ๆ โดยใช้เครื่องมือในการพัฒนาที่สนับสนุนการเขียนโปรแกรมในไพธอนเอง ซึ่งตัวไพธอนนั้นได้มาพร้อมกับ</w:t>
      </w:r>
    </w:p>
    <w:p w:rsidR="00F933F0" w:rsidRPr="00F933F0" w:rsidRDefault="00F933F0" w:rsidP="00F933F0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Scons </w:t>
      </w:r>
      <w:r w:rsidRPr="00F933F0">
        <w:rPr>
          <w:cs/>
        </w:rPr>
        <w:t xml:space="preserve">สำหรับ </w:t>
      </w:r>
      <w:r w:rsidRPr="00F933F0">
        <w:t xml:space="preserve">build </w:t>
      </w:r>
      <w:r w:rsidRPr="00F933F0">
        <w:rPr>
          <w:cs/>
        </w:rPr>
        <w:t>โปรแกรม</w:t>
      </w:r>
    </w:p>
    <w:p w:rsidR="00F933F0" w:rsidRPr="00F933F0" w:rsidRDefault="00F933F0" w:rsidP="00F933F0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Buildbot </w:t>
      </w:r>
      <w:r w:rsidRPr="00F933F0">
        <w:rPr>
          <w:cs/>
        </w:rPr>
        <w:t xml:space="preserve">และ </w:t>
      </w:r>
      <w:r w:rsidRPr="00F933F0">
        <w:t xml:space="preserve">Apache Gump </w:t>
      </w:r>
      <w:r w:rsidRPr="00F933F0">
        <w:rPr>
          <w:cs/>
        </w:rPr>
        <w:t xml:space="preserve">ที่ใช้สำหรับงาน </w:t>
      </w:r>
      <w:r w:rsidRPr="00F933F0">
        <w:t xml:space="preserve">Automated continuous compilation </w:t>
      </w:r>
      <w:r w:rsidRPr="00F933F0">
        <w:rPr>
          <w:cs/>
        </w:rPr>
        <w:t xml:space="preserve">และ </w:t>
      </w:r>
      <w:r w:rsidRPr="00F933F0">
        <w:t>Testing</w:t>
      </w:r>
    </w:p>
    <w:p w:rsidR="00F933F0" w:rsidRPr="00F933F0" w:rsidRDefault="00F933F0" w:rsidP="00F933F0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Roundup </w:t>
      </w:r>
      <w:r w:rsidRPr="00F933F0">
        <w:rPr>
          <w:cs/>
        </w:rPr>
        <w:t xml:space="preserve">หรือ </w:t>
      </w:r>
      <w:r w:rsidRPr="00F933F0">
        <w:t xml:space="preserve">Trac </w:t>
      </w:r>
      <w:r w:rsidRPr="00F933F0">
        <w:rPr>
          <w:cs/>
        </w:rPr>
        <w:t xml:space="preserve">สำหรับ </w:t>
      </w:r>
      <w:r w:rsidRPr="00F933F0">
        <w:t xml:space="preserve">bug tracking </w:t>
      </w:r>
      <w:r w:rsidRPr="00F933F0">
        <w:rPr>
          <w:cs/>
        </w:rPr>
        <w:t xml:space="preserve">และ </w:t>
      </w:r>
      <w:r w:rsidRPr="00F933F0">
        <w:t>project management</w:t>
      </w:r>
    </w:p>
    <w:p w:rsidR="00F933F0" w:rsidRPr="00F933F0" w:rsidRDefault="00F933F0" w:rsidP="00F933F0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Game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3D Graphics Rendering</w:t>
      </w:r>
    </w:p>
    <w:p w:rsidR="00F933F0" w:rsidRPr="00F933F0" w:rsidRDefault="00F933F0" w:rsidP="00BD403C">
      <w:pPr>
        <w:ind w:left="709" w:firstLine="720"/>
        <w:jc w:val="thaiDistribute"/>
      </w:pPr>
      <w:r w:rsidRPr="00F933F0">
        <w:rPr>
          <w:cs/>
        </w:rPr>
        <w:t xml:space="preserve">ไพธอนนั้นได้ถูกใช้ในตลาดพัฒนาเกมส์ทั้งเชิงธุรกิจและสมัครเล่น โดยมีการสร้าง </w:t>
      </w:r>
      <w:r w:rsidRPr="00F933F0">
        <w:t xml:space="preserve">Framework </w:t>
      </w:r>
      <w:r w:rsidRPr="00F933F0">
        <w:rPr>
          <w:cs/>
        </w:rPr>
        <w:t xml:space="preserve">สำหรับพัฒนา </w:t>
      </w:r>
      <w:r w:rsidRPr="00F933F0">
        <w:t xml:space="preserve">Game </w:t>
      </w:r>
      <w:r w:rsidRPr="00F933F0">
        <w:rPr>
          <w:cs/>
        </w:rPr>
        <w:t xml:space="preserve">บนไพธอนซึ่งชื่อว่า </w:t>
      </w:r>
      <w:r w:rsidRPr="00F933F0">
        <w:t xml:space="preserve">PyGame </w:t>
      </w:r>
      <w:r w:rsidRPr="00F933F0">
        <w:rPr>
          <w:cs/>
        </w:rPr>
        <w:t xml:space="preserve">และ </w:t>
      </w:r>
      <w:r w:rsidRPr="00F933F0">
        <w:t xml:space="preserve">PyKyra </w:t>
      </w:r>
      <w:r w:rsidRPr="00F933F0">
        <w:rPr>
          <w:cs/>
        </w:rPr>
        <w:t xml:space="preserve">ซึ่งยังรวมไปถึงการทำ </w:t>
      </w:r>
      <w:r w:rsidRPr="00F933F0">
        <w:t xml:space="preserve">3D Graphics Rendering </w:t>
      </w:r>
      <w:r w:rsidRPr="00F933F0">
        <w:rPr>
          <w:cs/>
        </w:rPr>
        <w:t xml:space="preserve">ที่ไพธอนมี </w:t>
      </w:r>
      <w:r w:rsidRPr="00F933F0">
        <w:t xml:space="preserve">libraries </w:t>
      </w:r>
      <w:r w:rsidRPr="00F933F0">
        <w:rPr>
          <w:cs/>
        </w:rPr>
        <w:t>ทางด้านงานนี้อยู่มากมาย</w:t>
      </w:r>
    </w:p>
    <w:p w:rsidR="00F933F0" w:rsidRPr="00F933F0" w:rsidRDefault="00F933F0" w:rsidP="00F933F0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ซอฟต์แวร์ที่เขียนด้วยไพธอน</w:t>
      </w:r>
    </w:p>
    <w:p w:rsidR="00F933F0" w:rsidRPr="00F933F0" w:rsidRDefault="00F933F0" w:rsidP="00F933F0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lastRenderedPageBreak/>
        <w:t>BitTorrent </w:t>
      </w:r>
      <w:r w:rsidRPr="00F933F0">
        <w:rPr>
          <w:cs/>
        </w:rPr>
        <w:t xml:space="preserve">เป็นการพัฒนาโดยระบบการจัดการไฟล์ </w:t>
      </w:r>
      <w:r w:rsidRPr="00F933F0">
        <w:t xml:space="preserve">BitTorrent, </w:t>
      </w:r>
      <w:r w:rsidRPr="00F933F0">
        <w:rPr>
          <w:cs/>
        </w:rPr>
        <w:t xml:space="preserve">การจัดการ การกระจายตัวของ </w:t>
      </w:r>
      <w:r w:rsidRPr="00F933F0">
        <w:t xml:space="preserve">Package </w:t>
      </w:r>
      <w:r w:rsidRPr="00F933F0">
        <w:rPr>
          <w:cs/>
        </w:rPr>
        <w:t xml:space="preserve">ข้อมูลใน </w:t>
      </w:r>
      <w:r w:rsidRPr="00F933F0">
        <w:t xml:space="preserve">Tracker </w:t>
      </w:r>
      <w:r w:rsidRPr="00F933F0">
        <w:rPr>
          <w:cs/>
        </w:rPr>
        <w:t>และการเข้ารหัสส่วนข้อมูลต่าง ๆ</w:t>
      </w:r>
    </w:p>
    <w:p w:rsidR="00F933F0" w:rsidRPr="00F933F0" w:rsidRDefault="00F933F0" w:rsidP="00F933F0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Blender </w:t>
      </w:r>
      <w:r w:rsidRPr="00F933F0">
        <w:rPr>
          <w:cs/>
        </w:rPr>
        <w:t xml:space="preserve">ซอฟต์แวร์ </w:t>
      </w:r>
      <w:r w:rsidRPr="00F933F0">
        <w:t xml:space="preserve">open source </w:t>
      </w:r>
      <w:r w:rsidRPr="00F933F0">
        <w:rPr>
          <w:cs/>
        </w:rPr>
        <w:t xml:space="preserve">สำหรับทำ </w:t>
      </w:r>
      <w:r w:rsidRPr="00F933F0">
        <w:t>3D modeling</w:t>
      </w:r>
    </w:p>
    <w:p w:rsidR="00F933F0" w:rsidRPr="00F933F0" w:rsidRDefault="00F933F0" w:rsidP="00F933F0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Chandler </w:t>
      </w:r>
      <w:r w:rsidRPr="00F933F0">
        <w:rPr>
          <w:cs/>
        </w:rPr>
        <w:t>ซอฟต์แวร์จัดการข้อมูลส่วนบุคคล (</w:t>
      </w:r>
      <w:r w:rsidRPr="00F933F0">
        <w:t xml:space="preserve">Personal Information Manager, PIM) </w:t>
      </w:r>
      <w:r w:rsidRPr="00F933F0">
        <w:rPr>
          <w:cs/>
        </w:rPr>
        <w:t>โดยมีส่วนเพิ่มเติมทั้งงานปฎิทิน</w:t>
      </w:r>
      <w:r w:rsidRPr="00F933F0">
        <w:t xml:space="preserve">, </w:t>
      </w:r>
      <w:r w:rsidRPr="00F933F0">
        <w:rPr>
          <w:cs/>
        </w:rPr>
        <w:t>อีเมล</w:t>
      </w:r>
      <w:r w:rsidRPr="00F933F0">
        <w:t xml:space="preserve">, </w:t>
      </w:r>
      <w:r w:rsidRPr="00F933F0">
        <w:rPr>
          <w:cs/>
        </w:rPr>
        <w:t xml:space="preserve">ตารางงาน และข้อมูลโน็ตต่าง ๆ ซึ่งทำงานคล้าย ๆ กับ </w:t>
      </w:r>
      <w:r w:rsidRPr="00F933F0">
        <w:t xml:space="preserve">Outlook </w:t>
      </w:r>
      <w:r w:rsidRPr="00F933F0">
        <w:rPr>
          <w:cs/>
        </w:rPr>
        <w:t xml:space="preserve">ของ </w:t>
      </w:r>
      <w:r w:rsidRPr="00F933F0">
        <w:t>Microsoft</w:t>
      </w:r>
    </w:p>
    <w:p w:rsidR="00F933F0" w:rsidRPr="00F933F0" w:rsidRDefault="00F933F0" w:rsidP="00F933F0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Civilization IV</w:t>
      </w:r>
      <w:r w:rsidRPr="00F933F0">
        <w:t> </w:t>
      </w:r>
      <w:r w:rsidRPr="00F933F0">
        <w:rPr>
          <w:cs/>
        </w:rPr>
        <w:t xml:space="preserve">วีดิโอเกมส์ และยังเป็นเกมส์ที่ใช้ </w:t>
      </w:r>
      <w:r w:rsidRPr="00F933F0">
        <w:t xml:space="preserve">boost.python </w:t>
      </w:r>
      <w:r w:rsidRPr="00F933F0">
        <w:rPr>
          <w:cs/>
        </w:rPr>
        <w:t>เพื่อทำการควบคุมส่วนประกอบต่าง ๆ ภายในเกมส์ ซึ่งรวมไปถึงรูปแบบ</w:t>
      </w:r>
      <w:r w:rsidRPr="00F933F0">
        <w:t xml:space="preserve">, </w:t>
      </w:r>
      <w:r w:rsidRPr="00F933F0">
        <w:rPr>
          <w:cs/>
        </w:rPr>
        <w:t>หน้าตา และเนื้อหาของเกมส์ด้วย</w:t>
      </w:r>
    </w:p>
    <w:p w:rsidR="00F933F0" w:rsidRPr="00F933F0" w:rsidRDefault="00F933F0" w:rsidP="00F933F0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Mailman </w:t>
      </w:r>
      <w:r w:rsidRPr="00F933F0">
        <w:rPr>
          <w:cs/>
        </w:rPr>
        <w:t xml:space="preserve">หนึ่งในซอฟต์แวร์ </w:t>
      </w:r>
      <w:r w:rsidRPr="00F933F0">
        <w:t xml:space="preserve">E-Mail mailing lists </w:t>
      </w:r>
      <w:r w:rsidRPr="00F933F0">
        <w:rPr>
          <w:cs/>
        </w:rPr>
        <w:t>ที่ได้รับความนิยมสูงสุด</w:t>
      </w:r>
    </w:p>
    <w:p w:rsidR="00F933F0" w:rsidRPr="00F933F0" w:rsidRDefault="00F933F0" w:rsidP="00F933F0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Kombilo </w:t>
      </w:r>
      <w:r w:rsidRPr="00F933F0">
        <w:rPr>
          <w:cs/>
        </w:rPr>
        <w:t>ระบบจัดการฐานข้อมูลของเกมส์โกะ</w:t>
      </w:r>
    </w:p>
    <w:p w:rsidR="00F933F0" w:rsidRPr="00F933F0" w:rsidRDefault="00F933F0" w:rsidP="00F933F0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MoinMoin </w:t>
      </w:r>
      <w:r w:rsidRPr="00F933F0">
        <w:rPr>
          <w:cs/>
        </w:rPr>
        <w:t xml:space="preserve">ระบบ </w:t>
      </w:r>
      <w:r w:rsidRPr="00F933F0">
        <w:t xml:space="preserve">Wiki </w:t>
      </w:r>
      <w:r w:rsidRPr="00F933F0">
        <w:rPr>
          <w:cs/>
        </w:rPr>
        <w:t>ที่ได้รับความนิยมสูงตัวหนึ่ง</w:t>
      </w:r>
    </w:p>
    <w:p w:rsidR="00F933F0" w:rsidRPr="00F933F0" w:rsidRDefault="00F933F0" w:rsidP="00F933F0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OpenRPG </w:t>
      </w:r>
      <w:r w:rsidRPr="00F933F0">
        <w:rPr>
          <w:cs/>
        </w:rPr>
        <w:t xml:space="preserve">ระบบเกมส์เสมือนแบบ </w:t>
      </w:r>
      <w:r w:rsidRPr="00F933F0">
        <w:t xml:space="preserve">Role Playing Games </w:t>
      </w:r>
      <w:r w:rsidRPr="00F933F0">
        <w:rPr>
          <w:cs/>
        </w:rPr>
        <w:t xml:space="preserve">ลน </w:t>
      </w:r>
      <w:r w:rsidRPr="00F933F0">
        <w:t>Internet</w:t>
      </w:r>
    </w:p>
    <w:p w:rsidR="00F933F0" w:rsidRPr="00F933F0" w:rsidRDefault="00F933F0" w:rsidP="00F933F0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Plone </w:t>
      </w:r>
      <w:r w:rsidRPr="00F933F0">
        <w:rPr>
          <w:cs/>
        </w:rPr>
        <w:t xml:space="preserve">ระบบ </w:t>
      </w:r>
      <w:r w:rsidRPr="00F933F0">
        <w:t>Content Management System</w:t>
      </w:r>
    </w:p>
    <w:p w:rsidR="00F933F0" w:rsidRPr="00F933F0" w:rsidRDefault="00F933F0" w:rsidP="00F933F0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Trac </w:t>
      </w:r>
      <w:r w:rsidRPr="00F933F0">
        <w:rPr>
          <w:cs/>
        </w:rPr>
        <w:t xml:space="preserve">ระบบติดตามติดตามข้อผิดพลาดและจัดการข้อมูลด้านการพัฒนาซอฟต์แวร์ด้วย </w:t>
      </w:r>
      <w:r w:rsidRPr="00F933F0">
        <w:t xml:space="preserve">MoinMoin </w:t>
      </w:r>
      <w:r w:rsidRPr="00F933F0">
        <w:rPr>
          <w:cs/>
        </w:rPr>
        <w:t xml:space="preserve">ที่เป็น </w:t>
      </w:r>
      <w:r w:rsidRPr="00F933F0">
        <w:t xml:space="preserve">wiki </w:t>
      </w:r>
      <w:r w:rsidRPr="00F933F0">
        <w:rPr>
          <w:cs/>
        </w:rPr>
        <w:t xml:space="preserve">และ </w:t>
      </w:r>
      <w:r w:rsidRPr="00F933F0">
        <w:t xml:space="preserve">Subversion </w:t>
      </w:r>
      <w:r w:rsidRPr="00F933F0">
        <w:rPr>
          <w:cs/>
        </w:rPr>
        <w:t xml:space="preserve">เพื่อทำระบบ </w:t>
      </w:r>
      <w:r w:rsidRPr="00F933F0">
        <w:t>Source version control</w:t>
      </w:r>
    </w:p>
    <w:p w:rsidR="00F933F0" w:rsidRPr="00F933F0" w:rsidRDefault="00F933F0" w:rsidP="00F933F0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Turbogears </w:t>
      </w:r>
      <w:r w:rsidRPr="00F933F0">
        <w:rPr>
          <w:cs/>
        </w:rPr>
        <w:t xml:space="preserve">ระบบพัฒนาซอฟต์แวร์ </w:t>
      </w:r>
      <w:r w:rsidRPr="00F933F0">
        <w:t xml:space="preserve">Framework </w:t>
      </w:r>
      <w:r w:rsidRPr="00F933F0">
        <w:rPr>
          <w:cs/>
        </w:rPr>
        <w:t xml:space="preserve">โดยรวมเอา </w:t>
      </w:r>
      <w:r w:rsidRPr="00F933F0">
        <w:t xml:space="preserve">Cherrypy, SQLObject, MochiKit </w:t>
      </w:r>
      <w:r w:rsidRPr="00F933F0">
        <w:rPr>
          <w:cs/>
        </w:rPr>
        <w:t xml:space="preserve">และ </w:t>
      </w:r>
      <w:r w:rsidRPr="00F933F0">
        <w:t>KID templates</w:t>
      </w:r>
    </w:p>
    <w:p w:rsidR="00F933F0" w:rsidRPr="00F933F0" w:rsidRDefault="00F933F0" w:rsidP="00F933F0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ViewVC </w:t>
      </w:r>
      <w:r w:rsidRPr="00F933F0">
        <w:rPr>
          <w:cs/>
        </w:rPr>
        <w:t xml:space="preserve">ระบบ </w:t>
      </w:r>
      <w:r w:rsidRPr="00F933F0">
        <w:t xml:space="preserve">Web-based </w:t>
      </w:r>
      <w:r w:rsidRPr="00F933F0">
        <w:rPr>
          <w:cs/>
        </w:rPr>
        <w:t xml:space="preserve">สำหรับจัดการด้าน </w:t>
      </w:r>
      <w:r w:rsidRPr="00F933F0">
        <w:t xml:space="preserve">CVS </w:t>
      </w:r>
      <w:r w:rsidRPr="00F933F0">
        <w:rPr>
          <w:cs/>
        </w:rPr>
        <w:t xml:space="preserve">และ </w:t>
      </w:r>
      <w:r w:rsidRPr="00F933F0">
        <w:t>SVN repositories</w:t>
      </w:r>
    </w:p>
    <w:p w:rsidR="00F933F0" w:rsidRPr="00F933F0" w:rsidRDefault="00F933F0" w:rsidP="00F933F0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Zope </w:t>
      </w:r>
      <w:r w:rsidRPr="00F933F0">
        <w:rPr>
          <w:cs/>
        </w:rPr>
        <w:t xml:space="preserve">ระบบพัฒนาซอฟต์แวร์บนอินเทอร์เน็ตแบบ </w:t>
      </w:r>
      <w:r w:rsidRPr="00F933F0">
        <w:t>web-application platform</w:t>
      </w:r>
    </w:p>
    <w:p w:rsidR="00F933F0" w:rsidRPr="00F933F0" w:rsidRDefault="00F933F0" w:rsidP="00F933F0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Battlefield 2</w:t>
      </w:r>
      <w:r w:rsidRPr="00F933F0">
        <w:t> </w:t>
      </w:r>
      <w:r w:rsidRPr="00F933F0">
        <w:rPr>
          <w:cs/>
        </w:rPr>
        <w:t xml:space="preserve">เกมส์ </w:t>
      </w:r>
      <w:r w:rsidRPr="00F933F0">
        <w:t xml:space="preserve">First Person Shooter </w:t>
      </w:r>
      <w:r w:rsidRPr="00F933F0">
        <w:rPr>
          <w:cs/>
        </w:rPr>
        <w:t xml:space="preserve">ที่ได้ใช้ไพธอนในการทำ </w:t>
      </w:r>
      <w:r w:rsidRPr="00F933F0">
        <w:t>Configuration scripts</w:t>
      </w:r>
    </w:p>
    <w:p w:rsidR="00F933F0" w:rsidRPr="00F933F0" w:rsidRDefault="00F933F0" w:rsidP="00F933F0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Indian Ocean Tsunami Detector </w:t>
      </w:r>
      <w:r w:rsidRPr="00F933F0">
        <w:rPr>
          <w:cs/>
        </w:rPr>
        <w:t xml:space="preserve">ซอฟต์แวร์สำหรับมือถือเพื่อแจ้งเตือน </w:t>
      </w:r>
      <w:r w:rsidRPr="00F933F0">
        <w:t>Tsunami</w:t>
      </w:r>
    </w:p>
    <w:p w:rsidR="00F933F0" w:rsidRPr="00F933F0" w:rsidRDefault="00F933F0" w:rsidP="00F933F0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EVE Online</w:t>
      </w:r>
      <w:r w:rsidRPr="00F933F0">
        <w:t> </w:t>
      </w:r>
      <w:r w:rsidRPr="00F933F0">
        <w:rPr>
          <w:cs/>
        </w:rPr>
        <w:t xml:space="preserve">เกมส์แบบ </w:t>
      </w:r>
      <w:r w:rsidRPr="00F933F0">
        <w:t xml:space="preserve">Multi Massive Online Role Playing Game </w:t>
      </w:r>
      <w:r w:rsidRPr="00F933F0">
        <w:rPr>
          <w:cs/>
        </w:rPr>
        <w:t xml:space="preserve">ซึ่งเป็นเกมส์ที่ได้รับอันดับสูงมากบน </w:t>
      </w:r>
      <w:r w:rsidRPr="00F933F0">
        <w:t>MMORPG.com</w:t>
      </w:r>
    </w:p>
    <w:p w:rsidR="00F933F0" w:rsidRDefault="00F933F0" w:rsidP="00BD403C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SPE - Stani’s Python Editor </w:t>
      </w:r>
      <w:r w:rsidRPr="00F933F0">
        <w:rPr>
          <w:cs/>
        </w:rPr>
        <w:t xml:space="preserve">เป็น </w:t>
      </w:r>
      <w:r w:rsidRPr="00F933F0">
        <w:t xml:space="preserve">Free </w:t>
      </w:r>
      <w:r w:rsidRPr="00F933F0">
        <w:rPr>
          <w:cs/>
        </w:rPr>
        <w:t xml:space="preserve">และ </w:t>
      </w:r>
      <w:r w:rsidRPr="00F933F0">
        <w:t xml:space="preserve">open-source </w:t>
      </w:r>
      <w:r w:rsidRPr="00F933F0">
        <w:rPr>
          <w:cs/>
        </w:rPr>
        <w:t xml:space="preserve">สำหรับงานพัฒนาซอฟต์แวร์ด้วยไพธอน โดยมีทั้งแบบ </w:t>
      </w:r>
      <w:r w:rsidRPr="00F933F0">
        <w:t xml:space="preserve">Python IDE for Windows, Linux \&amp; Mac with wxGlade (GUI designer), PyChecker (Code Doctor) </w:t>
      </w:r>
      <w:r w:rsidRPr="00F933F0">
        <w:rPr>
          <w:cs/>
        </w:rPr>
        <w:t xml:space="preserve">และ </w:t>
      </w:r>
      <w:r w:rsidRPr="00F933F0">
        <w:t>Blender (3D)</w:t>
      </w:r>
    </w:p>
    <w:p w:rsidR="00F26F77" w:rsidRDefault="005802DD" w:rsidP="00F26F77">
      <w:pPr>
        <w:pStyle w:val="2"/>
      </w:pPr>
      <w:r>
        <w:lastRenderedPageBreak/>
        <w:t>Qt</w:t>
      </w:r>
    </w:p>
    <w:p w:rsidR="00F26F77" w:rsidRDefault="008801B0" w:rsidP="00F26F77">
      <w:r>
        <w:t>Qt</w:t>
      </w:r>
      <w:r w:rsidR="00196A61">
        <w:t xml:space="preserve"> </w:t>
      </w:r>
      <w:r>
        <w:t>(</w:t>
      </w:r>
      <w:r>
        <w:rPr>
          <w:rFonts w:hint="cs"/>
          <w:cs/>
        </w:rPr>
        <w:t xml:space="preserve">อ่านว่า </w:t>
      </w:r>
      <w:r>
        <w:t xml:space="preserve">cute) </w:t>
      </w:r>
      <w:r>
        <w:rPr>
          <w:rFonts w:hint="cs"/>
          <w:cs/>
        </w:rPr>
        <w:t xml:space="preserve">เป็น </w:t>
      </w:r>
      <w:r w:rsidR="00840D05">
        <w:t xml:space="preserve">cross-platform </w:t>
      </w:r>
      <w:r w:rsidR="004B16FA">
        <w:t xml:space="preserve">framework </w:t>
      </w:r>
      <w:r w:rsidR="004B16FA">
        <w:rPr>
          <w:rFonts w:hint="cs"/>
          <w:cs/>
        </w:rPr>
        <w:t>ในการพัฒนาโปรแกรม</w:t>
      </w:r>
      <w:r w:rsidR="005671D3">
        <w:rPr>
          <w:rFonts w:hint="cs"/>
          <w:cs/>
        </w:rPr>
        <w:t xml:space="preserve">ที่ถุกพัฒนาขึ้นโดย </w:t>
      </w:r>
      <w:r w:rsidR="005671D3">
        <w:rPr>
          <w:rStyle w:val="apple-style-span"/>
          <w:rFonts w:ascii="-webkit-sans-serif" w:hAnsi="-webkit-sans-serif"/>
          <w:color w:val="000000"/>
          <w:sz w:val="20"/>
          <w:szCs w:val="20"/>
        </w:rPr>
        <w:t>Trolltech</w:t>
      </w:r>
      <w:r w:rsidR="005671D3">
        <w:t xml:space="preserve"> </w:t>
      </w:r>
      <w:r w:rsidR="005671D3">
        <w:rPr>
          <w:rFonts w:hint="cs"/>
          <w:cs/>
        </w:rPr>
        <w:t>เพื่อใช้ในการพัฒนาโปรแกรม</w:t>
      </w:r>
      <w:r w:rsidR="004B16FA">
        <w:rPr>
          <w:rFonts w:hint="cs"/>
          <w:cs/>
        </w:rPr>
        <w:t>ในรูปแบบกราฟิก</w:t>
      </w:r>
      <w:r w:rsidR="00844F18">
        <w:rPr>
          <w:rFonts w:hint="cs"/>
          <w:cs/>
        </w:rPr>
        <w:t>หรือเป็นที่รู้</w:t>
      </w:r>
      <w:r w:rsidR="005F0B79">
        <w:rPr>
          <w:rFonts w:hint="cs"/>
          <w:cs/>
        </w:rPr>
        <w:t xml:space="preserve">จักกันในอีกชื่อว่า </w:t>
      </w:r>
      <w:r w:rsidR="005F0B79">
        <w:t xml:space="preserve">widget-toolkit </w:t>
      </w:r>
      <w:r w:rsidR="00844F18">
        <w:rPr>
          <w:rFonts w:hint="cs"/>
          <w:cs/>
        </w:rPr>
        <w:t>แล้วก็ยังถูกใช้ในพัฒนาโปรแกรมที่เป็นแบบ</w:t>
      </w:r>
      <w:r w:rsidR="00844F18">
        <w:t xml:space="preserve"> Text mode </w:t>
      </w:r>
      <w:r w:rsidR="002431A5">
        <w:rPr>
          <w:rFonts w:hint="cs"/>
          <w:cs/>
        </w:rPr>
        <w:t>หรือว่าโปรแกรมที่ทำงานอยู่บน</w:t>
      </w:r>
      <w:r w:rsidR="002431A5" w:rsidRPr="002431A5">
        <w:rPr>
          <w:cs/>
        </w:rPr>
        <w:t>เซิร์ฟเวอร์</w:t>
      </w:r>
      <w:r w:rsidR="002431A5">
        <w:rPr>
          <w:rFonts w:hint="cs"/>
          <w:cs/>
        </w:rPr>
        <w:t xml:space="preserve">ก็ได้ </w:t>
      </w:r>
      <w:r w:rsidR="002431A5">
        <w:t xml:space="preserve">Qt </w:t>
      </w:r>
      <w:r w:rsidR="002431A5">
        <w:rPr>
          <w:rFonts w:hint="cs"/>
          <w:cs/>
        </w:rPr>
        <w:t xml:space="preserve">ถูกใช้อย่างเห็นได้ชัดในหลายโปรแกรมเช่น </w:t>
      </w:r>
      <w:r w:rsidR="002431A5">
        <w:t xml:space="preserve">KDE(Linux </w:t>
      </w:r>
      <w:r w:rsidR="002431A5" w:rsidRPr="002431A5">
        <w:t>Desktop Environment</w:t>
      </w:r>
      <w:r w:rsidR="002431A5">
        <w:t>) ,Opera (Web browser),</w:t>
      </w:r>
      <w:r w:rsidR="00F43E07">
        <w:t xml:space="preserve">Google Earth, Skype, Photoshop Element ,VirtualBox </w:t>
      </w:r>
      <w:r w:rsidR="005671D3">
        <w:t>,VLC Media Player</w:t>
      </w:r>
      <w:r w:rsidR="00F43E07">
        <w:rPr>
          <w:rFonts w:hint="cs"/>
          <w:cs/>
        </w:rPr>
        <w:t xml:space="preserve">เป็นต้น </w:t>
      </w:r>
    </w:p>
    <w:p w:rsidR="00B010E9" w:rsidRDefault="00F43E07" w:rsidP="005802DD">
      <w:r>
        <w:t xml:space="preserve">Qt </w:t>
      </w:r>
      <w:r>
        <w:rPr>
          <w:rFonts w:hint="cs"/>
          <w:cs/>
        </w:rPr>
        <w:t xml:space="preserve">สร้างขึ้นมาโดยใช้ </w:t>
      </w:r>
      <w:r>
        <w:t xml:space="preserve">C++ </w:t>
      </w:r>
      <w:r>
        <w:rPr>
          <w:rFonts w:hint="cs"/>
          <w:cs/>
        </w:rPr>
        <w:t>หลายส่วนขยายของโปรแกรมที่ไม่เป็นมาตรฐานถูกเขียนขึ้นโดยเพิ่มเข้ามากับมา</w:t>
      </w:r>
      <w:r w:rsidR="006438D9">
        <w:rPr>
          <w:rFonts w:hint="cs"/>
          <w:cs/>
        </w:rPr>
        <w:t xml:space="preserve">โค้ดที่เป็นมาตรฐานของ </w:t>
      </w:r>
      <w:r w:rsidR="006438D9">
        <w:t xml:space="preserve">C++ </w:t>
      </w:r>
      <w:r w:rsidR="006438D9">
        <w:rPr>
          <w:rFonts w:hint="cs"/>
          <w:cs/>
        </w:rPr>
        <w:t xml:space="preserve">ก่อนที่จะ </w:t>
      </w:r>
      <w:r w:rsidR="006438D9">
        <w:t xml:space="preserve">compile </w:t>
      </w:r>
      <w:r w:rsidR="00196A61">
        <w:rPr>
          <w:rFonts w:hint="cs"/>
          <w:cs/>
        </w:rPr>
        <w:t xml:space="preserve">ออกมาเป็น </w:t>
      </w:r>
      <w:r w:rsidR="00196A61">
        <w:t xml:space="preserve">Qt </w:t>
      </w:r>
      <w:r w:rsidR="00DE187A">
        <w:rPr>
          <w:rFonts w:hint="cs"/>
          <w:cs/>
        </w:rPr>
        <w:t>โดยเป้า</w:t>
      </w:r>
      <w:r w:rsidR="00B010E9">
        <w:rPr>
          <w:rFonts w:hint="cs"/>
          <w:cs/>
        </w:rPr>
        <w:t xml:space="preserve">หมายการการพัฒนาโปรแกรมของ </w:t>
      </w:r>
      <w:r w:rsidR="00B010E9">
        <w:t xml:space="preserve">Qt </w:t>
      </w:r>
      <w:r w:rsidR="00B010E9">
        <w:rPr>
          <w:rFonts w:hint="cs"/>
          <w:cs/>
        </w:rPr>
        <w:t xml:space="preserve">มีแนวความคิดมากจากคำว่า </w:t>
      </w:r>
    </w:p>
    <w:p w:rsidR="00B010E9" w:rsidRDefault="00B010E9" w:rsidP="005802DD">
      <w:pPr>
        <w:rPr>
          <w:i/>
          <w:iCs/>
        </w:rPr>
      </w:pPr>
      <w:r w:rsidRPr="00B010E9">
        <w:rPr>
          <w:i/>
          <w:iCs/>
        </w:rPr>
        <w:t>“Code less Create more Deploy everywhere”</w:t>
      </w:r>
      <w:r w:rsidR="00196A61" w:rsidRPr="00B010E9">
        <w:rPr>
          <w:rFonts w:hint="cs"/>
          <w:i/>
          <w:iCs/>
          <w:cs/>
        </w:rPr>
        <w:t xml:space="preserve"> </w:t>
      </w:r>
    </w:p>
    <w:p w:rsidR="00B010E9" w:rsidRPr="00B010E9" w:rsidRDefault="00B010E9" w:rsidP="005802DD">
      <w:pPr>
        <w:rPr>
          <w:i/>
          <w:iCs/>
        </w:rPr>
      </w:pPr>
      <w:r>
        <w:rPr>
          <w:i/>
          <w:iCs/>
        </w:rPr>
        <w:t>“</w:t>
      </w:r>
      <w:r>
        <w:rPr>
          <w:rFonts w:hint="cs"/>
          <w:i/>
          <w:iCs/>
          <w:cs/>
        </w:rPr>
        <w:t>เขียนโค้ดน้อยลง สร้างสรรค์ผลงานได้มากขึ้น นำไปใช้ได้ทุกที่</w:t>
      </w:r>
      <w:r>
        <w:rPr>
          <w:i/>
          <w:iCs/>
        </w:rPr>
        <w:t>”</w:t>
      </w:r>
    </w:p>
    <w:p w:rsidR="005802DD" w:rsidRDefault="00B010E9" w:rsidP="005802DD">
      <w:r>
        <w:rPr>
          <w:rFonts w:hint="cs"/>
          <w:cs/>
        </w:rPr>
        <w:t xml:space="preserve">ดังนั้น </w:t>
      </w:r>
      <w:r w:rsidR="00196A61">
        <w:t xml:space="preserve">Qt </w:t>
      </w:r>
      <w:r w:rsidR="00196A61">
        <w:rPr>
          <w:rFonts w:hint="cs"/>
          <w:cs/>
        </w:rPr>
        <w:t xml:space="preserve">แม้ว่าจะเขียนขึ้นมาด้วย </w:t>
      </w:r>
      <w:r w:rsidR="00196A61">
        <w:t xml:space="preserve">C++ </w:t>
      </w:r>
      <w:r w:rsidR="00196A61">
        <w:rPr>
          <w:rFonts w:hint="cs"/>
          <w:cs/>
        </w:rPr>
        <w:t xml:space="preserve">แต่ว่าก็สามารถที่นำไปใช้กับภาษาโปรแกรมภาษาอื่นได้ เช่น </w:t>
      </w:r>
      <w:r w:rsidR="00196A61">
        <w:t xml:space="preserve">Ada (QtAda), C# (Qyoto/Kimono),Java(Qt Jambi), Pascal, Perl, PHP(PHP-Qt),Ruby( RubyQt) </w:t>
      </w:r>
      <w:r w:rsidR="00196A61">
        <w:rPr>
          <w:rFonts w:hint="cs"/>
          <w:cs/>
        </w:rPr>
        <w:t>และภาษาที่ผู้พัฒนาได้เลือกมาใช้กับ</w:t>
      </w:r>
      <w:r w:rsidR="00196A61" w:rsidRPr="00196A61">
        <w:t xml:space="preserve"> </w:t>
      </w:r>
      <w:r w:rsidR="00196A61">
        <w:t>framework</w:t>
      </w:r>
      <w:r w:rsidR="00196A61">
        <w:rPr>
          <w:rFonts w:hint="cs"/>
          <w:cs/>
        </w:rPr>
        <w:t xml:space="preserve"> นี้คือ </w:t>
      </w:r>
      <w:r w:rsidR="00196A61">
        <w:t xml:space="preserve">Python(PyQt) </w:t>
      </w:r>
      <w:r w:rsidR="00196A61">
        <w:rPr>
          <w:rFonts w:hint="cs"/>
          <w:cs/>
        </w:rPr>
        <w:t xml:space="preserve">ซึ่งทั้งตัวภาษาและ </w:t>
      </w:r>
      <w:r w:rsidR="00196A61">
        <w:t xml:space="preserve">framework </w:t>
      </w:r>
      <w:r w:rsidR="00196A61">
        <w:rPr>
          <w:rFonts w:hint="cs"/>
          <w:cs/>
        </w:rPr>
        <w:t xml:space="preserve">สามารถทำงานได้บน </w:t>
      </w:r>
      <w:r w:rsidR="00196A61">
        <w:t xml:space="preserve">platforms </w:t>
      </w:r>
      <w:r w:rsidR="00196A61">
        <w:rPr>
          <w:rFonts w:hint="cs"/>
          <w:cs/>
        </w:rPr>
        <w:t>หลักๆ ได้ทั้งหมด</w:t>
      </w:r>
      <w:r w:rsidR="005671D3">
        <w:rPr>
          <w:rFonts w:hint="cs"/>
          <w:cs/>
        </w:rPr>
        <w:t xml:space="preserve">และยังสนับสนุนเรื่องภาษาท้องถิ่นจำนวนมากรวมถึงภาษาไทย มีความสามารถอื่นๆที่ไม่ใช่ด้านกราฟิกเพื่อสนับสนุนการเขียนโปรแกรมอีกได้แก่ </w:t>
      </w:r>
      <w:r w:rsidR="005671D3">
        <w:t>SQL,</w:t>
      </w:r>
      <w:r w:rsidR="00DC5A04">
        <w:t xml:space="preserve"> </w:t>
      </w:r>
      <w:r w:rsidR="005671D3">
        <w:t>XML,</w:t>
      </w:r>
      <w:r w:rsidR="00DC5A04">
        <w:rPr>
          <w:rFonts w:hint="cs"/>
          <w:cs/>
        </w:rPr>
        <w:t xml:space="preserve"> </w:t>
      </w:r>
      <w:r w:rsidR="005671D3">
        <w:rPr>
          <w:rFonts w:hint="cs"/>
          <w:cs/>
        </w:rPr>
        <w:t xml:space="preserve">การจัดการกับการทำงานแบบ </w:t>
      </w:r>
      <w:r w:rsidR="005671D3">
        <w:t xml:space="preserve">Thread </w:t>
      </w:r>
      <w:r w:rsidR="005671D3">
        <w:rPr>
          <w:rFonts w:hint="cs"/>
          <w:cs/>
        </w:rPr>
        <w:t>,</w:t>
      </w:r>
      <w:r w:rsidR="005671D3">
        <w:t xml:space="preserve">Network </w:t>
      </w:r>
      <w:r w:rsidR="005671D3">
        <w:rPr>
          <w:rFonts w:hint="cs"/>
          <w:cs/>
        </w:rPr>
        <w:t xml:space="preserve">,และการจัดการไฟล์ข้าม </w:t>
      </w:r>
      <w:r w:rsidR="005671D3">
        <w:t>platform</w:t>
      </w:r>
    </w:p>
    <w:p w:rsidR="00B010E9" w:rsidRDefault="00B010E9" w:rsidP="005802DD">
      <w:r>
        <w:t xml:space="preserve">Qt </w:t>
      </w:r>
      <w:r w:rsidR="000E442E">
        <w:rPr>
          <w:rFonts w:hint="cs"/>
          <w:cs/>
        </w:rPr>
        <w:t>ถู</w:t>
      </w:r>
      <w:r>
        <w:rPr>
          <w:rFonts w:hint="cs"/>
          <w:cs/>
        </w:rPr>
        <w:t xml:space="preserve">กพัฒนาออกมา 4 </w:t>
      </w:r>
      <w:r>
        <w:t xml:space="preserve">Editions </w:t>
      </w:r>
      <w:r>
        <w:rPr>
          <w:rFonts w:hint="cs"/>
          <w:cs/>
        </w:rPr>
        <w:t>สำหรับจุดประสงค์ต่างกันคือ</w:t>
      </w:r>
    </w:p>
    <w:p w:rsidR="00B010E9" w:rsidRDefault="00B010E9" w:rsidP="00B010E9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Console Edition </w:t>
      </w:r>
      <w:r>
        <w:rPr>
          <w:rFonts w:hint="cs"/>
          <w:szCs w:val="32"/>
          <w:cs/>
        </w:rPr>
        <w:t>สำหรับพัฒนาโปรแกรมแบบคอน</w:t>
      </w:r>
      <w:r w:rsidR="000E442E">
        <w:rPr>
          <w:rFonts w:hint="cs"/>
          <w:szCs w:val="32"/>
          <w:cs/>
        </w:rPr>
        <w:t xml:space="preserve">โซลคือเป็น </w:t>
      </w:r>
      <w:r w:rsidR="000E442E">
        <w:rPr>
          <w:szCs w:val="32"/>
        </w:rPr>
        <w:t xml:space="preserve">Text mode </w:t>
      </w:r>
      <w:r w:rsidR="000E442E">
        <w:rPr>
          <w:rFonts w:hint="cs"/>
          <w:szCs w:val="32"/>
          <w:cs/>
        </w:rPr>
        <w:t>หรือโปรแกรมที่ทำงานเบื้องหลัง</w:t>
      </w:r>
    </w:p>
    <w:p w:rsidR="000E442E" w:rsidRDefault="000E442E" w:rsidP="00B010E9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Desktop Light </w:t>
      </w:r>
      <w:r>
        <w:rPr>
          <w:rFonts w:hint="cs"/>
          <w:szCs w:val="32"/>
          <w:cs/>
        </w:rPr>
        <w:t xml:space="preserve">สำหรับเขียนโปรแกรม </w:t>
      </w:r>
      <w:r>
        <w:rPr>
          <w:szCs w:val="32"/>
        </w:rPr>
        <w:t xml:space="preserve">GUI </w:t>
      </w:r>
      <w:r>
        <w:rPr>
          <w:rFonts w:hint="cs"/>
          <w:szCs w:val="32"/>
          <w:cs/>
        </w:rPr>
        <w:t>ที่</w:t>
      </w:r>
      <w:r w:rsidR="00556DAB">
        <w:rPr>
          <w:rFonts w:hint="cs"/>
          <w:szCs w:val="32"/>
          <w:cs/>
        </w:rPr>
        <w:t xml:space="preserve">มีขนาดเล็ก โดยตัดความสามารถเรื่อง </w:t>
      </w:r>
      <w:r w:rsidR="00556DAB">
        <w:rPr>
          <w:szCs w:val="32"/>
        </w:rPr>
        <w:t xml:space="preserve">network </w:t>
      </w:r>
      <w:r w:rsidR="00556DAB">
        <w:rPr>
          <w:rFonts w:hint="cs"/>
          <w:szCs w:val="32"/>
          <w:cs/>
        </w:rPr>
        <w:t xml:space="preserve">และ </w:t>
      </w:r>
      <w:r w:rsidR="00556DAB">
        <w:rPr>
          <w:szCs w:val="32"/>
        </w:rPr>
        <w:t xml:space="preserve">database </w:t>
      </w:r>
      <w:r w:rsidR="00556DAB">
        <w:rPr>
          <w:rFonts w:hint="cs"/>
          <w:szCs w:val="32"/>
          <w:cs/>
        </w:rPr>
        <w:t>ออกไป</w:t>
      </w:r>
    </w:p>
    <w:p w:rsidR="00556DAB" w:rsidRDefault="00556DAB" w:rsidP="00B010E9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Desktop Edition </w:t>
      </w:r>
      <w:r>
        <w:rPr>
          <w:rFonts w:hint="cs"/>
          <w:szCs w:val="32"/>
          <w:cs/>
        </w:rPr>
        <w:t>สมบูรณ์ที่มีทุกความสามารถครบ</w:t>
      </w:r>
    </w:p>
    <w:p w:rsidR="00556DAB" w:rsidRPr="00B010E9" w:rsidRDefault="00556DAB" w:rsidP="00B010E9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Open Source Edition </w:t>
      </w:r>
      <w:r>
        <w:rPr>
          <w:rFonts w:hint="cs"/>
          <w:szCs w:val="32"/>
          <w:cs/>
        </w:rPr>
        <w:t>สมบูรณ์ที่</w:t>
      </w:r>
      <w:r w:rsidR="00E87F56">
        <w:rPr>
          <w:rFonts w:hint="cs"/>
          <w:szCs w:val="32"/>
          <w:cs/>
        </w:rPr>
        <w:t xml:space="preserve">มีข้อยกเว้นเกี่ยวกับเรื่องสัญญาอนุญาตของ </w:t>
      </w:r>
      <w:r w:rsidR="00E87F56" w:rsidRPr="00E87F56">
        <w:rPr>
          <w:szCs w:val="32"/>
          <w:cs/>
        </w:rPr>
        <w:t>ซอฟต์แวร์</w:t>
      </w:r>
      <w:r w:rsidR="00E87F56" w:rsidRPr="00E87F56">
        <w:rPr>
          <w:szCs w:val="32"/>
        </w:rPr>
        <w:t> </w:t>
      </w:r>
      <w:r w:rsidR="00E87F56">
        <w:rPr>
          <w:szCs w:val="32"/>
        </w:rPr>
        <w:t>(</w:t>
      </w:r>
      <w:r w:rsidR="00E87F56">
        <w:rPr>
          <w:rFonts w:hint="cs"/>
          <w:szCs w:val="32"/>
          <w:cs/>
        </w:rPr>
        <w:t>ซึ่งเป็นรุ่นที่ผู้พัฒน</w:t>
      </w:r>
      <w:r w:rsidR="0015358A">
        <w:rPr>
          <w:rFonts w:hint="cs"/>
          <w:szCs w:val="32"/>
          <w:cs/>
        </w:rPr>
        <w:t>าเลือกนำมาใช้ในการพัฒนาโปรแกรม</w:t>
      </w:r>
      <w:r w:rsidR="00E87F56">
        <w:rPr>
          <w:rFonts w:hint="cs"/>
          <w:szCs w:val="32"/>
          <w:cs/>
        </w:rPr>
        <w:t>)</w:t>
      </w:r>
    </w:p>
    <w:p w:rsidR="005802DD" w:rsidRDefault="005802DD" w:rsidP="005802DD">
      <w:r>
        <w:t xml:space="preserve">Qt </w:t>
      </w:r>
      <w:r>
        <w:rPr>
          <w:rFonts w:hint="cs"/>
          <w:cs/>
        </w:rPr>
        <w:t xml:space="preserve">ถูกพัฒนาขึ้นมาแล้วทั้งหมด </w:t>
      </w:r>
      <w:r>
        <w:t xml:space="preserve">4 </w:t>
      </w:r>
      <w:r>
        <w:rPr>
          <w:rFonts w:hint="cs"/>
          <w:cs/>
        </w:rPr>
        <w:t xml:space="preserve">รุ่นซึ่งรุ่นล่าสุดคือรุ่นที่ </w:t>
      </w:r>
      <w:r>
        <w:t xml:space="preserve">4 </w:t>
      </w:r>
      <w:r>
        <w:rPr>
          <w:rFonts w:hint="cs"/>
          <w:cs/>
        </w:rPr>
        <w:t xml:space="preserve">ซึ่งมีความสามารถหลักๆเพิ่มขึ้นมาอีก 4 อย่างคือ </w:t>
      </w:r>
    </w:p>
    <w:p w:rsidR="005802DD" w:rsidRPr="005802DD" w:rsidRDefault="005802DD" w:rsidP="005802DD">
      <w:pPr>
        <w:pStyle w:val="a9"/>
        <w:numPr>
          <w:ilvl w:val="0"/>
          <w:numId w:val="22"/>
        </w:numPr>
        <w:rPr>
          <w:szCs w:val="32"/>
        </w:rPr>
      </w:pPr>
      <w:r w:rsidRPr="005802DD">
        <w:rPr>
          <w:rFonts w:hint="cs"/>
          <w:sz w:val="24"/>
          <w:szCs w:val="32"/>
          <w:cs/>
        </w:rPr>
        <w:t>เ</w:t>
      </w:r>
      <w:r>
        <w:rPr>
          <w:rFonts w:hint="cs"/>
          <w:sz w:val="24"/>
          <w:szCs w:val="32"/>
          <w:cs/>
        </w:rPr>
        <w:t xml:space="preserve">ซทของ </w:t>
      </w:r>
      <w:r w:rsidRPr="005802DD">
        <w:t>Template</w:t>
      </w:r>
      <w:r>
        <w:rPr>
          <w:sz w:val="24"/>
          <w:szCs w:val="32"/>
        </w:rPr>
        <w:t xml:space="preserve"> </w:t>
      </w:r>
    </w:p>
    <w:p w:rsidR="005802DD" w:rsidRDefault="005802DD" w:rsidP="005802DD">
      <w:pPr>
        <w:pStyle w:val="a9"/>
        <w:numPr>
          <w:ilvl w:val="0"/>
          <w:numId w:val="22"/>
        </w:numPr>
        <w:rPr>
          <w:szCs w:val="32"/>
        </w:rPr>
      </w:pPr>
      <w:r w:rsidRPr="005802DD">
        <w:rPr>
          <w:szCs w:val="32"/>
        </w:rPr>
        <w:lastRenderedPageBreak/>
        <w:t xml:space="preserve">Interviews </w:t>
      </w:r>
      <w:r w:rsidRPr="005802DD">
        <w:rPr>
          <w:rFonts w:hint="cs"/>
          <w:szCs w:val="32"/>
          <w:cs/>
        </w:rPr>
        <w:t xml:space="preserve">เพิ่มหลักการของ </w:t>
      </w:r>
      <w:r w:rsidRPr="005802DD">
        <w:rPr>
          <w:szCs w:val="32"/>
        </w:rPr>
        <w:t xml:space="preserve">model/views </w:t>
      </w:r>
      <w:r w:rsidRPr="005802DD">
        <w:rPr>
          <w:rFonts w:hint="cs"/>
          <w:szCs w:val="32"/>
          <w:cs/>
        </w:rPr>
        <w:t>ให้กับวัตถุที่ใช้ในการแสดงผล</w:t>
      </w:r>
      <w:r w:rsidRPr="005802DD">
        <w:rPr>
          <w:szCs w:val="32"/>
        </w:rPr>
        <w:t>(item views)</w:t>
      </w:r>
    </w:p>
    <w:p w:rsidR="005802DD" w:rsidRDefault="005802DD" w:rsidP="005802DD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Arthur framework </w:t>
      </w:r>
      <w:r>
        <w:rPr>
          <w:rFonts w:hint="cs"/>
          <w:szCs w:val="32"/>
          <w:cs/>
        </w:rPr>
        <w:t>สำหรับการสร้างรูปสองมิติ</w:t>
      </w:r>
    </w:p>
    <w:p w:rsidR="005802DD" w:rsidRDefault="005802DD" w:rsidP="005802DD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Scribe </w:t>
      </w:r>
      <w:r>
        <w:rPr>
          <w:rFonts w:hint="cs"/>
          <w:szCs w:val="32"/>
          <w:cs/>
        </w:rPr>
        <w:t xml:space="preserve">การ </w:t>
      </w:r>
      <w:r>
        <w:rPr>
          <w:szCs w:val="32"/>
        </w:rPr>
        <w:t>render</w:t>
      </w:r>
      <w:r>
        <w:rPr>
          <w:rFonts w:hint="cs"/>
          <w:szCs w:val="32"/>
          <w:cs/>
        </w:rPr>
        <w:t xml:space="preserve"> ข้อความที่เข้ารหัสแบบ </w:t>
      </w:r>
      <w:r>
        <w:rPr>
          <w:szCs w:val="32"/>
        </w:rPr>
        <w:t>Unicode</w:t>
      </w:r>
    </w:p>
    <w:p w:rsidR="005802DD" w:rsidRDefault="005802DD" w:rsidP="005802DD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>MainWindow</w:t>
      </w:r>
      <w:r w:rsidR="00DC5A04">
        <w:rPr>
          <w:szCs w:val="32"/>
        </w:rPr>
        <w:t xml:space="preserve"> </w:t>
      </w:r>
      <w:r w:rsidR="00DC5A04">
        <w:rPr>
          <w:rFonts w:hint="cs"/>
          <w:szCs w:val="32"/>
          <w:cs/>
        </w:rPr>
        <w:t>ส่วนเสริมที่ในการสร้างหน้ากากหลักของโปรแกรม</w:t>
      </w:r>
    </w:p>
    <w:p w:rsidR="00DC5A04" w:rsidRPr="00DE187A" w:rsidRDefault="00DC5A04" w:rsidP="00DE187A">
      <w:pPr>
        <w:ind w:firstLine="864"/>
        <w:rPr>
          <w:cs/>
        </w:rPr>
      </w:pPr>
      <w:r>
        <w:rPr>
          <w:rFonts w:hint="cs"/>
          <w:cs/>
        </w:rPr>
        <w:t xml:space="preserve">ซึ่งในรุ่นที่ </w:t>
      </w:r>
      <w:r>
        <w:t xml:space="preserve">4 </w:t>
      </w:r>
      <w:r>
        <w:rPr>
          <w:rFonts w:hint="cs"/>
          <w:cs/>
        </w:rPr>
        <w:t xml:space="preserve">ของ </w:t>
      </w:r>
      <w:r>
        <w:t xml:space="preserve">Qt </w:t>
      </w:r>
      <w:r>
        <w:rPr>
          <w:rFonts w:hint="cs"/>
          <w:cs/>
        </w:rPr>
        <w:t xml:space="preserve">ก็ได้ออกรุ่นย่อยออกมา </w:t>
      </w:r>
      <w:r>
        <w:t xml:space="preserve">4 </w:t>
      </w:r>
      <w:r>
        <w:rPr>
          <w:rFonts w:hint="cs"/>
          <w:cs/>
        </w:rPr>
        <w:t>รุ่น</w:t>
      </w:r>
      <w:r w:rsidR="00DE187A">
        <w:rPr>
          <w:rFonts w:hint="cs"/>
          <w:cs/>
        </w:rPr>
        <w:t xml:space="preserve">ซึ่งแต่ล่ะรุ่นก็มีความสามารถใหม่ๆเพิ่มขึ้นมาซึ่งผู้พัฒนาได้เลือกรุ่นล่าสุดมาใช้คือรุ่น </w:t>
      </w:r>
      <w:r w:rsidR="00DE187A">
        <w:t>4.4</w:t>
      </w:r>
      <w:r w:rsidR="00DE187A">
        <w:rPr>
          <w:rFonts w:hint="cs"/>
          <w:cs/>
        </w:rPr>
        <w:t xml:space="preserve"> เนื่องจากก่อนหน้านี้ยังไม่สนับสนุน </w:t>
      </w:r>
      <w:r w:rsidR="00DE187A">
        <w:t xml:space="preserve">Vista </w:t>
      </w:r>
      <w:r w:rsidR="0015358A">
        <w:rPr>
          <w:rFonts w:hint="cs"/>
          <w:cs/>
        </w:rPr>
        <w:t>และรุ่นนี้ก็เพิ่มความสามารถแล้วแก้ไขปัญหาของรุ่นก่อนหน้าเรียบร้อย</w:t>
      </w:r>
    </w:p>
    <w:p w:rsidR="00F26F77" w:rsidRDefault="00F26F77" w:rsidP="008737F3">
      <w:pPr>
        <w:pStyle w:val="3"/>
        <w:ind w:left="567"/>
      </w:pPr>
      <w:r>
        <w:t>PyQt4</w:t>
      </w:r>
    </w:p>
    <w:p w:rsidR="00F26F77" w:rsidRPr="00DE187A" w:rsidRDefault="005802DD" w:rsidP="008737F3">
      <w:pPr>
        <w:ind w:left="567"/>
        <w:rPr>
          <w:cs/>
        </w:rPr>
      </w:pPr>
      <w:r>
        <w:rPr>
          <w:rFonts w:hint="cs"/>
          <w:cs/>
        </w:rPr>
        <w:t xml:space="preserve">เซทของ </w:t>
      </w:r>
      <w:r>
        <w:t xml:space="preserve">python </w:t>
      </w:r>
      <w:r>
        <w:rPr>
          <w:rFonts w:hint="cs"/>
          <w:cs/>
        </w:rPr>
        <w:t xml:space="preserve">แปลงมาจาก </w:t>
      </w:r>
      <w:r>
        <w:t xml:space="preserve">Qt4 </w:t>
      </w:r>
      <w:r w:rsidR="00DE187A">
        <w:rPr>
          <w:rFonts w:hint="cs"/>
          <w:cs/>
        </w:rPr>
        <w:t xml:space="preserve">เพื่อให้สามารถนำมาเขียนได้ง่ายในรูปแบบภาษาแบบ </w:t>
      </w:r>
      <w:r w:rsidR="00DE187A">
        <w:t xml:space="preserve">python </w:t>
      </w:r>
      <w:r w:rsidR="00DE187A">
        <w:rPr>
          <w:rFonts w:hint="cs"/>
          <w:cs/>
        </w:rPr>
        <w:t xml:space="preserve">ซึ่งได้รวมเอาความสามารถต่างๆ ของ </w:t>
      </w:r>
      <w:r w:rsidR="00DE187A">
        <w:t xml:space="preserve">Qt4 </w:t>
      </w:r>
      <w:r w:rsidR="0015358A">
        <w:rPr>
          <w:rFonts w:hint="cs"/>
          <w:cs/>
        </w:rPr>
        <w:t>ไว้</w:t>
      </w:r>
      <w:r w:rsidR="00DE187A">
        <w:rPr>
          <w:rFonts w:hint="cs"/>
          <w:cs/>
        </w:rPr>
        <w:t>ครบถ้วน</w:t>
      </w:r>
      <w:r w:rsidR="0015358A">
        <w:rPr>
          <w:rFonts w:hint="cs"/>
          <w:cs/>
        </w:rPr>
        <w:t xml:space="preserve">ซึ่งผู้ใช้ไม่ต้องเรียนรู้ </w:t>
      </w:r>
      <w:r w:rsidR="0015358A">
        <w:t xml:space="preserve">Syntax </w:t>
      </w:r>
      <w:r w:rsidR="0015358A">
        <w:rPr>
          <w:rFonts w:hint="cs"/>
          <w:cs/>
        </w:rPr>
        <w:t>ของภาษาใหม่แต่อย่างใดแต่ต้องเรียนรู้วิธีการใช้ และหลักการ</w:t>
      </w:r>
      <w:r w:rsidR="00C75EA0">
        <w:rPr>
          <w:rFonts w:hint="cs"/>
          <w:cs/>
        </w:rPr>
        <w:t>ที่เราจะนำมาใช้ในการพัฒนาโปรแกรมซึ่งทำให้ลดเวลาในการปรับตัวลงได้มาก และ</w:t>
      </w:r>
      <w:r w:rsidR="008737F3">
        <w:rPr>
          <w:rFonts w:hint="cs"/>
          <w:cs/>
        </w:rPr>
        <w:t>ทำให้เราสามารถสร้างงานได้มากขึ้น</w:t>
      </w:r>
    </w:p>
    <w:p w:rsidR="00C81E9E" w:rsidRPr="00F26F77" w:rsidRDefault="00C81E9E" w:rsidP="00C81E9E">
      <w:pPr>
        <w:pStyle w:val="2"/>
      </w:pPr>
      <w:r>
        <w:t>Eclipse</w:t>
      </w:r>
    </w:p>
    <w:p w:rsidR="003872A3" w:rsidRDefault="008737F3" w:rsidP="003872A3">
      <w:r>
        <w:t xml:space="preserve">Eclipse </w:t>
      </w:r>
      <w:r>
        <w:rPr>
          <w:rFonts w:hint="cs"/>
          <w:cs/>
        </w:rPr>
        <w:t xml:space="preserve">เป็นเครื่องมือที่ช่วยสำหรับในการพัฒนาโปรแกรมสำหรับนักพัฒนาโปรแกรม </w:t>
      </w:r>
      <w:r>
        <w:t xml:space="preserve">Java </w:t>
      </w:r>
      <w:r>
        <w:rPr>
          <w:rFonts w:hint="cs"/>
          <w:cs/>
        </w:rPr>
        <w:t>เป็นหลัก โดยตัวโปรแกรมเองเป็น</w:t>
      </w:r>
      <w:r w:rsidRPr="008737F3">
        <w:rPr>
          <w:cs/>
        </w:rPr>
        <w:t>ซอฟต์แวร์โอเพนซอร์ส</w:t>
      </w:r>
      <w:r w:rsidRPr="008737F3">
        <w:t> </w:t>
      </w:r>
      <w:r w:rsidR="00A07392">
        <w:rPr>
          <w:rFonts w:hint="cs"/>
          <w:cs/>
        </w:rPr>
        <w:t>ซึ่งปัจจุบันได้มีคนจำนวนมากได้ช่วยกันพัฒนาโปรแกรมตัวนี้ให้สามารถพัฒนาโปรแกรมภาษาอื่นเพิ่มขึ้นได้อีกเป็นจำนวนมาก</w:t>
      </w:r>
      <w:r w:rsidR="009D5B0B">
        <w:rPr>
          <w:rFonts w:hint="cs"/>
          <w:cs/>
        </w:rPr>
        <w:t xml:space="preserve">และมีการสร้างเครื่องมือเสริมอื่นๆขึ้นมาอีกเป็นจำนวนมากเช่น </w:t>
      </w:r>
      <w:r w:rsidR="002E6FB6">
        <w:rPr>
          <w:rFonts w:hint="cs"/>
          <w:cs/>
        </w:rPr>
        <w:t>การควบคุมรุ่นของโปรแกรมด้วย</w:t>
      </w:r>
      <w:r w:rsidR="002E6FB6">
        <w:t xml:space="preserve"> SVN, CVS</w:t>
      </w:r>
      <w:r w:rsidR="002E6FB6">
        <w:rPr>
          <w:rFonts w:hint="cs"/>
          <w:cs/>
        </w:rPr>
        <w:t>เครื่องมือการเขียนโปรแกรมภาษาอื่นๆ</w:t>
      </w:r>
      <w:r w:rsidR="002E6FB6">
        <w:t xml:space="preserve"> Pydev</w:t>
      </w:r>
      <w:r w:rsidR="003872A3">
        <w:t>(</w:t>
      </w:r>
      <w:r w:rsidR="003872A3">
        <w:rPr>
          <w:rFonts w:hint="cs"/>
          <w:cs/>
        </w:rPr>
        <w:t>ภาษาไพธอน)</w:t>
      </w:r>
      <w:r w:rsidR="002E6FB6">
        <w:t xml:space="preserve">, RadRail </w:t>
      </w:r>
      <w:r w:rsidR="003872A3">
        <w:t xml:space="preserve">(Ruby on rail), PHP, C/C++ </w:t>
      </w:r>
      <w:r w:rsidR="003872A3">
        <w:rPr>
          <w:rFonts w:hint="cs"/>
          <w:cs/>
        </w:rPr>
        <w:t xml:space="preserve">เครื่องมือเกี่ยวกับการพัฒนาเว็บเช่น </w:t>
      </w:r>
      <w:r w:rsidR="003872A3">
        <w:t xml:space="preserve">browser </w:t>
      </w:r>
      <w:r w:rsidR="003872A3">
        <w:rPr>
          <w:rFonts w:hint="cs"/>
          <w:cs/>
        </w:rPr>
        <w:t>ภายในตัวเอง</w:t>
      </w:r>
      <w:r w:rsidR="003872A3">
        <w:t xml:space="preserve">, XML Editor,  Database tool </w:t>
      </w:r>
      <w:r w:rsidR="003872A3">
        <w:rPr>
          <w:rFonts w:hint="cs"/>
          <w:cs/>
        </w:rPr>
        <w:t xml:space="preserve">เครื่องมือในการวัดประสิทธิภาพของโปรแกรม </w:t>
      </w:r>
      <w:r w:rsidR="003872A3">
        <w:t xml:space="preserve">profiler, Enerjy </w:t>
      </w:r>
    </w:p>
    <w:p w:rsidR="003872A3" w:rsidRDefault="003872A3" w:rsidP="003872A3">
      <w:r>
        <w:rPr>
          <w:rFonts w:hint="cs"/>
          <w:cs/>
        </w:rPr>
        <w:t xml:space="preserve">อย่างไรก็ตามเครื่องมือเสริมต่างๆ ข้างต้นถ้าเราต้องการใช้เราต้องติดตั้งเพิ่มขึ้นเอง </w:t>
      </w:r>
      <w:r w:rsidR="00242371">
        <w:rPr>
          <w:rFonts w:hint="cs"/>
          <w:cs/>
        </w:rPr>
        <w:t xml:space="preserve">แต่ก็มีกลุ่มของผู้พัฒนาที่ใช้งานบางอย่างเหมือนๆ กันเช่น กลุ่มของนักพัฒนาเว็บ กลุ่มของนักพัฒนาโปรแกรมด้วยภาษาต่างๆ กลุ่มที่พัฒนาโปรแกรมเฉพาะทาง จึงได้มีกลุ่มที่คิดที่จะทำ เครื่องมือเสริมของ </w:t>
      </w:r>
      <w:r w:rsidR="00242371">
        <w:t xml:space="preserve">Eclipse </w:t>
      </w:r>
      <w:r w:rsidR="00242371">
        <w:rPr>
          <w:rFonts w:hint="cs"/>
          <w:cs/>
        </w:rPr>
        <w:t xml:space="preserve">รวมกับ </w:t>
      </w:r>
      <w:r w:rsidR="00242371">
        <w:t xml:space="preserve">Eclipse </w:t>
      </w:r>
      <w:r w:rsidR="00242371">
        <w:rPr>
          <w:rFonts w:hint="cs"/>
          <w:cs/>
        </w:rPr>
        <w:t xml:space="preserve">ไว้เป็นชุดๆ เพื่อความง่ายในการเฉพาะทางโดนไม่ต้องมาเสียเวลาในการลงเครื่องมือเสริมเหล่านั้นใหม่ โดยเรียก </w:t>
      </w:r>
      <w:r w:rsidR="00242371">
        <w:t xml:space="preserve">Eclipse </w:t>
      </w:r>
      <w:r w:rsidR="00242371">
        <w:rPr>
          <w:rFonts w:hint="cs"/>
          <w:cs/>
        </w:rPr>
        <w:t xml:space="preserve">แบบนี้ว่า </w:t>
      </w:r>
      <w:r w:rsidR="00242371">
        <w:t>Easy</w:t>
      </w:r>
      <w:r w:rsidR="00B03870">
        <w:t xml:space="preserve">Eclipse </w:t>
      </w:r>
      <w:r w:rsidR="00B03870">
        <w:rPr>
          <w:rFonts w:hint="cs"/>
          <w:cs/>
        </w:rPr>
        <w:t>โดยชุดโปรแกรมของ</w:t>
      </w:r>
      <w:r w:rsidR="00B03870">
        <w:t xml:space="preserve">EasyEclipse </w:t>
      </w:r>
      <w:r w:rsidR="00B03870">
        <w:rPr>
          <w:rFonts w:hint="cs"/>
          <w:cs/>
        </w:rPr>
        <w:t>มีหลายรูปแบบเช่น</w:t>
      </w:r>
    </w:p>
    <w:p w:rsidR="00B03870" w:rsidRDefault="00346353" w:rsidP="00B03870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lastRenderedPageBreak/>
        <w:t xml:space="preserve">EasyEclipse Expert Java  </w:t>
      </w:r>
      <w:r>
        <w:rPr>
          <w:rFonts w:hint="cs"/>
          <w:szCs w:val="32"/>
          <w:cs/>
        </w:rPr>
        <w:t xml:space="preserve">สำหรับผู้ที่เขียนโปรแกรม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>แบบมืออาชีพ</w:t>
      </w:r>
    </w:p>
    <w:p w:rsidR="00B03870" w:rsidRDefault="00B03870" w:rsidP="00B03870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>EasyEclipse Desktop Java</w:t>
      </w:r>
      <w:r w:rsidR="00346353">
        <w:rPr>
          <w:szCs w:val="32"/>
        </w:rPr>
        <w:t xml:space="preserve"> </w:t>
      </w:r>
      <w:r w:rsidR="00346353">
        <w:rPr>
          <w:rFonts w:hint="cs"/>
          <w:szCs w:val="32"/>
          <w:cs/>
        </w:rPr>
        <w:t xml:space="preserve">สำหรับผู้ที่พัฒนาโปรแกรม </w:t>
      </w:r>
      <w:r w:rsidR="00346353">
        <w:rPr>
          <w:szCs w:val="32"/>
        </w:rPr>
        <w:t xml:space="preserve">Java </w:t>
      </w:r>
      <w:r w:rsidR="00346353">
        <w:rPr>
          <w:rFonts w:hint="cs"/>
          <w:szCs w:val="32"/>
          <w:cs/>
        </w:rPr>
        <w:t xml:space="preserve">แบบเน้นไปที่โปรแกรมบน </w:t>
      </w:r>
      <w:r w:rsidR="00346353">
        <w:rPr>
          <w:szCs w:val="32"/>
        </w:rPr>
        <w:t>Desktop</w:t>
      </w:r>
    </w:p>
    <w:p w:rsidR="00B03870" w:rsidRDefault="00B03870" w:rsidP="00B03870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>EasyEclipse Server Java</w:t>
      </w:r>
      <w:r w:rsidR="00346353">
        <w:rPr>
          <w:szCs w:val="32"/>
        </w:rPr>
        <w:t xml:space="preserve"> </w:t>
      </w:r>
      <w:r w:rsidR="00346353">
        <w:rPr>
          <w:rFonts w:hint="cs"/>
          <w:szCs w:val="32"/>
          <w:cs/>
        </w:rPr>
        <w:t xml:space="preserve">สำหรับผู้ที่พัฒนาโปรแกรม </w:t>
      </w:r>
      <w:r w:rsidR="00346353">
        <w:rPr>
          <w:szCs w:val="32"/>
        </w:rPr>
        <w:t xml:space="preserve">Java </w:t>
      </w:r>
      <w:r w:rsidR="00346353">
        <w:rPr>
          <w:rFonts w:hint="cs"/>
          <w:szCs w:val="32"/>
          <w:cs/>
        </w:rPr>
        <w:t xml:space="preserve">แบบเน้นไปที่โปรแกรมด้าน </w:t>
      </w:r>
      <w:r w:rsidR="00346353">
        <w:rPr>
          <w:szCs w:val="32"/>
        </w:rPr>
        <w:t>Server</w:t>
      </w:r>
    </w:p>
    <w:p w:rsidR="00B03870" w:rsidRDefault="00B03870" w:rsidP="00B03870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>EasyEclipse Mobile Java</w:t>
      </w:r>
      <w:r w:rsidR="00346353">
        <w:rPr>
          <w:szCs w:val="32"/>
        </w:rPr>
        <w:t xml:space="preserve"> </w:t>
      </w:r>
      <w:r w:rsidR="00346353">
        <w:rPr>
          <w:rFonts w:hint="cs"/>
          <w:szCs w:val="32"/>
          <w:cs/>
        </w:rPr>
        <w:t xml:space="preserve">สำหรับผู้ที่พัฒนาโปรแกรม </w:t>
      </w:r>
      <w:r w:rsidR="00346353">
        <w:rPr>
          <w:szCs w:val="32"/>
        </w:rPr>
        <w:t xml:space="preserve">Java </w:t>
      </w:r>
      <w:r w:rsidR="00346353">
        <w:rPr>
          <w:rFonts w:hint="cs"/>
          <w:szCs w:val="32"/>
          <w:cs/>
        </w:rPr>
        <w:t>แบบเน้นไปที่โปรแกรมบนมือถือ</w:t>
      </w:r>
      <w:r w:rsidR="00346353">
        <w:rPr>
          <w:szCs w:val="32"/>
        </w:rPr>
        <w:t>.Mobile device</w:t>
      </w:r>
    </w:p>
    <w:p w:rsidR="00B03870" w:rsidRDefault="00B03870" w:rsidP="00B03870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>EasyEclipse for LAMP</w:t>
      </w:r>
      <w:r w:rsidR="00346353">
        <w:rPr>
          <w:szCs w:val="32"/>
        </w:rPr>
        <w:t xml:space="preserve"> </w:t>
      </w:r>
      <w:r w:rsidR="00346353">
        <w:rPr>
          <w:rFonts w:hint="cs"/>
          <w:szCs w:val="32"/>
          <w:cs/>
        </w:rPr>
        <w:t xml:space="preserve">สำหรับผู้พัฒนาโปรแกรมบน </w:t>
      </w:r>
      <w:r w:rsidR="00346353">
        <w:rPr>
          <w:szCs w:val="32"/>
        </w:rPr>
        <w:t>LAMP*</w:t>
      </w:r>
    </w:p>
    <w:p w:rsidR="00B03870" w:rsidRDefault="00B03870" w:rsidP="00B03870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>EasyEclipse for PHP</w:t>
      </w:r>
      <w:r w:rsidR="00346353">
        <w:rPr>
          <w:szCs w:val="32"/>
        </w:rPr>
        <w:t xml:space="preserve"> </w:t>
      </w:r>
      <w:r w:rsidR="00346353">
        <w:rPr>
          <w:rFonts w:hint="cs"/>
          <w:szCs w:val="32"/>
          <w:cs/>
        </w:rPr>
        <w:t xml:space="preserve">สำหรับผู้พัฒนาเว็บด้วย </w:t>
      </w:r>
      <w:r w:rsidR="00346353">
        <w:rPr>
          <w:szCs w:val="32"/>
        </w:rPr>
        <w:t>PHP</w:t>
      </w:r>
    </w:p>
    <w:p w:rsidR="00B03870" w:rsidRPr="00346353" w:rsidRDefault="00B03870" w:rsidP="00346353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>EasyEclipse for Ruby and Rails</w:t>
      </w:r>
      <w:r w:rsidR="00346353">
        <w:rPr>
          <w:szCs w:val="32"/>
        </w:rPr>
        <w:t xml:space="preserve"> </w:t>
      </w:r>
      <w:r w:rsidR="00346353">
        <w:rPr>
          <w:rFonts w:hint="cs"/>
          <w:szCs w:val="32"/>
          <w:cs/>
        </w:rPr>
        <w:t xml:space="preserve">สำหรับผู้พัฒนาเว็บด้วย </w:t>
      </w:r>
      <w:r w:rsidR="00346353">
        <w:rPr>
          <w:szCs w:val="32"/>
        </w:rPr>
        <w:t>Ruby on rail.</w:t>
      </w:r>
    </w:p>
    <w:p w:rsidR="00B03870" w:rsidRDefault="00B03870" w:rsidP="00346353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>EasyEclipse for C and C++</w:t>
      </w:r>
      <w:r w:rsidR="00A4308A">
        <w:rPr>
          <w:rFonts w:hint="cs"/>
          <w:szCs w:val="32"/>
          <w:cs/>
        </w:rPr>
        <w:t xml:space="preserve"> สำหรับผู้พัฒนาโปรแกรมด้วย </w:t>
      </w:r>
      <w:r w:rsidR="00A4308A">
        <w:rPr>
          <w:szCs w:val="32"/>
        </w:rPr>
        <w:t>C/C++</w:t>
      </w:r>
    </w:p>
    <w:p w:rsidR="00FD06A5" w:rsidRPr="00E54E51" w:rsidRDefault="00FD06A5" w:rsidP="00FD06A5">
      <w:pPr>
        <w:ind w:firstLine="720"/>
        <w:rPr>
          <w:cs/>
        </w:rPr>
      </w:pPr>
      <w:r w:rsidRPr="00FD06A5">
        <w:rPr>
          <w:rFonts w:hint="cs"/>
          <w:cs/>
        </w:rPr>
        <w:t>ในที่นี้ผู้พัฒนาได้เลือก</w:t>
      </w:r>
      <w:r>
        <w:rPr>
          <w:rFonts w:hint="cs"/>
          <w:cs/>
        </w:rPr>
        <w:t xml:space="preserve"> </w:t>
      </w:r>
      <w:r>
        <w:t>EasyEclipse for LAMP</w:t>
      </w:r>
      <w:r>
        <w:rPr>
          <w:rFonts w:hint="cs"/>
          <w:cs/>
        </w:rPr>
        <w:t xml:space="preserve"> มาใช้เป็นเครื่องมือสำหรับการพัฒนาเพราะว่า </w:t>
      </w:r>
      <w:r>
        <w:t xml:space="preserve">EasyEclipse for LAMP </w:t>
      </w:r>
      <w:r>
        <w:rPr>
          <w:rFonts w:hint="cs"/>
          <w:cs/>
        </w:rPr>
        <w:t xml:space="preserve">มีเครื่องมือที่ช่วยในการพัฒนาหลายอย่างรวมมาให้อยู่แล้ว ซึ่งเครื่องมือที่ผู้พัฒนาใช้หลักๆ ได้แก่ </w:t>
      </w:r>
      <w:r>
        <w:t xml:space="preserve">Pydev </w:t>
      </w:r>
      <w:r>
        <w:rPr>
          <w:rFonts w:hint="cs"/>
          <w:cs/>
        </w:rPr>
        <w:t>และ</w:t>
      </w:r>
      <w:r>
        <w:t xml:space="preserve"> SVN </w:t>
      </w:r>
      <w:r w:rsidR="00F24196">
        <w:rPr>
          <w:rFonts w:hint="cs"/>
          <w:cs/>
        </w:rPr>
        <w:t xml:space="preserve">ซึ่ง </w:t>
      </w:r>
      <w:r w:rsidR="00F24196">
        <w:t>EasyEclipse for LAMP</w:t>
      </w:r>
      <w:r w:rsidR="00E54E51">
        <w:t xml:space="preserve"> </w:t>
      </w:r>
      <w:r w:rsidR="00E54E51">
        <w:rPr>
          <w:rFonts w:hint="cs"/>
          <w:cs/>
        </w:rPr>
        <w:t xml:space="preserve">ยังมีความสามารถในการพัฒนา </w:t>
      </w:r>
      <w:r w:rsidR="00E54E51">
        <w:t>Ruby on rail,</w:t>
      </w:r>
      <w:r w:rsidR="00E54E51" w:rsidRPr="00E54E51">
        <w:t xml:space="preserve"> </w:t>
      </w:r>
      <w:r w:rsidR="00E54E51">
        <w:t xml:space="preserve">PHP </w:t>
      </w:r>
      <w:r w:rsidR="00E54E51">
        <w:rPr>
          <w:rFonts w:hint="cs"/>
          <w:cs/>
        </w:rPr>
        <w:t xml:space="preserve">และ </w:t>
      </w:r>
      <w:r w:rsidR="00E54E51">
        <w:t xml:space="preserve">Java </w:t>
      </w:r>
      <w:r w:rsidR="00E54E51">
        <w:rPr>
          <w:rFonts w:hint="cs"/>
          <w:cs/>
        </w:rPr>
        <w:t>อยู่ด้วย ทำให้ไม่จำเป็นต้องเปลี่ยนเครื่องมือบ่อยในการที่จะพัฒนาโปรแกรมต่างๆ ในแต่ล่ะครั้ง</w:t>
      </w:r>
    </w:p>
    <w:p w:rsidR="00C81E9E" w:rsidRPr="00F26F77" w:rsidRDefault="00C81E9E" w:rsidP="00C81E9E">
      <w:pPr>
        <w:pStyle w:val="2"/>
      </w:pPr>
      <w:r>
        <w:t>GraphML</w:t>
      </w:r>
    </w:p>
    <w:p w:rsidR="00C81E9E" w:rsidRDefault="00E54E51" w:rsidP="00C81E9E">
      <w:r>
        <w:t xml:space="preserve">GraphML </w:t>
      </w:r>
      <w:r w:rsidR="00770D54">
        <w:rPr>
          <w:rFonts w:hint="cs"/>
          <w:cs/>
        </w:rPr>
        <w:t xml:space="preserve">เป็น </w:t>
      </w:r>
      <w:r w:rsidR="00770D54">
        <w:t xml:space="preserve">xml </w:t>
      </w:r>
      <w:r w:rsidR="00770D54">
        <w:rPr>
          <w:rFonts w:hint="cs"/>
          <w:cs/>
        </w:rPr>
        <w:t>ชนิด</w:t>
      </w:r>
      <w:r w:rsidR="00C7325A">
        <w:rPr>
          <w:rFonts w:hint="cs"/>
          <w:cs/>
        </w:rPr>
        <w:t xml:space="preserve">หนึ่งซึ่งออกแบบมาเพื่อการเก็บข้อมูลชนิดกราฟ ซึ่งออกแบบโดย </w:t>
      </w:r>
      <w:r w:rsidR="00C7325A">
        <w:t xml:space="preserve">Graphdrawing.org </w:t>
      </w:r>
      <w:r w:rsidR="00C7325A">
        <w:rPr>
          <w:rFonts w:hint="cs"/>
          <w:cs/>
        </w:rPr>
        <w:t>โดยการออกแบบนั้นครอบคลุมทุกเนื้อหา และง่ายที่จะนำมาใช้กับข้อมูลประเภทกราฟ</w:t>
      </w:r>
      <w:r w:rsidR="00D72250">
        <w:rPr>
          <w:rFonts w:hint="cs"/>
          <w:cs/>
        </w:rPr>
        <w:t xml:space="preserve"> ซึ่งมันประกอบไปด้วย</w:t>
      </w:r>
      <w:r w:rsidR="0006312E">
        <w:rPr>
          <w:rFonts w:hint="cs"/>
          <w:cs/>
        </w:rPr>
        <w:t>ส่วนประกอบหลักของตัวภาษาที่ใช้ในการอธิบายข้อมูลประเภทกราฟ และยืดหยุ่นพอสำหรับที่จะให้มีส่วนเสริมเพิ่มเข้าไปสำหรับข้อมูลเฉพาะของแต่โปรแกรมที่นำไปใช้ ซึ่งส่วนประกอบหลักของตัวภาษาจะประกอบไปด้วย</w:t>
      </w:r>
    </w:p>
    <w:p w:rsidR="0006312E" w:rsidRDefault="0006312E" w:rsidP="0006312E">
      <w:pPr>
        <w:pStyle w:val="a9"/>
        <w:numPr>
          <w:ilvl w:val="0"/>
          <w:numId w:val="25"/>
        </w:numPr>
        <w:rPr>
          <w:szCs w:val="32"/>
        </w:rPr>
      </w:pPr>
      <w:r>
        <w:rPr>
          <w:rFonts w:hint="cs"/>
          <w:szCs w:val="32"/>
          <w:cs/>
        </w:rPr>
        <w:t>กราฟแบบมีทิศทาง กราฟไม่มีทิศทาง กราฟแบบผสม</w:t>
      </w:r>
    </w:p>
    <w:p w:rsidR="0006312E" w:rsidRDefault="0006312E" w:rsidP="0006312E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Hypergraphs</w:t>
      </w:r>
    </w:p>
    <w:p w:rsidR="0006312E" w:rsidRDefault="0006312E" w:rsidP="0006312E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Hierarchical graphs</w:t>
      </w:r>
    </w:p>
    <w:p w:rsidR="0006312E" w:rsidRDefault="0006312E" w:rsidP="0006312E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Graphical representations</w:t>
      </w:r>
    </w:p>
    <w:p w:rsidR="0006312E" w:rsidRDefault="0006312E" w:rsidP="0006312E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References to external data</w:t>
      </w:r>
    </w:p>
    <w:p w:rsidR="0006312E" w:rsidRDefault="0006312E" w:rsidP="0006312E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Application-specific attribute data</w:t>
      </w:r>
    </w:p>
    <w:p w:rsidR="0006312E" w:rsidRDefault="0006312E" w:rsidP="0006312E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Light-weight parsers</w:t>
      </w:r>
    </w:p>
    <w:p w:rsidR="008D5E2C" w:rsidRPr="003812D1" w:rsidRDefault="008D5E2C" w:rsidP="008D5E2C">
      <w:pPr>
        <w:rPr>
          <w:cs/>
        </w:rPr>
      </w:pPr>
      <w:r>
        <w:rPr>
          <w:rFonts w:hint="cs"/>
          <w:cs/>
        </w:rPr>
        <w:lastRenderedPageBreak/>
        <w:t xml:space="preserve">ซึ่ง </w:t>
      </w:r>
      <w:r>
        <w:t xml:space="preserve">GraphML </w:t>
      </w:r>
      <w:r>
        <w:rPr>
          <w:rFonts w:hint="cs"/>
          <w:cs/>
        </w:rPr>
        <w:t>ได้ถูกนำไปใช้ในหลายๆ โปรแกรมที่ใช้ข้อมูลประเภทกราฟ</w:t>
      </w:r>
      <w:r w:rsidR="005D3E41">
        <w:rPr>
          <w:rFonts w:hint="cs"/>
          <w:cs/>
        </w:rPr>
        <w:t xml:space="preserve"> </w:t>
      </w:r>
      <w:r>
        <w:rPr>
          <w:rFonts w:hint="cs"/>
          <w:cs/>
        </w:rPr>
        <w:t>และมี</w:t>
      </w:r>
      <w:r w:rsidR="005D3E41">
        <w:rPr>
          <w:rFonts w:hint="cs"/>
          <w:cs/>
        </w:rPr>
        <w:t>อีก</w:t>
      </w:r>
      <w:r>
        <w:rPr>
          <w:rFonts w:hint="cs"/>
          <w:cs/>
        </w:rPr>
        <w:t xml:space="preserve">หลายๆโปรแกรมที่ให้การสนับสนุนการใช้ </w:t>
      </w:r>
      <w:r>
        <w:t>GraphML</w:t>
      </w:r>
      <w:r w:rsidR="005D3E41">
        <w:t xml:space="preserve"> </w:t>
      </w:r>
      <w:r w:rsidR="005D3E41">
        <w:rPr>
          <w:rFonts w:hint="cs"/>
          <w:cs/>
        </w:rPr>
        <w:t xml:space="preserve">เช่น </w:t>
      </w:r>
      <w:r w:rsidR="005D3E41">
        <w:t>JUNG, yFile</w:t>
      </w:r>
      <w:r w:rsidR="003812D1">
        <w:t xml:space="preserve">, </w:t>
      </w:r>
      <w:r w:rsidR="003812D1" w:rsidRPr="003812D1">
        <w:t>AT&amp;T Research</w:t>
      </w:r>
      <w:r w:rsidR="003812D1">
        <w:t xml:space="preserve">, IBM </w:t>
      </w:r>
      <w:r w:rsidR="003812D1" w:rsidRPr="003812D1">
        <w:t>Research</w:t>
      </w:r>
      <w:r w:rsidR="003812D1">
        <w:t xml:space="preserve"> </w:t>
      </w:r>
      <w:r w:rsidR="003812D1">
        <w:rPr>
          <w:rFonts w:hint="cs"/>
          <w:cs/>
        </w:rPr>
        <w:t>ซึ่งผู้พัฒนาได้นำเอาไฟล์ประเภทนี้มาใช้ในการเก็บข้อมูลประเภทกราฟ แต่ว่าได้นำความสามารถของ</w:t>
      </w:r>
      <w:r w:rsidR="003812D1">
        <w:t xml:space="preserve"> GraphML </w:t>
      </w:r>
      <w:r w:rsidR="003812D1">
        <w:rPr>
          <w:rFonts w:hint="cs"/>
          <w:cs/>
        </w:rPr>
        <w:t>มาแค่บางส่วนเท่านั้น</w:t>
      </w:r>
    </w:p>
    <w:p w:rsidR="00C81E9E" w:rsidRPr="00F26F77" w:rsidRDefault="002B60C0" w:rsidP="00C81E9E">
      <w:pPr>
        <w:pStyle w:val="2"/>
      </w:pPr>
      <w:r>
        <w:t xml:space="preserve">Graph </w:t>
      </w:r>
    </w:p>
    <w:p w:rsidR="00967AFF" w:rsidRDefault="00967AFF" w:rsidP="00C81E9E">
      <w:r w:rsidRPr="00967AFF">
        <w:rPr>
          <w:cs/>
        </w:rPr>
        <w:t>ในคณิตศาสตร์และวิทยาการคอมพิวเตอร์ กราฟ คือวัตถุพื้นฐานของการศึกษาในทฤษฎีกราฟ กล่าวอย่างไม่เป็นทางการได้ว่า</w:t>
      </w:r>
      <w:r w:rsidRPr="00967AFF">
        <w:t xml:space="preserve">, </w:t>
      </w:r>
      <w:r w:rsidRPr="00967AFF">
        <w:rPr>
          <w:cs/>
        </w:rPr>
        <w:t>กราฟคือเซตของวัตถุที่เรียกว่า จุดยอด (</w:t>
      </w:r>
      <w:r w:rsidRPr="00967AFF">
        <w:t xml:space="preserve">vertex) </w:t>
      </w:r>
      <w:r w:rsidRPr="00967AFF">
        <w:rPr>
          <w:cs/>
        </w:rPr>
        <w:t>ซึ่งเชื่อมต่อกันด้วย เส้นเชื่อม (</w:t>
      </w:r>
      <w:r w:rsidRPr="00967AFF">
        <w:t>edge)</w:t>
      </w:r>
      <w:r w:rsidRPr="00967AFF">
        <w:rPr>
          <w:cs/>
        </w:rPr>
        <w:t xml:space="preserve"> ในบางการประยุกต์ใช้งาน เส้นเชื่อมอาจแสดงอย่างมีทิศทางได้</w:t>
      </w:r>
    </w:p>
    <w:p w:rsidR="00C81E9E" w:rsidRDefault="00967AFF" w:rsidP="00C81E9E">
      <w:pPr>
        <w:rPr>
          <w:b/>
          <w:bCs/>
        </w:rPr>
      </w:pPr>
      <w:r w:rsidRPr="00967AFF">
        <w:rPr>
          <w:rFonts w:hint="cs"/>
          <w:b/>
          <w:bCs/>
          <w:cs/>
        </w:rPr>
        <w:t>นิยาม</w:t>
      </w:r>
      <w:r w:rsidR="002A4C2C" w:rsidRPr="00967AFF">
        <w:rPr>
          <w:rFonts w:hint="cs"/>
          <w:b/>
          <w:bCs/>
          <w:cs/>
        </w:rPr>
        <w:t xml:space="preserve"> </w:t>
      </w:r>
    </w:p>
    <w:p w:rsidR="002E612C" w:rsidRDefault="00D24855" w:rsidP="00D24855">
      <w:pPr>
        <w:ind w:firstLine="709"/>
      </w:pPr>
      <w:r w:rsidRPr="00967AFF">
        <w:rPr>
          <w:cs/>
        </w:rPr>
        <w:t>ในคณิตศาสตร์และวิทยาการคอมพิวเตอร์ กราฟ คือวัตถุพื้นฐานของการศึกษาในทฤษฎีกราฟ</w:t>
      </w:r>
      <w:r>
        <w:rPr>
          <w:rFonts w:hint="cs"/>
          <w:cs/>
        </w:rPr>
        <w:t xml:space="preserve"> นิยามได้ว่ากราฟคือ</w:t>
      </w:r>
      <w:r w:rsidRPr="00D24855">
        <w:rPr>
          <w:cs/>
        </w:rPr>
        <w:t xml:space="preserve"> </w:t>
      </w:r>
      <w:r>
        <w:rPr>
          <w:rFonts w:hint="cs"/>
          <w:cs/>
        </w:rPr>
        <w:t>เซทของความสัมพันธ์ระหว่างจุดตัด</w:t>
      </w:r>
      <w:r w:rsidRPr="00D24855">
        <w:rPr>
          <w:rFonts w:hint="cs"/>
          <w:cs/>
        </w:rPr>
        <w:t xml:space="preserve"> </w:t>
      </w:r>
      <w:r w:rsidRPr="00D24855">
        <w:t>(</w:t>
      </w:r>
      <w:r>
        <w:t>Vertex, Node</w:t>
      </w:r>
      <w:r w:rsidRPr="00D24855">
        <w:t xml:space="preserve">) </w:t>
      </w:r>
      <w:r w:rsidR="002E612C">
        <w:rPr>
          <w:rFonts w:hint="cs"/>
          <w:cs/>
        </w:rPr>
        <w:t xml:space="preserve">ที่เชื่อมต่อกันด้วยเส้นเชื่อม </w:t>
      </w:r>
      <w:r w:rsidR="002E612C">
        <w:rPr>
          <w:cs/>
        </w:rPr>
        <w:t>(</w:t>
      </w:r>
      <w:r>
        <w:t>Edge</w:t>
      </w:r>
      <w:r w:rsidR="002E612C">
        <w:t>)</w:t>
      </w:r>
      <w:r w:rsidRPr="00D24855">
        <w:rPr>
          <w:rFonts w:hint="cs"/>
          <w:cs/>
        </w:rPr>
        <w:t xml:space="preserve"> </w:t>
      </w:r>
      <w:r>
        <w:rPr>
          <w:rFonts w:hint="cs"/>
          <w:cs/>
        </w:rPr>
        <w:t>โดยที่</w:t>
      </w:r>
      <w:r w:rsidRPr="00967AFF">
        <w:rPr>
          <w:cs/>
        </w:rPr>
        <w:t>การประยุกต์ใช้งาน</w:t>
      </w:r>
      <w:r w:rsidR="002E612C">
        <w:rPr>
          <w:rFonts w:hint="cs"/>
          <w:cs/>
        </w:rPr>
        <w:t>บางครั้ง</w:t>
      </w:r>
      <w:r w:rsidRPr="00967AFF">
        <w:rPr>
          <w:cs/>
        </w:rPr>
        <w:t xml:space="preserve"> เส้นเชื่อมอาจมีทิศทางได้</w:t>
      </w:r>
      <w:r>
        <w:rPr>
          <w:rFonts w:hint="cs"/>
          <w:cs/>
        </w:rPr>
        <w:t xml:space="preserve"> </w:t>
      </w:r>
    </w:p>
    <w:p w:rsidR="005C3CC3" w:rsidRDefault="005C3CC3" w:rsidP="00D24855">
      <w:pPr>
        <w:ind w:firstLine="709"/>
        <w:rPr>
          <w:rFonts w:hint="cs"/>
        </w:rPr>
      </w:pPr>
    </w:p>
    <w:p w:rsidR="002E612C" w:rsidRDefault="002E612C" w:rsidP="002E612C">
      <w:pPr>
        <w:ind w:firstLine="709"/>
        <w:jc w:val="center"/>
      </w:pPr>
      <w:r>
        <w:rPr>
          <w:noProof/>
        </w:rPr>
        <w:drawing>
          <wp:inline distT="0" distB="0" distL="0" distR="0">
            <wp:extent cx="2638425" cy="1152525"/>
            <wp:effectExtent l="19050" t="0" r="0" b="0"/>
            <wp:docPr id="105" name="Picture 105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grap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12C" w:rsidRDefault="002E612C" w:rsidP="002E612C">
      <w:pPr>
        <w:ind w:firstLine="709"/>
        <w:jc w:val="left"/>
        <w:rPr>
          <w:rFonts w:hint="cs"/>
        </w:rPr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2.1</w:t>
      </w:r>
      <w:r>
        <w:t xml:space="preserve"> </w:t>
      </w:r>
      <w:r>
        <w:rPr>
          <w:rFonts w:hint="cs"/>
          <w:cs/>
        </w:rPr>
        <w:t>อธิบายความหมายกราฟ</w:t>
      </w:r>
    </w:p>
    <w:p w:rsidR="005C3CC3" w:rsidRDefault="005C3CC3" w:rsidP="005C3CC3">
      <w:pPr>
        <w:ind w:firstLine="0"/>
        <w:jc w:val="left"/>
        <w:rPr>
          <w:rFonts w:hint="cs"/>
          <w:cs/>
        </w:rPr>
      </w:pPr>
      <w:r>
        <w:rPr>
          <w:cs/>
        </w:rPr>
        <w:br w:type="page"/>
      </w:r>
    </w:p>
    <w:p w:rsidR="00D24855" w:rsidRDefault="00D24855" w:rsidP="00D24855">
      <w:pPr>
        <w:ind w:firstLine="709"/>
      </w:pPr>
      <w:r>
        <w:rPr>
          <w:rFonts w:hint="cs"/>
          <w:cs/>
        </w:rPr>
        <w:lastRenderedPageBreak/>
        <w:t>ถ้า</w:t>
      </w:r>
      <w:r>
        <w:rPr>
          <w:cs/>
        </w:rPr>
        <w:t>มีข้อมูลเป็น</w:t>
      </w:r>
      <w:r w:rsidRPr="00D24855">
        <w:rPr>
          <w:cs/>
        </w:rPr>
        <w:t>เซทของควา</w:t>
      </w:r>
      <w:r>
        <w:rPr>
          <w:cs/>
        </w:rPr>
        <w:t>มสัมพันธ์ระหว่างเส้น</w:t>
      </w:r>
      <w:r>
        <w:rPr>
          <w:rFonts w:hint="cs"/>
          <w:cs/>
        </w:rPr>
        <w:t xml:space="preserve">เชื่อม </w:t>
      </w:r>
      <w:r>
        <w:rPr>
          <w:cs/>
        </w:rPr>
        <w:t>และจุดตัด</w:t>
      </w:r>
      <w:r w:rsidR="002E612C">
        <w:rPr>
          <w:rFonts w:hint="cs"/>
          <w:cs/>
        </w:rPr>
        <w:t xml:space="preserve"> ชุดหนึ่งๆ</w:t>
      </w:r>
      <w:r w:rsidRPr="00D24855">
        <w:rPr>
          <w:cs/>
        </w:rPr>
        <w:t>ก็สามารถ</w:t>
      </w:r>
      <w:r>
        <w:rPr>
          <w:rFonts w:hint="cs"/>
          <w:cs/>
        </w:rPr>
        <w:t>ที่จะ</w:t>
      </w:r>
      <w:r>
        <w:rPr>
          <w:cs/>
        </w:rPr>
        <w:t>นำมาเขียนเป็น</w:t>
      </w:r>
      <w:r w:rsidRPr="00D24855">
        <w:rPr>
          <w:cs/>
        </w:rPr>
        <w:t>กราฟได้หลายรูปแบบ</w:t>
      </w:r>
      <w:r w:rsidR="002E612C">
        <w:rPr>
          <w:rFonts w:hint="cs"/>
          <w:cs/>
        </w:rPr>
        <w:t>ในการแสดงผล</w:t>
      </w:r>
      <w:r w:rsidRPr="00D24855">
        <w:rPr>
          <w:cs/>
        </w:rPr>
        <w:t>แม้ว่า</w:t>
      </w:r>
      <w:r>
        <w:rPr>
          <w:rFonts w:hint="cs"/>
          <w:cs/>
        </w:rPr>
        <w:t xml:space="preserve"> </w:t>
      </w:r>
      <w:r w:rsidRPr="00D24855">
        <w:rPr>
          <w:cs/>
        </w:rPr>
        <w:t>จะเป็นข้อมูลชุดเดียวกันก็ตาม</w:t>
      </w:r>
    </w:p>
    <w:p w:rsidR="00AF5F61" w:rsidRPr="00D24855" w:rsidRDefault="00AF5F61" w:rsidP="00D24855">
      <w:pPr>
        <w:ind w:firstLine="709"/>
      </w:pPr>
    </w:p>
    <w:tbl>
      <w:tblPr>
        <w:tblStyle w:val="a6"/>
        <w:tblpPr w:leftFromText="180" w:rightFromText="180" w:vertAnchor="text" w:horzAnchor="margin" w:tblpXSpec="right" w:tblpY="25"/>
        <w:tblW w:w="0" w:type="auto"/>
        <w:tblLook w:val="04A0"/>
      </w:tblPr>
      <w:tblGrid>
        <w:gridCol w:w="392"/>
        <w:gridCol w:w="322"/>
        <w:gridCol w:w="387"/>
        <w:gridCol w:w="322"/>
        <w:gridCol w:w="386"/>
        <w:gridCol w:w="322"/>
        <w:gridCol w:w="322"/>
        <w:gridCol w:w="349"/>
      </w:tblGrid>
      <w:tr w:rsidR="00AF5F61" w:rsidTr="00AF5F61">
        <w:tc>
          <w:tcPr>
            <w:tcW w:w="39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-</w:t>
            </w: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87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86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49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</w:tr>
      <w:tr w:rsidR="00AF5F61" w:rsidTr="00AF5F61">
        <w:tc>
          <w:tcPr>
            <w:tcW w:w="39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</w:tr>
      <w:tr w:rsidR="00AF5F61" w:rsidTr="00AF5F61">
        <w:tc>
          <w:tcPr>
            <w:tcW w:w="39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</w:tr>
      <w:tr w:rsidR="00AF5F61" w:rsidTr="00AF5F61">
        <w:tc>
          <w:tcPr>
            <w:tcW w:w="39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</w:tr>
      <w:tr w:rsidR="00AF5F61" w:rsidTr="00AF5F61">
        <w:trPr>
          <w:trHeight w:val="400"/>
        </w:trPr>
        <w:tc>
          <w:tcPr>
            <w:tcW w:w="39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</w:tr>
      <w:tr w:rsidR="00AF5F61" w:rsidTr="00AF5F61">
        <w:trPr>
          <w:trHeight w:val="236"/>
        </w:trPr>
        <w:tc>
          <w:tcPr>
            <w:tcW w:w="39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  <w:shd w:val="clear" w:color="auto" w:fill="000000" w:themeFill="text1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  <w:shd w:val="clear" w:color="auto" w:fill="000000" w:themeFill="text1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</w:tr>
      <w:tr w:rsidR="00AF5F61" w:rsidTr="00AF5F61">
        <w:trPr>
          <w:trHeight w:val="229"/>
        </w:trPr>
        <w:tc>
          <w:tcPr>
            <w:tcW w:w="39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</w:tr>
      <w:tr w:rsidR="00AF5F61" w:rsidTr="00AF5F61">
        <w:trPr>
          <w:trHeight w:val="207"/>
        </w:trPr>
        <w:tc>
          <w:tcPr>
            <w:tcW w:w="39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AF5F61" w:rsidRPr="00AF5F61" w:rsidRDefault="00AF5F61" w:rsidP="00AF5F61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2E612C" w:rsidRDefault="00D24855" w:rsidP="00AF5F61">
      <w:pPr>
        <w:ind w:firstLine="0"/>
        <w:jc w:val="left"/>
      </w:pPr>
      <w:r w:rsidRPr="00D24855">
        <w:rPr>
          <w:noProof/>
        </w:rPr>
        <w:drawing>
          <wp:inline distT="0" distB="0" distL="0" distR="0">
            <wp:extent cx="1333500" cy="132715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97" cy="132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855">
        <w:rPr>
          <w:noProof/>
        </w:rPr>
        <w:drawing>
          <wp:inline distT="0" distB="0" distL="0" distR="0">
            <wp:extent cx="1981200" cy="1459832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5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855" w:rsidRDefault="00D24855" w:rsidP="005C3CC3">
      <w:pPr>
        <w:ind w:firstLine="0"/>
      </w:pPr>
    </w:p>
    <w:p w:rsidR="00D24855" w:rsidRPr="00D24855" w:rsidRDefault="00AF5F61" w:rsidP="00AF5F61">
      <w:pPr>
        <w:ind w:firstLine="0"/>
      </w:pPr>
      <w:r>
        <w:t xml:space="preserve">    </w:t>
      </w:r>
      <w:r w:rsidR="00D24855" w:rsidRPr="00D24855">
        <w:t>Organic graph layout</w:t>
      </w:r>
      <w:r>
        <w:rPr>
          <w:rFonts w:hint="cs"/>
          <w:cs/>
        </w:rPr>
        <w:tab/>
        <w:t xml:space="preserve">    </w:t>
      </w:r>
      <w:r w:rsidR="00D24855" w:rsidRPr="00D24855">
        <w:t>Orthogonal graph layout</w:t>
      </w:r>
      <w:r>
        <w:t xml:space="preserve">                      </w:t>
      </w:r>
      <w:r w:rsidRPr="00AF5F61">
        <w:t>adjacency matrix</w:t>
      </w:r>
    </w:p>
    <w:p w:rsidR="00AF5F61" w:rsidRDefault="00D24855" w:rsidP="00AF5F61">
      <w:pPr>
        <w:ind w:firstLine="709"/>
        <w:jc w:val="left"/>
      </w:pPr>
      <w:r w:rsidRPr="00D24855">
        <w:tab/>
      </w:r>
      <w:r w:rsidR="00AF5F61" w:rsidRPr="00AF5F61">
        <w:rPr>
          <w:rFonts w:hint="cs"/>
          <w:b/>
          <w:bCs/>
          <w:cs/>
        </w:rPr>
        <w:t xml:space="preserve">รูปที่ </w:t>
      </w:r>
      <w:r w:rsidR="00AF5F61" w:rsidRPr="00AF5F61">
        <w:rPr>
          <w:b/>
          <w:bCs/>
        </w:rPr>
        <w:t>2.</w:t>
      </w:r>
      <w:r w:rsidR="00AF5F61">
        <w:rPr>
          <w:b/>
          <w:bCs/>
        </w:rPr>
        <w:t>2</w:t>
      </w:r>
      <w:r w:rsidR="00AF5F61">
        <w:t xml:space="preserve"> </w:t>
      </w:r>
      <w:r w:rsidR="00AF5F61">
        <w:rPr>
          <w:rFonts w:hint="cs"/>
          <w:cs/>
        </w:rPr>
        <w:t>ความแตกต่างของการแสดงผลกราฟ</w:t>
      </w:r>
    </w:p>
    <w:p w:rsidR="005C3CC3" w:rsidRDefault="005C3CC3" w:rsidP="00AF5F61">
      <w:pPr>
        <w:ind w:firstLine="709"/>
        <w:jc w:val="left"/>
      </w:pPr>
    </w:p>
    <w:p w:rsidR="00AF5F61" w:rsidRDefault="00AF5F61" w:rsidP="00AF5F61">
      <w:pPr>
        <w:tabs>
          <w:tab w:val="left" w:pos="720"/>
          <w:tab w:val="left" w:pos="1080"/>
        </w:tabs>
        <w:ind w:firstLine="420"/>
        <w:rPr>
          <w:rFonts w:hint="cs"/>
        </w:rPr>
      </w:pPr>
      <w:r>
        <w:rPr>
          <w:rFonts w:hint="cs"/>
          <w:cs/>
        </w:rPr>
        <w:t xml:space="preserve">กราฟสามารถแบ่งชนิดได้ตามลักษณะของ </w:t>
      </w:r>
      <w:r w:rsidR="00686D4C">
        <w:rPr>
          <w:rFonts w:hint="cs"/>
          <w:cs/>
        </w:rPr>
        <w:t>เส้นเชื่อม</w:t>
      </w:r>
      <w:r>
        <w:t xml:space="preserve"> </w:t>
      </w:r>
      <w:r>
        <w:rPr>
          <w:rFonts w:hint="cs"/>
          <w:cs/>
        </w:rPr>
        <w:t xml:space="preserve">อีกด้วยคือ กราฟแบบมีทิศทางและไม่มีทิศทาง </w:t>
      </w:r>
    </w:p>
    <w:p w:rsidR="00AF5F61" w:rsidRDefault="00AF5F61" w:rsidP="00AF5F61">
      <w:pPr>
        <w:tabs>
          <w:tab w:val="left" w:pos="720"/>
          <w:tab w:val="left" w:pos="1080"/>
        </w:tabs>
        <w:ind w:firstLine="420"/>
      </w:pPr>
      <w:r>
        <w:rPr>
          <w:rFonts w:hint="cs"/>
          <w:noProof/>
        </w:rPr>
        <w:drawing>
          <wp:inline distT="0" distB="0" distL="0" distR="0">
            <wp:extent cx="4381500" cy="1714500"/>
            <wp:effectExtent l="1905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F61" w:rsidRDefault="00686D4C" w:rsidP="00AF5F61">
      <w:pPr>
        <w:tabs>
          <w:tab w:val="left" w:pos="720"/>
          <w:tab w:val="left" w:pos="1080"/>
        </w:tabs>
        <w:ind w:firstLine="420"/>
        <w:rPr>
          <w:rFonts w:hint="cs"/>
          <w:cs/>
        </w:rPr>
      </w:pPr>
      <w:r>
        <w:t xml:space="preserve">     </w:t>
      </w:r>
      <w:r w:rsidR="00AF5F61" w:rsidRPr="00AF5F61">
        <w:rPr>
          <w:rFonts w:hint="cs"/>
          <w:sz w:val="28"/>
          <w:szCs w:val="28"/>
          <w:cs/>
        </w:rPr>
        <w:t xml:space="preserve">กราฟแบบมิทิศทาง                     </w:t>
      </w:r>
      <w:r w:rsidR="00AF5F61">
        <w:rPr>
          <w:rFonts w:hint="cs"/>
          <w:sz w:val="28"/>
          <w:szCs w:val="28"/>
          <w:cs/>
        </w:rPr>
        <w:t xml:space="preserve">           </w:t>
      </w:r>
      <w:r>
        <w:rPr>
          <w:rFonts w:hint="cs"/>
          <w:sz w:val="28"/>
          <w:szCs w:val="28"/>
          <w:cs/>
        </w:rPr>
        <w:t xml:space="preserve">         </w:t>
      </w:r>
      <w:r w:rsidR="00AF5F61" w:rsidRPr="00AF5F61">
        <w:rPr>
          <w:rFonts w:hint="cs"/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 xml:space="preserve">      </w:t>
      </w:r>
      <w:r w:rsidR="00AF5F61" w:rsidRPr="00AF5F61">
        <w:rPr>
          <w:rFonts w:hint="cs"/>
          <w:sz w:val="28"/>
          <w:szCs w:val="28"/>
          <w:cs/>
        </w:rPr>
        <w:t>กราฟแบบไม่มีทิศทาง</w:t>
      </w:r>
    </w:p>
    <w:p w:rsidR="00AF5F61" w:rsidRDefault="00AF5F61" w:rsidP="00AF5F61">
      <w:pPr>
        <w:ind w:firstLine="709"/>
        <w:jc w:val="left"/>
      </w:pPr>
      <w:r w:rsidRPr="00D24855">
        <w:tab/>
      </w: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2.</w:t>
      </w:r>
      <w:r>
        <w:rPr>
          <w:b/>
          <w:bCs/>
        </w:rPr>
        <w:t>3</w:t>
      </w:r>
      <w:r>
        <w:t xml:space="preserve"> </w:t>
      </w:r>
      <w:r>
        <w:rPr>
          <w:rFonts w:hint="cs"/>
          <w:cs/>
        </w:rPr>
        <w:t>ความแตกต่างของกราฟแบบมีทิศทางและไม่มีทิศทาง</w:t>
      </w:r>
    </w:p>
    <w:p w:rsidR="005C3CC3" w:rsidRDefault="005C3CC3" w:rsidP="00AF5F61">
      <w:pPr>
        <w:ind w:firstLine="709"/>
        <w:jc w:val="left"/>
      </w:pPr>
    </w:p>
    <w:p w:rsidR="00AF5F61" w:rsidRDefault="00AF5F61" w:rsidP="00AF5F61">
      <w:pPr>
        <w:tabs>
          <w:tab w:val="left" w:pos="720"/>
          <w:tab w:val="left" w:pos="1080"/>
        </w:tabs>
        <w:ind w:firstLine="420"/>
      </w:pPr>
      <w:r>
        <w:rPr>
          <w:rFonts w:hint="cs"/>
          <w:cs/>
        </w:rPr>
        <w:t xml:space="preserve">กราฟที่ </w:t>
      </w:r>
      <w:r w:rsidR="00686D4C">
        <w:rPr>
          <w:rFonts w:hint="cs"/>
          <w:cs/>
        </w:rPr>
        <w:t>เส้นเชื่อม</w:t>
      </w:r>
      <w:r>
        <w:t xml:space="preserve"> </w:t>
      </w:r>
      <w:r>
        <w:rPr>
          <w:rFonts w:hint="cs"/>
          <w:cs/>
        </w:rPr>
        <w:t>มีทิศทางแม้เพียงเส้นเดียวก็ถือว่ากราฟนั้นเป็น กราฟที่มีทิศทางแล้ว ในที่นี้คือรูปตัวอย่างทางด้านซ้าย ส่วนทางด้านขวาคือกราฟไม่มีทิศทาง ซึ่งเรื่องของทิศทางนี้จะนำไปใช้พิจารณาในการจัดรูปแบบกราฟบางประเภท</w:t>
      </w:r>
    </w:p>
    <w:p w:rsidR="005C3CC3" w:rsidRDefault="005C3CC3" w:rsidP="005C3CC3">
      <w:pPr>
        <w:ind w:firstLine="0"/>
        <w:jc w:val="left"/>
      </w:pPr>
      <w:r>
        <w:br w:type="page"/>
      </w:r>
    </w:p>
    <w:p w:rsidR="00AF5F61" w:rsidRDefault="00AF5F61" w:rsidP="00AF5F61">
      <w:pPr>
        <w:tabs>
          <w:tab w:val="left" w:pos="720"/>
          <w:tab w:val="left" w:pos="1080"/>
        </w:tabs>
        <w:ind w:firstLine="420"/>
        <w:rPr>
          <w:rFonts w:hint="cs"/>
        </w:rPr>
      </w:pPr>
      <w:r>
        <w:rPr>
          <w:rFonts w:hint="cs"/>
          <w:cs/>
        </w:rPr>
        <w:lastRenderedPageBreak/>
        <w:t xml:space="preserve">กราฟยังแบ่งประเภทได้ด้วยการเชื่อมโยงของ </w:t>
      </w:r>
      <w:r w:rsidR="00686D4C">
        <w:rPr>
          <w:rFonts w:hint="cs"/>
          <w:cs/>
        </w:rPr>
        <w:t>เส้นเชื่อมได้</w:t>
      </w:r>
      <w:r>
        <w:rPr>
          <w:rFonts w:hint="cs"/>
          <w:cs/>
        </w:rPr>
        <w:t xml:space="preserve">อีกแบบคือ </w:t>
      </w:r>
      <w:r w:rsidR="00686D4C">
        <w:rPr>
          <w:rFonts w:hint="cs"/>
          <w:cs/>
        </w:rPr>
        <w:t>แบบต้นไม้(</w:t>
      </w:r>
      <w:r w:rsidR="00686D4C">
        <w:t xml:space="preserve">Tree) </w:t>
      </w:r>
      <w:r w:rsidR="00686D4C">
        <w:rPr>
          <w:rFonts w:hint="cs"/>
          <w:cs/>
        </w:rPr>
        <w:t xml:space="preserve">กับ แบบเครือข่าย </w:t>
      </w:r>
      <w:r w:rsidR="00686D4C">
        <w:rPr>
          <w:cs/>
        </w:rPr>
        <w:t>(</w:t>
      </w:r>
      <w:r w:rsidR="00686D4C">
        <w:t>Network)</w:t>
      </w:r>
      <w:r>
        <w:t xml:space="preserve"> </w:t>
      </w:r>
      <w:r>
        <w:rPr>
          <w:rFonts w:hint="cs"/>
          <w:cs/>
        </w:rPr>
        <w:t xml:space="preserve">โดย </w:t>
      </w:r>
      <w:r w:rsidR="00686D4C">
        <w:rPr>
          <w:rFonts w:hint="cs"/>
          <w:cs/>
        </w:rPr>
        <w:t>ต้นไม้</w:t>
      </w:r>
      <w:r>
        <w:rPr>
          <w:rFonts w:hint="cs"/>
          <w:cs/>
        </w:rPr>
        <w:t>คือกราฟที่ไม่เกิด</w:t>
      </w:r>
      <w:r w:rsidR="00686D4C">
        <w:rPr>
          <w:rFonts w:hint="cs"/>
          <w:cs/>
        </w:rPr>
        <w:t>การเชื่อมโยงเป็น</w:t>
      </w:r>
      <w:r>
        <w:rPr>
          <w:rFonts w:hint="cs"/>
          <w:cs/>
        </w:rPr>
        <w:t xml:space="preserve">วงขึ้นภายในตัวมันเองเลยและ </w:t>
      </w:r>
      <w:r w:rsidR="00686D4C">
        <w:rPr>
          <w:rFonts w:hint="cs"/>
          <w:cs/>
        </w:rPr>
        <w:t>แบบเครือข่ายคือกราฟที่มีการเชื่อมโยงกันเป็น</w:t>
      </w:r>
      <w:r>
        <w:rPr>
          <w:rFonts w:hint="cs"/>
          <w:cs/>
        </w:rPr>
        <w:t>วง</w:t>
      </w:r>
      <w:r w:rsidR="00686D4C">
        <w:rPr>
          <w:rFonts w:hint="cs"/>
          <w:cs/>
        </w:rPr>
        <w:t xml:space="preserve"> </w:t>
      </w:r>
      <w:r>
        <w:rPr>
          <w:rFonts w:hint="cs"/>
          <w:cs/>
        </w:rPr>
        <w:t>ขึ้นภายใน</w:t>
      </w:r>
      <w:r w:rsidR="00686D4C">
        <w:rPr>
          <w:rFonts w:hint="cs"/>
          <w:cs/>
        </w:rPr>
        <w:t>กราฟนั้น</w:t>
      </w:r>
      <w:r>
        <w:rPr>
          <w:rFonts w:hint="cs"/>
          <w:cs/>
        </w:rPr>
        <w:t xml:space="preserve">ตั้งแต่ </w:t>
      </w:r>
      <w:r>
        <w:t xml:space="preserve">1 </w:t>
      </w:r>
      <w:r>
        <w:rPr>
          <w:rFonts w:hint="cs"/>
          <w:cs/>
        </w:rPr>
        <w:t>วงขึ้นไป</w:t>
      </w:r>
    </w:p>
    <w:p w:rsidR="00AF5F61" w:rsidRDefault="00AF5F61" w:rsidP="00AF5F61">
      <w:pPr>
        <w:tabs>
          <w:tab w:val="left" w:pos="720"/>
          <w:tab w:val="left" w:pos="1080"/>
        </w:tabs>
        <w:ind w:firstLine="420"/>
        <w:jc w:val="center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6D4C">
        <w:t xml:space="preserve">                                   </w:t>
      </w: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59" w:rsidRPr="00686D4C" w:rsidRDefault="00686D4C" w:rsidP="00686D4C">
      <w:pPr>
        <w:jc w:val="center"/>
        <w:rPr>
          <w:sz w:val="28"/>
          <w:szCs w:val="28"/>
        </w:rPr>
      </w:pPr>
      <w:r w:rsidRPr="00686D4C">
        <w:rPr>
          <w:rFonts w:hint="cs"/>
          <w:sz w:val="28"/>
          <w:szCs w:val="28"/>
          <w:cs/>
        </w:rPr>
        <w:t>ต้นไม้</w:t>
      </w:r>
      <w:r w:rsidR="00AF5F61" w:rsidRPr="00686D4C">
        <w:rPr>
          <w:sz w:val="28"/>
          <w:szCs w:val="28"/>
        </w:rPr>
        <w:t xml:space="preserve"> </w:t>
      </w:r>
      <w:r w:rsidR="00AF5F61" w:rsidRPr="00686D4C">
        <w:rPr>
          <w:sz w:val="28"/>
          <w:szCs w:val="28"/>
        </w:rPr>
        <w:tab/>
      </w:r>
      <w:r w:rsidR="00AF5F61" w:rsidRPr="00686D4C">
        <w:rPr>
          <w:sz w:val="28"/>
          <w:szCs w:val="28"/>
        </w:rPr>
        <w:tab/>
      </w:r>
      <w:r w:rsidRPr="00686D4C">
        <w:rPr>
          <w:sz w:val="28"/>
          <w:szCs w:val="28"/>
        </w:rPr>
        <w:t xml:space="preserve">                         </w:t>
      </w:r>
      <w:r w:rsidR="00AF5F61" w:rsidRPr="00686D4C">
        <w:rPr>
          <w:sz w:val="28"/>
          <w:szCs w:val="28"/>
        </w:rPr>
        <w:t xml:space="preserve">       </w:t>
      </w:r>
      <w:r w:rsidRPr="00686D4C">
        <w:rPr>
          <w:rFonts w:hint="cs"/>
          <w:sz w:val="28"/>
          <w:szCs w:val="28"/>
          <w:cs/>
        </w:rPr>
        <w:t>เครือข่าย</w:t>
      </w:r>
    </w:p>
    <w:p w:rsidR="005C3CC3" w:rsidRDefault="00AF5F61" w:rsidP="005C3CC3">
      <w:pPr>
        <w:ind w:firstLine="709"/>
        <w:jc w:val="left"/>
      </w:pPr>
      <w:r w:rsidRPr="00D24855">
        <w:tab/>
      </w: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2.</w:t>
      </w:r>
      <w:r w:rsidR="00686D4C">
        <w:rPr>
          <w:b/>
          <w:bCs/>
        </w:rPr>
        <w:t>4</w:t>
      </w:r>
      <w:r>
        <w:t xml:space="preserve"> </w:t>
      </w:r>
      <w:r>
        <w:rPr>
          <w:rFonts w:hint="cs"/>
          <w:cs/>
        </w:rPr>
        <w:t>ความแตกต่างของกราฟแบบ</w:t>
      </w:r>
      <w:r w:rsidR="00686D4C">
        <w:rPr>
          <w:rFonts w:hint="cs"/>
          <w:cs/>
        </w:rPr>
        <w:t>ต้นไม้และแบบเครือข่าย</w:t>
      </w:r>
    </w:p>
    <w:p w:rsidR="005C3CC3" w:rsidRDefault="005C3CC3">
      <w:pPr>
        <w:ind w:firstLine="0"/>
        <w:jc w:val="left"/>
      </w:pPr>
      <w:r>
        <w:br w:type="page"/>
      </w:r>
    </w:p>
    <w:p w:rsidR="005C3CC3" w:rsidRDefault="005C3CC3" w:rsidP="005C3CC3">
      <w:pPr>
        <w:pStyle w:val="af0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lastRenderedPageBreak/>
        <w:t>บทที่ 3</w:t>
      </w:r>
    </w:p>
    <w:p w:rsidR="005C3CC3" w:rsidRDefault="005C3CC3" w:rsidP="005C3CC3">
      <w:pPr>
        <w:pStyle w:val="af0"/>
        <w:rPr>
          <w:rFonts w:ascii="Angsana New" w:hAnsi="Angsana New"/>
          <w:b/>
          <w:bCs/>
          <w:cs/>
        </w:rPr>
      </w:pPr>
    </w:p>
    <w:p w:rsidR="005C3CC3" w:rsidRDefault="005C3CC3" w:rsidP="005C3CC3">
      <w:pPr>
        <w:pStyle w:val="af2"/>
        <w:rPr>
          <w:cs/>
        </w:rPr>
      </w:pPr>
      <w:r>
        <w:rPr>
          <w:rFonts w:hint="cs"/>
          <w:cs/>
        </w:rPr>
        <w:t>วิธีการดำเนินโครงงาน</w:t>
      </w:r>
    </w:p>
    <w:p w:rsidR="005C3CC3" w:rsidRPr="009E41CF" w:rsidRDefault="005C3CC3" w:rsidP="005C3CC3">
      <w:pPr>
        <w:rPr>
          <w:b/>
          <w:bCs/>
          <w:sz w:val="40"/>
          <w:szCs w:val="40"/>
        </w:rPr>
      </w:pPr>
    </w:p>
    <w:p w:rsidR="005C3CC3" w:rsidRDefault="005C3CC3" w:rsidP="005C3CC3">
      <w:pPr>
        <w:rPr>
          <w:cs/>
        </w:rPr>
      </w:pPr>
      <w:r>
        <w:rPr>
          <w:rFonts w:hint="cs"/>
          <w:cs/>
        </w:rPr>
        <w:tab/>
        <w:t>วิธีการดำเนินโครงงาน</w:t>
      </w:r>
      <w:r>
        <w:rPr>
          <w:cs/>
        </w:rPr>
        <w:t xml:space="preserve">ระบบการจัดการผู้ใช้ </w:t>
      </w:r>
      <w:r>
        <w:rPr>
          <w:rFonts w:hint="cs"/>
          <w:cs/>
        </w:rPr>
        <w:t>มีวิธีในการดำเนินโครงงานดังต่อไปนี้ คือ</w:t>
      </w:r>
    </w:p>
    <w:p w:rsidR="005C3CC3" w:rsidRDefault="005C3CC3" w:rsidP="005C3CC3">
      <w:pPr>
        <w:tabs>
          <w:tab w:val="left" w:pos="720"/>
          <w:tab w:val="left" w:pos="1080"/>
        </w:tabs>
      </w:pPr>
      <w:r w:rsidRPr="001E2225">
        <w:rPr>
          <w:rFonts w:hint="cs"/>
          <w:cs/>
        </w:rPr>
        <w:tab/>
      </w:r>
      <w:r>
        <w:t xml:space="preserve">3.1 </w:t>
      </w:r>
      <w:r>
        <w:rPr>
          <w:rFonts w:hint="cs"/>
          <w:cs/>
        </w:rPr>
        <w:tab/>
        <w:t>การศึกษาปัญหาของการแสดงผลข้อมูลประเภทกราฟแบบเดิม</w:t>
      </w:r>
    </w:p>
    <w:p w:rsidR="005C3CC3" w:rsidRPr="00ED615F" w:rsidRDefault="005C3CC3" w:rsidP="005C3CC3">
      <w:pPr>
        <w:tabs>
          <w:tab w:val="left" w:pos="720"/>
          <w:tab w:val="left" w:pos="1080"/>
        </w:tabs>
        <w:rPr>
          <w:cs/>
        </w:rPr>
      </w:pPr>
      <w:r>
        <w:rPr>
          <w:rFonts w:hint="cs"/>
          <w:cs/>
        </w:rPr>
        <w:tab/>
      </w:r>
      <w:r>
        <w:t xml:space="preserve">3.2 </w:t>
      </w:r>
      <w:r>
        <w:tab/>
      </w:r>
      <w:r>
        <w:rPr>
          <w:rFonts w:hint="cs"/>
          <w:cs/>
        </w:rPr>
        <w:t>การศึกษาความเป็นไปได้ และขอบเขตของการทำงาน</w:t>
      </w:r>
    </w:p>
    <w:p w:rsidR="005C3CC3" w:rsidRDefault="005C3CC3" w:rsidP="005C3CC3">
      <w:pPr>
        <w:tabs>
          <w:tab w:val="left" w:pos="720"/>
          <w:tab w:val="left" w:pos="1080"/>
        </w:tabs>
      </w:pPr>
      <w:r w:rsidRPr="00ED615F">
        <w:rPr>
          <w:cs/>
        </w:rPr>
        <w:tab/>
      </w:r>
      <w:r>
        <w:t>3.3</w:t>
      </w:r>
      <w:r w:rsidRPr="00ED615F">
        <w:t xml:space="preserve"> </w:t>
      </w:r>
      <w:r>
        <w:rPr>
          <w:rFonts w:hint="cs"/>
          <w:cs/>
        </w:rPr>
        <w:t xml:space="preserve">การวิเคราะห์ และออกแบบโปรแกรมแล้วโครงสร้างข้อมูล </w:t>
      </w:r>
    </w:p>
    <w:p w:rsidR="005C3CC3" w:rsidRDefault="005C3CC3" w:rsidP="005C3CC3">
      <w:pPr>
        <w:rPr>
          <w:cs/>
        </w:rPr>
      </w:pPr>
    </w:p>
    <w:p w:rsidR="005C3CC3" w:rsidRDefault="005C3CC3" w:rsidP="005C3CC3">
      <w:pPr>
        <w:rPr>
          <w:b/>
          <w:bCs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  <w:cs/>
        </w:rPr>
        <w:t xml:space="preserve">.1 </w:t>
      </w:r>
      <w:r w:rsidRPr="00967938">
        <w:rPr>
          <w:rFonts w:hint="cs"/>
          <w:b/>
          <w:bCs/>
          <w:sz w:val="36"/>
          <w:szCs w:val="36"/>
          <w:cs/>
        </w:rPr>
        <w:t>การศึกษาปัญหาของการแสดงผลข้อมูลประเภทกราฟแบบเดิม</w:t>
      </w:r>
    </w:p>
    <w:p w:rsidR="005C3CC3" w:rsidRPr="00EF017C" w:rsidRDefault="005C3CC3" w:rsidP="005C3CC3">
      <w:pPr>
        <w:ind w:firstLine="720"/>
        <w:jc w:val="thaiDistribute"/>
        <w:rPr>
          <w:cs/>
        </w:rPr>
      </w:pPr>
      <w:r>
        <w:rPr>
          <w:rFonts w:hint="cs"/>
          <w:cs/>
        </w:rPr>
        <w:t>เนื่องจากข้อมูลในปัจจุบันมีข้อมูลเชิงความสัมพันธ์อยู่มากซึ่งข้อมูลเหล่านั้นสามารถแทนให้อยู่ในรูปของกราฟได้ แต่ว่าแม้ว่าข้อมูลจะอยู่ในรูปแบบของกราฟแต่การที่ จะคิดดำเนินการกับข้อมูลดังกล่าวนั้นปัจจุบันนั้นใช้การจินตนาการรูปกราฟต่างๆ นั้นเป็นส่วนมาก ซึ่งอาจจะทำให้ไม่เห็นภาพของข้อมูลที่ชัดเจน ซึ่งการจินตนาการรูปของกราฟนั้นอาจจะทำให้เกิดความผิดพลาดในการคิดได้ หรือว่าถ้าข้อมูลมีขนาดใหญ่การจินตนาการนั้นอาจจะไม่เพียงพอที่จะใช้ในการวิเคราะห์กราฟที่เกิดขึ้น หรือในการที่เราใช้ อัลกอริทึมที่จะใช้จัดการกับกราฟนั้นอาจจะทำให้ได้ผลที่เข้าใจได้ยาก และการจะอธิบายผลต่อผู้อื่นก็เป็นเรื่องยากด้วย</w:t>
      </w:r>
    </w:p>
    <w:p w:rsidR="005C3CC3" w:rsidRPr="00EF017C" w:rsidRDefault="005C3CC3" w:rsidP="005C3CC3"/>
    <w:p w:rsidR="005C3CC3" w:rsidRPr="00C97609" w:rsidRDefault="005C3CC3" w:rsidP="005C3CC3">
      <w:pPr>
        <w:rPr>
          <w:rFonts w:hint="cs"/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 w:rsidRPr="00C97609">
        <w:rPr>
          <w:b/>
          <w:bCs/>
          <w:sz w:val="36"/>
          <w:szCs w:val="36"/>
          <w:cs/>
        </w:rPr>
        <w:t xml:space="preserve">2 </w:t>
      </w:r>
      <w:r w:rsidR="00C8487C">
        <w:rPr>
          <w:rFonts w:hint="cs"/>
          <w:b/>
          <w:bCs/>
          <w:sz w:val="36"/>
          <w:szCs w:val="36"/>
          <w:cs/>
        </w:rPr>
        <w:t xml:space="preserve">การศึกษาความเป็นไปได้ </w:t>
      </w:r>
    </w:p>
    <w:p w:rsidR="005C3CC3" w:rsidRDefault="005C3CC3" w:rsidP="005C3CC3">
      <w:pPr>
        <w:jc w:val="thaiDistribute"/>
        <w:rPr>
          <w:cs/>
          <w:lang w:val="th-TH"/>
        </w:rPr>
      </w:pPr>
      <w:r>
        <w:rPr>
          <w:rFonts w:hint="cs"/>
          <w:cs/>
        </w:rPr>
        <w:tab/>
        <w:t>จาก</w:t>
      </w:r>
      <w:r>
        <w:rPr>
          <w:rFonts w:hint="cs"/>
          <w:cs/>
          <w:lang w:val="th-TH"/>
        </w:rPr>
        <w:t>การศึกษาการทำงานกับข้อมูลชนิดกราฟแบบเดิม จะพบว่าปัญหาเกี่ยวกับการนำเสนอข้อมูลเชิงความสัมพันธ์</w:t>
      </w:r>
      <w:r>
        <w:t>(</w:t>
      </w:r>
      <w:r>
        <w:rPr>
          <w:rFonts w:hint="cs"/>
          <w:cs/>
        </w:rPr>
        <w:t xml:space="preserve">หรือกราฟ) </w:t>
      </w:r>
      <w:r>
        <w:rPr>
          <w:rFonts w:hint="cs"/>
          <w:cs/>
          <w:lang w:val="th-TH"/>
        </w:rPr>
        <w:t xml:space="preserve">ในรูปแบบเดิมนั้น ยังไม่มีประสิทธิภาพเพียงพอสำหรับการนำไป แสดงผลให้ผู้ใช้ทั่วไปสามารถเข้าใจได้ ทำให้การนำไปคิดวิเคราะห์และพัฒนาต่อเป็นไปได้ยาก เพราะว่าผู้ใช้ไม่เข้าใจข้อมูล การปรับการแสดงผลข้อมูลชนิดกราฟให้อยู่ในรูปแบบกราฟิก อาจจะเป็นแนวทางหนึ่งในการช่วยให้ผู้ที่ดูข้อมูลเชิงความสัมพันธ์ </w:t>
      </w:r>
      <w:r>
        <w:t>(</w:t>
      </w:r>
      <w:r>
        <w:rPr>
          <w:rFonts w:hint="cs"/>
          <w:cs/>
        </w:rPr>
        <w:t>หรือกราฟ) สามารถเข้าใจข้อมูลเหล่านั้นได้มากขึ้น</w:t>
      </w:r>
    </w:p>
    <w:p w:rsidR="005C3CC3" w:rsidRDefault="005C3CC3" w:rsidP="005C3CC3">
      <w:pPr>
        <w:tabs>
          <w:tab w:val="left" w:pos="720"/>
          <w:tab w:val="left" w:pos="1080"/>
        </w:tabs>
        <w:ind w:firstLine="709"/>
        <w:jc w:val="thaiDistribute"/>
      </w:pPr>
      <w:r w:rsidRPr="00180DA9">
        <w:rPr>
          <w:cs/>
          <w:lang w:val="th-TH"/>
        </w:rPr>
        <w:t>ผู้จัดทำโครงงานจึงมีแนวคิดที่จะพัฒนา</w:t>
      </w:r>
      <w:r>
        <w:rPr>
          <w:rFonts w:hint="cs"/>
          <w:cs/>
          <w:lang w:val="th-TH"/>
        </w:rPr>
        <w:t xml:space="preserve">โปรแกรมแสดงผลข้อมูลชนิดกราฟให้อยู่ในรูปกราฟิก </w:t>
      </w:r>
      <w:r>
        <w:rPr>
          <w:rFonts w:hint="cs"/>
          <w:cs/>
        </w:rPr>
        <w:t>ขึ้นเพื่อคอยให้บริการในส่วนของการแสดงผลข้อมูลเชิงความสัมพันธ์ต่างๆ ออกมาในรูปแบบกราฟิก โดยโปรแกรมจะมีความสามารถหลักๆดังนี้</w:t>
      </w:r>
    </w:p>
    <w:p w:rsidR="005C3CC3" w:rsidRPr="00896357" w:rsidRDefault="005C3CC3" w:rsidP="005C3CC3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 xml:space="preserve">สามารถอ่านไฟล์ข้อมูลเชิงความสัมพันธ์ขึ้นมาแสดงผลได้ </w:t>
      </w:r>
    </w:p>
    <w:p w:rsidR="005C3CC3" w:rsidRDefault="005C3CC3" w:rsidP="005C3CC3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lastRenderedPageBreak/>
        <w:t xml:space="preserve">สามารถที่จะสร้างหรือแก้ไขกราฟได้เอง เพื่อใช้ในการจัดการกราฟต่างๆ ได้ในระดับหนึ่ง เช่น การเพิ่มลดจุดตัด เคลื่อนย้ายจุดตัด การบันทึกกราฟหลังการเปลี่ยนแปลง </w:t>
      </w:r>
    </w:p>
    <w:p w:rsidR="005C3CC3" w:rsidRDefault="005C3CC3" w:rsidP="005C3CC3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>สามารถที่จะเพิ่มความสามารถในการจัดการกราฟ</w:t>
      </w:r>
      <w:r>
        <w:rPr>
          <w:rFonts w:hint="cs"/>
          <w:sz w:val="24"/>
          <w:szCs w:val="32"/>
          <w:cs/>
        </w:rPr>
        <w:t xml:space="preserve">ด้วยอัลกอริทึมโดยจะแสดงผลออกมาโดยการเน้นสีที่ จุดตัดและเส้นที่เป็นผลลัพธ์ </w:t>
      </w:r>
    </w:p>
    <w:p w:rsidR="005C3CC3" w:rsidRPr="00EE52DB" w:rsidRDefault="005C3CC3" w:rsidP="005C3CC3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สามารถบันทึกกราฟที่แก้ไขหรือสร้างขึ้นมาได้โดยที่จะบันทึกแค่ส่วนของโครงสร้างเท่านั้น ไม่เก็บส่วนของตำแหน่งหรือสีของกราฟ</w:t>
      </w:r>
    </w:p>
    <w:p w:rsidR="005C3CC3" w:rsidRPr="0085012B" w:rsidRDefault="005C3CC3" w:rsidP="005C3CC3">
      <w:pPr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3</w:t>
      </w:r>
      <w:r w:rsidRPr="00C97609">
        <w:rPr>
          <w:b/>
          <w:bCs/>
          <w:sz w:val="36"/>
          <w:szCs w:val="36"/>
          <w:cs/>
        </w:rPr>
        <w:t xml:space="preserve"> </w:t>
      </w:r>
      <w:r>
        <w:rPr>
          <w:rFonts w:hint="cs"/>
          <w:b/>
          <w:bCs/>
          <w:sz w:val="36"/>
          <w:szCs w:val="36"/>
          <w:cs/>
        </w:rPr>
        <w:t>การออกแบบโปรแกรม</w:t>
      </w:r>
    </w:p>
    <w:p w:rsidR="005C3CC3" w:rsidRDefault="005C3CC3" w:rsidP="005C3CC3">
      <w:pPr>
        <w:tabs>
          <w:tab w:val="left" w:pos="720"/>
          <w:tab w:val="left" w:pos="1080"/>
        </w:tabs>
        <w:ind w:firstLine="709"/>
        <w:jc w:val="thaiDistribute"/>
      </w:pPr>
      <w:r>
        <w:rPr>
          <w:rFonts w:hint="cs"/>
          <w:b/>
          <w:bCs/>
          <w:sz w:val="36"/>
          <w:szCs w:val="36"/>
          <w:cs/>
        </w:rPr>
        <w:tab/>
      </w:r>
      <w:r>
        <w:rPr>
          <w:rFonts w:hint="cs"/>
          <w:cs/>
        </w:rPr>
        <w:t xml:space="preserve">จากการศึกษาความเป็นไปได้ของการดำเนินการ แล้วจึงนำเข้าสู่ขั้นตอนของการออกแบบโปรแกรม โดยที่ผู้พัฒนาได้ทำการออกแบบโปรแกรมในรูปแบบของ </w:t>
      </w:r>
      <w:r>
        <w:t xml:space="preserve">Object Oriented </w:t>
      </w:r>
      <w:r>
        <w:rPr>
          <w:rFonts w:hint="cs"/>
          <w:cs/>
        </w:rPr>
        <w:t>โดยการมองส่วนประกอบของโปรแกรมเป็น</w:t>
      </w:r>
      <w:r>
        <w:t xml:space="preserve"> Class </w:t>
      </w:r>
      <w:r>
        <w:rPr>
          <w:rFonts w:hint="cs"/>
          <w:cs/>
        </w:rPr>
        <w:t xml:space="preserve">และ </w:t>
      </w:r>
      <w:r>
        <w:t xml:space="preserve">Object </w:t>
      </w:r>
      <w:r>
        <w:rPr>
          <w:rFonts w:hint="cs"/>
          <w:cs/>
        </w:rPr>
        <w:t>เพื่อนำไปเขียนโปรแกรมต่อไปโดยส่วนประกอบหลักๆที่ต้องออกแบบมีดังนี้</w:t>
      </w:r>
    </w:p>
    <w:p w:rsidR="005C3CC3" w:rsidRDefault="005C3CC3" w:rsidP="005C3CC3">
      <w:pPr>
        <w:tabs>
          <w:tab w:val="left" w:pos="720"/>
          <w:tab w:val="left" w:pos="1080"/>
        </w:tabs>
        <w:ind w:firstLine="709"/>
        <w:jc w:val="thaiDistribute"/>
      </w:pPr>
      <w:r>
        <w:t xml:space="preserve">3.1.1 </w:t>
      </w:r>
      <w:r>
        <w:rPr>
          <w:rFonts w:hint="cs"/>
          <w:cs/>
        </w:rPr>
        <w:t xml:space="preserve">ออกแบบส่วนของการติดต่อกับผู้ใช้ </w:t>
      </w:r>
      <w:r>
        <w:t>(User Interface)</w:t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</w:pPr>
      <w:r>
        <w:tab/>
        <w:t xml:space="preserve">3.1.2 </w:t>
      </w:r>
      <w:r w:rsidRPr="00A079C2">
        <w:rPr>
          <w:cs/>
        </w:rPr>
        <w:t xml:space="preserve">คลาสไดอะแกรม </w:t>
      </w:r>
      <w:r>
        <w:t>(</w:t>
      </w:r>
      <w:r w:rsidRPr="00A079C2">
        <w:t>Class Diagram</w:t>
      </w:r>
      <w:r>
        <w:t>)</w:t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  <w:rPr>
          <w:b/>
          <w:bCs/>
        </w:rPr>
      </w:pPr>
      <w:r>
        <w:rPr>
          <w:rFonts w:hint="cs"/>
          <w:b/>
          <w:bCs/>
          <w:cs/>
        </w:rPr>
        <w:t>3</w:t>
      </w:r>
      <w:r>
        <w:rPr>
          <w:b/>
          <w:bCs/>
        </w:rPr>
        <w:t>.3.1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ออกแบบส่วนของการติดต่อผู้ใช้</w:t>
      </w:r>
      <w:r>
        <w:rPr>
          <w:b/>
          <w:bCs/>
        </w:rPr>
        <w:t xml:space="preserve"> (User Interface)</w:t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  <w:rPr>
          <w:rFonts w:hint="cs"/>
        </w:rPr>
      </w:pPr>
      <w:r w:rsidRPr="00862008">
        <w:tab/>
      </w:r>
      <w:r>
        <w:rPr>
          <w:rFonts w:hint="cs"/>
          <w:cs/>
        </w:rPr>
        <w:t>ออกแบบส่วนติดต่อผู้ใช้โปรแกรม เพื่อกำหนดส่งแนวทางในการพัฒนาโปรแกรม และสิ่งที่จำเป็นต้องมีในโปรแกรม</w:t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</w:pPr>
      <w:r>
        <w:rPr>
          <w:rFonts w:hint="cs"/>
          <w:cs/>
        </w:rPr>
        <w:tab/>
        <w:t>1. โครงสร้างหน้าตาหลักๆของโปรแกรมจะมีลักษณะดังรูป</w:t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  <w:rPr>
          <w:rFonts w:hint="cs"/>
        </w:rPr>
      </w:pPr>
    </w:p>
    <w:p w:rsidR="005C3CC3" w:rsidRDefault="005C3CC3" w:rsidP="005C3CC3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3219450" cy="3095466"/>
            <wp:effectExtent l="19050" t="0" r="0" b="0"/>
            <wp:docPr id="19" name="รูปภาพ 0" descr="deco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rat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1603" cy="30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  <w:rPr>
          <w:rFonts w:hint="cs"/>
        </w:rPr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3-1 </w:t>
      </w:r>
      <w:r>
        <w:rPr>
          <w:rFonts w:hint="cs"/>
          <w:cs/>
        </w:rPr>
        <w:t>รูปโครงสร้างหลักของส่วนติดต่อผู้ใช้ของโปรแกรม</w:t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</w:pPr>
      <w:r>
        <w:rPr>
          <w:rFonts w:hint="cs"/>
          <w:cs/>
        </w:rPr>
        <w:lastRenderedPageBreak/>
        <w:tab/>
        <w:t>2. รูปร่างหน้าตาของโปรแกรมเมื่อใช้งานซึ่งประกอบไปด้วยการนำข้อมูลกราฟที่เปิดจากไฟล์ขึ้นมาแทนที่</w:t>
      </w:r>
      <w:r>
        <w:t xml:space="preserve"> Graph widget </w:t>
      </w:r>
      <w:r>
        <w:rPr>
          <w:rFonts w:hint="cs"/>
          <w:cs/>
        </w:rPr>
        <w:t>เมนูต่างๆ ที่จำเป็นต้องมี ชื่อโปรแกรมและไอคอนตกแต่ง</w:t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  <w:rPr>
          <w:rFonts w:hint="cs"/>
        </w:rPr>
      </w:pPr>
    </w:p>
    <w:p w:rsidR="005C3CC3" w:rsidRDefault="005C3CC3" w:rsidP="005C3CC3">
      <w:pPr>
        <w:tabs>
          <w:tab w:val="left" w:pos="720"/>
          <w:tab w:val="left" w:pos="1080"/>
          <w:tab w:val="left" w:pos="1276"/>
        </w:tabs>
        <w:jc w:val="center"/>
      </w:pPr>
      <w:r>
        <w:rPr>
          <w:rFonts w:hint="cs"/>
          <w:noProof/>
        </w:rPr>
        <w:drawing>
          <wp:inline distT="0" distB="0" distL="0" distR="0">
            <wp:extent cx="3019985" cy="3016154"/>
            <wp:effectExtent l="19050" t="0" r="8965" b="0"/>
            <wp:docPr id="20" name="รูปภาพ 1" descr="complete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window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790" cy="30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3-2 </w:t>
      </w:r>
      <w:r>
        <w:rPr>
          <w:rFonts w:hint="cs"/>
          <w:cs/>
        </w:rPr>
        <w:t>รูปส่วนติดต่อผู้ใช้ของโปรแกรมเมื่อใช้งาน</w:t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</w:pPr>
    </w:p>
    <w:p w:rsidR="005C3CC3" w:rsidRDefault="005C3CC3" w:rsidP="005C3CC3">
      <w:pPr>
        <w:tabs>
          <w:tab w:val="left" w:pos="720"/>
          <w:tab w:val="left" w:pos="1080"/>
          <w:tab w:val="left" w:pos="1276"/>
        </w:tabs>
      </w:pPr>
      <w:r>
        <w:tab/>
      </w:r>
      <w:r>
        <w:rPr>
          <w:rFonts w:hint="cs"/>
          <w:cs/>
        </w:rPr>
        <w:t>3. ส่วนติดต่อผู้ใช้เกี่ยวกับไฟล์จะมีความสามารถพื้นฐานในการเปิดไฟล์ การบันทึกไฟล์และออกจากโปรแกรม ส่วนหน้าต่างในการหาไฟล์</w:t>
      </w:r>
      <w:r>
        <w:t xml:space="preserve">(File manager, File Browser) </w:t>
      </w:r>
      <w:r>
        <w:rPr>
          <w:rFonts w:hint="cs"/>
          <w:cs/>
        </w:rPr>
        <w:t>จะเรียกใช้ของระบบโดยตรง (ขึ้นอยู่กับระบบปฏิบัติการ</w:t>
      </w:r>
      <w:r>
        <w:t>)</w:t>
      </w:r>
    </w:p>
    <w:p w:rsidR="005C3CC3" w:rsidRPr="005C3CC3" w:rsidRDefault="005C3CC3" w:rsidP="005C3CC3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3019985" cy="2903682"/>
            <wp:effectExtent l="19050" t="0" r="8965" b="0"/>
            <wp:docPr id="26" name="รูปภาพ 2" descr="file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menu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766" cy="29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  <w:rPr>
          <w:b/>
          <w:bCs/>
        </w:rPr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3-3 </w:t>
      </w:r>
      <w:r>
        <w:rPr>
          <w:rFonts w:hint="cs"/>
          <w:cs/>
        </w:rPr>
        <w:t>รูปส่วนติดต่อผู้ใช้ เมนูไฟล์</w:t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  <w:rPr>
          <w:b/>
          <w:bCs/>
        </w:rPr>
      </w:pPr>
    </w:p>
    <w:p w:rsidR="005C3CC3" w:rsidRDefault="005C3CC3" w:rsidP="005C3CC3">
      <w:pPr>
        <w:tabs>
          <w:tab w:val="left" w:pos="720"/>
          <w:tab w:val="left" w:pos="1080"/>
          <w:tab w:val="left" w:pos="1276"/>
        </w:tabs>
        <w:ind w:firstLine="0"/>
      </w:pPr>
      <w:r w:rsidRPr="008718C9">
        <w:rPr>
          <w:rFonts w:hint="cs"/>
          <w:b/>
          <w:bCs/>
          <w:cs/>
        </w:rPr>
        <w:tab/>
      </w:r>
      <w:r w:rsidRPr="008718C9">
        <w:rPr>
          <w:rFonts w:hint="cs"/>
          <w:cs/>
        </w:rPr>
        <w:t>4.</w:t>
      </w:r>
      <w:r>
        <w:rPr>
          <w:rFonts w:hint="cs"/>
          <w:cs/>
        </w:rPr>
        <w:t xml:space="preserve"> ส่วนติดต่อผู้ใช้ เมนูกราฟใช้เพื่อเก็บการจัดการหลักๆเกี่ยวกับกราฟไว้เช่น การเพิ่มลดจุดตัด(</w:t>
      </w:r>
      <w:r>
        <w:t xml:space="preserve">Node) </w:t>
      </w:r>
      <w:r>
        <w:rPr>
          <w:rFonts w:hint="cs"/>
          <w:cs/>
        </w:rPr>
        <w:t xml:space="preserve">การเพิ่มลดเส้นเชื่อม ( </w:t>
      </w:r>
      <w:r>
        <w:t>Edge)</w:t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885515" cy="2774393"/>
            <wp:effectExtent l="19050" t="0" r="0" b="0"/>
            <wp:docPr id="22" name="รูปภาพ 6" descr="graph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Men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5947" cy="282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3-4 </w:t>
      </w:r>
      <w:r>
        <w:rPr>
          <w:rFonts w:hint="cs"/>
          <w:cs/>
        </w:rPr>
        <w:t>รูปส่วนติดต่อผู้ใช้ เมนูกราฟ</w:t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  <w:rPr>
          <w:rFonts w:hint="cs"/>
        </w:rPr>
      </w:pPr>
    </w:p>
    <w:p w:rsidR="005C3CC3" w:rsidRDefault="005C3CC3" w:rsidP="005C3CC3">
      <w:pPr>
        <w:tabs>
          <w:tab w:val="left" w:pos="720"/>
          <w:tab w:val="left" w:pos="1080"/>
          <w:tab w:val="left" w:pos="1276"/>
        </w:tabs>
      </w:pPr>
      <w:r>
        <w:rPr>
          <w:rFonts w:hint="cs"/>
          <w:cs/>
        </w:rPr>
        <w:tab/>
        <w:t>5. ส่วนติดต่อผู้ใช้ เมนูอัลกอริทึ่ม ตัวเลือกสำหรับการใส่การจัดการอัลกอริทึ่มซึ่งสามารถใส่เพิ่มขึ้นเข้าไปได้เรื่อยๆ โดยการแก้ไขปรับปรุงโปรแกรมส่วนนี้</w:t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</w:pPr>
    </w:p>
    <w:p w:rsidR="005C3CC3" w:rsidRDefault="005C3CC3" w:rsidP="005C3CC3">
      <w:pPr>
        <w:tabs>
          <w:tab w:val="left" w:pos="720"/>
          <w:tab w:val="left" w:pos="1080"/>
          <w:tab w:val="left" w:pos="1276"/>
        </w:tabs>
        <w:jc w:val="center"/>
        <w:rPr>
          <w:rFonts w:hint="cs"/>
          <w:b/>
          <w:bCs/>
          <w:cs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3019155" cy="2902884"/>
            <wp:effectExtent l="19050" t="0" r="0" b="0"/>
            <wp:docPr id="23" name="รูปภาพ 7" descr="algo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Menu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1201" cy="29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C3" w:rsidRPr="00C51148" w:rsidRDefault="005C3CC3" w:rsidP="005C3CC3">
      <w:pPr>
        <w:tabs>
          <w:tab w:val="left" w:pos="720"/>
          <w:tab w:val="left" w:pos="1080"/>
          <w:tab w:val="left" w:pos="1276"/>
        </w:tabs>
        <w:jc w:val="left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3-5 </w:t>
      </w:r>
      <w:r>
        <w:rPr>
          <w:rFonts w:hint="cs"/>
          <w:cs/>
        </w:rPr>
        <w:t>รูปส่วนติดต่อผู้ใช้ เมนูอัลกอริทึม</w:t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  <w:jc w:val="left"/>
        <w:rPr>
          <w:rFonts w:hint="cs"/>
          <w:b/>
          <w:bCs/>
        </w:rPr>
      </w:pPr>
    </w:p>
    <w:p w:rsidR="005C3CC3" w:rsidRDefault="005C3CC3" w:rsidP="005C3CC3">
      <w:pPr>
        <w:tabs>
          <w:tab w:val="left" w:pos="720"/>
          <w:tab w:val="left" w:pos="1080"/>
          <w:tab w:val="left" w:pos="1276"/>
        </w:tabs>
      </w:pPr>
      <w:r>
        <w:rPr>
          <w:rFonts w:hint="cs"/>
          <w:cs/>
        </w:rPr>
        <w:tab/>
        <w:t>6. ส่วนติดต่อผู้ใช้ เมนูช่วยเหลือและเกี่ยวกับ ใช้สำหรับใส่ส่วนช่วยเหลือผู้ใช้ และแสดงข้อมูลเกี่ยวกับโปรแกรมและการพัฒนา</w:t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  <w:rPr>
          <w:rFonts w:hint="cs"/>
        </w:rPr>
      </w:pPr>
    </w:p>
    <w:p w:rsidR="005C3CC3" w:rsidRDefault="005C3CC3" w:rsidP="005C3CC3">
      <w:pPr>
        <w:tabs>
          <w:tab w:val="left" w:pos="720"/>
          <w:tab w:val="left" w:pos="1080"/>
          <w:tab w:val="left" w:pos="1276"/>
        </w:tabs>
        <w:jc w:val="center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3179990" cy="3057525"/>
            <wp:effectExtent l="19050" t="0" r="1360" b="0"/>
            <wp:docPr id="24" name="รูปภาพ 8" descr="help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menu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2117" cy="305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C3" w:rsidRDefault="005C3CC3" w:rsidP="005C3CC3">
      <w:pPr>
        <w:tabs>
          <w:tab w:val="left" w:pos="720"/>
          <w:tab w:val="left" w:pos="1080"/>
          <w:tab w:val="left" w:pos="1276"/>
        </w:tabs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3-6 </w:t>
      </w:r>
      <w:r>
        <w:rPr>
          <w:rFonts w:hint="cs"/>
          <w:cs/>
        </w:rPr>
        <w:t>รูปส่วนติดต่อผู้ใช้ เมนูอัลกอริทึม</w:t>
      </w:r>
    </w:p>
    <w:p w:rsidR="005C3CC3" w:rsidRPr="00425386" w:rsidRDefault="005C3CC3" w:rsidP="005C3CC3">
      <w:pPr>
        <w:spacing w:after="200" w:line="276" w:lineRule="auto"/>
        <w:jc w:val="left"/>
        <w:rPr>
          <w:rFonts w:hint="cs"/>
          <w:cs/>
        </w:rPr>
      </w:pPr>
      <w:r>
        <w:br w:type="page"/>
      </w:r>
    </w:p>
    <w:p w:rsidR="005C3CC3" w:rsidRDefault="005C3CC3" w:rsidP="005C3CC3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>3</w:t>
      </w:r>
      <w:r>
        <w:rPr>
          <w:b/>
          <w:bCs/>
        </w:rPr>
        <w:t>.3.2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คลาสไดอะแกรม</w:t>
      </w:r>
      <w:r>
        <w:rPr>
          <w:b/>
          <w:bCs/>
        </w:rPr>
        <w:t xml:space="preserve"> (Class Diagram)</w:t>
      </w:r>
    </w:p>
    <w:p w:rsidR="005C3CC3" w:rsidRDefault="005C3CC3" w:rsidP="005C3CC3">
      <w:pPr>
        <w:jc w:val="thaiDistribute"/>
      </w:pPr>
      <w:r>
        <w:rPr>
          <w:rFonts w:hint="cs"/>
          <w:cs/>
        </w:rPr>
        <w:tab/>
      </w:r>
      <w:r w:rsidRPr="00862008">
        <w:rPr>
          <w:cs/>
        </w:rPr>
        <w:t>คลาสไดอะแกรม</w:t>
      </w:r>
      <w:r>
        <w:rPr>
          <w:rFonts w:hint="cs"/>
          <w:cs/>
        </w:rPr>
        <w:t>ต้นแบบของโปรแกรมแสดงผลข้อมูลประเภทกราฟออกมาในรูปแบบกราฟิก ได้ออกแบบส่วนประกอบสำคัญ ไว้เพื่อเป็นต้นแบบในการเขียนโปรแกรมจริง แสดงให้เห็นดังรูป</w:t>
      </w:r>
    </w:p>
    <w:p w:rsidR="005C3CC3" w:rsidRDefault="005C3CC3" w:rsidP="005C3CC3">
      <w:pPr>
        <w:jc w:val="thaiDistribute"/>
      </w:pPr>
      <w:r>
        <w:rPr>
          <w:noProof/>
        </w:rPr>
        <w:drawing>
          <wp:inline distT="0" distB="0" distL="0" distR="0">
            <wp:extent cx="4950879" cy="6935931"/>
            <wp:effectExtent l="38100" t="19050" r="21171" b="17319"/>
            <wp:docPr id="2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1396" b="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424" cy="693669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F61" w:rsidRPr="008528E2" w:rsidRDefault="005C3CC3" w:rsidP="005C3CC3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3-7 </w:t>
      </w:r>
      <w:r>
        <w:rPr>
          <w:rFonts w:hint="cs"/>
          <w:cs/>
        </w:rPr>
        <w:t>คลาสไดอะแกรมของโปรแกรมแสดงผลข้อมูลประเภทกราฟ</w:t>
      </w:r>
    </w:p>
    <w:sectPr w:rsidR="00AF5F61" w:rsidRPr="008528E2" w:rsidSect="00CB32B1">
      <w:pgSz w:w="11906" w:h="16838" w:code="9"/>
      <w:pgMar w:top="2160" w:right="1440" w:bottom="1440" w:left="2160" w:header="144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E3A" w:rsidRDefault="00065E3A" w:rsidP="00E917EE">
      <w:r>
        <w:separator/>
      </w:r>
    </w:p>
  </w:endnote>
  <w:endnote w:type="continuationSeparator" w:id="1">
    <w:p w:rsidR="00065E3A" w:rsidRDefault="00065E3A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E3A" w:rsidRDefault="00065E3A" w:rsidP="00E917EE">
      <w:r>
        <w:separator/>
      </w:r>
    </w:p>
  </w:footnote>
  <w:footnote w:type="continuationSeparator" w:id="1">
    <w:p w:rsidR="00065E3A" w:rsidRDefault="00065E3A" w:rsidP="00E91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725192C"/>
    <w:multiLevelType w:val="multilevel"/>
    <w:tmpl w:val="95D21E32"/>
    <w:lvl w:ilvl="0">
      <w:start w:val="1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0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4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1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3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4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5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6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6"/>
  </w:num>
  <w:num w:numId="5">
    <w:abstractNumId w:val="5"/>
  </w:num>
  <w:num w:numId="6">
    <w:abstractNumId w:val="24"/>
  </w:num>
  <w:num w:numId="7">
    <w:abstractNumId w:val="4"/>
  </w:num>
  <w:num w:numId="8">
    <w:abstractNumId w:val="26"/>
  </w:num>
  <w:num w:numId="9">
    <w:abstractNumId w:val="10"/>
  </w:num>
  <w:num w:numId="10">
    <w:abstractNumId w:val="13"/>
  </w:num>
  <w:num w:numId="11">
    <w:abstractNumId w:val="2"/>
  </w:num>
  <w:num w:numId="12">
    <w:abstractNumId w:val="11"/>
  </w:num>
  <w:num w:numId="13">
    <w:abstractNumId w:val="3"/>
  </w:num>
  <w:num w:numId="14">
    <w:abstractNumId w:val="18"/>
  </w:num>
  <w:num w:numId="15">
    <w:abstractNumId w:val="12"/>
  </w:num>
  <w:num w:numId="16">
    <w:abstractNumId w:val="17"/>
  </w:num>
  <w:num w:numId="17">
    <w:abstractNumId w:val="14"/>
  </w:num>
  <w:num w:numId="18">
    <w:abstractNumId w:val="21"/>
  </w:num>
  <w:num w:numId="19">
    <w:abstractNumId w:val="20"/>
  </w:num>
  <w:num w:numId="20">
    <w:abstractNumId w:val="7"/>
  </w:num>
  <w:num w:numId="21">
    <w:abstractNumId w:val="8"/>
  </w:num>
  <w:num w:numId="22">
    <w:abstractNumId w:val="6"/>
  </w:num>
  <w:num w:numId="23">
    <w:abstractNumId w:val="23"/>
  </w:num>
  <w:num w:numId="24">
    <w:abstractNumId w:val="22"/>
  </w:num>
  <w:num w:numId="25">
    <w:abstractNumId w:val="25"/>
  </w:num>
  <w:num w:numId="26">
    <w:abstractNumId w:val="0"/>
  </w:num>
  <w:num w:numId="27">
    <w:abstractNumId w:val="1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attachedTemplate r:id="rId1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6122A"/>
    <w:rsid w:val="0006312E"/>
    <w:rsid w:val="00065E3A"/>
    <w:rsid w:val="00087B10"/>
    <w:rsid w:val="000B157F"/>
    <w:rsid w:val="000B464B"/>
    <w:rsid w:val="000C1550"/>
    <w:rsid w:val="000E442E"/>
    <w:rsid w:val="00100871"/>
    <w:rsid w:val="001413BE"/>
    <w:rsid w:val="001521D8"/>
    <w:rsid w:val="0015358A"/>
    <w:rsid w:val="00174BF3"/>
    <w:rsid w:val="00196A61"/>
    <w:rsid w:val="001F38DD"/>
    <w:rsid w:val="00213654"/>
    <w:rsid w:val="00217554"/>
    <w:rsid w:val="002273B8"/>
    <w:rsid w:val="00242371"/>
    <w:rsid w:val="002431A5"/>
    <w:rsid w:val="00270893"/>
    <w:rsid w:val="0027267A"/>
    <w:rsid w:val="002A4C2C"/>
    <w:rsid w:val="002B60C0"/>
    <w:rsid w:val="002C5465"/>
    <w:rsid w:val="002C6C5A"/>
    <w:rsid w:val="002E612C"/>
    <w:rsid w:val="002E6FB6"/>
    <w:rsid w:val="00303737"/>
    <w:rsid w:val="00346353"/>
    <w:rsid w:val="003812D1"/>
    <w:rsid w:val="0038577B"/>
    <w:rsid w:val="003872A3"/>
    <w:rsid w:val="003D3AAF"/>
    <w:rsid w:val="00434346"/>
    <w:rsid w:val="0047786A"/>
    <w:rsid w:val="00483BFC"/>
    <w:rsid w:val="00487B70"/>
    <w:rsid w:val="004B16FA"/>
    <w:rsid w:val="004C6B66"/>
    <w:rsid w:val="004D0846"/>
    <w:rsid w:val="004E4859"/>
    <w:rsid w:val="004F5195"/>
    <w:rsid w:val="00513785"/>
    <w:rsid w:val="00514918"/>
    <w:rsid w:val="00556DAB"/>
    <w:rsid w:val="005671D3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483B"/>
    <w:rsid w:val="00636447"/>
    <w:rsid w:val="006407FA"/>
    <w:rsid w:val="006438D9"/>
    <w:rsid w:val="006702E5"/>
    <w:rsid w:val="00686D4C"/>
    <w:rsid w:val="006B7701"/>
    <w:rsid w:val="006C158E"/>
    <w:rsid w:val="006F259B"/>
    <w:rsid w:val="00723CC1"/>
    <w:rsid w:val="00731111"/>
    <w:rsid w:val="00770D54"/>
    <w:rsid w:val="007E6720"/>
    <w:rsid w:val="00830814"/>
    <w:rsid w:val="00835AA6"/>
    <w:rsid w:val="00840D05"/>
    <w:rsid w:val="00844F18"/>
    <w:rsid w:val="008519E6"/>
    <w:rsid w:val="008528E2"/>
    <w:rsid w:val="008737F3"/>
    <w:rsid w:val="008801B0"/>
    <w:rsid w:val="008D5E2C"/>
    <w:rsid w:val="00921709"/>
    <w:rsid w:val="00927ABE"/>
    <w:rsid w:val="00934F4F"/>
    <w:rsid w:val="009476FC"/>
    <w:rsid w:val="00952B0C"/>
    <w:rsid w:val="00957FB2"/>
    <w:rsid w:val="00961CC4"/>
    <w:rsid w:val="00967AFF"/>
    <w:rsid w:val="009B499A"/>
    <w:rsid w:val="009D5B0B"/>
    <w:rsid w:val="009F1B46"/>
    <w:rsid w:val="00A07392"/>
    <w:rsid w:val="00A4308A"/>
    <w:rsid w:val="00A515DA"/>
    <w:rsid w:val="00A646E7"/>
    <w:rsid w:val="00AD67FE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D047D8"/>
    <w:rsid w:val="00D22BBF"/>
    <w:rsid w:val="00D24855"/>
    <w:rsid w:val="00D60255"/>
    <w:rsid w:val="00D67C13"/>
    <w:rsid w:val="00D72250"/>
    <w:rsid w:val="00D955D4"/>
    <w:rsid w:val="00DC5A04"/>
    <w:rsid w:val="00DC5CB6"/>
    <w:rsid w:val="00DE187A"/>
    <w:rsid w:val="00DF1F19"/>
    <w:rsid w:val="00DF5E7A"/>
    <w:rsid w:val="00DF7BD5"/>
    <w:rsid w:val="00E301AB"/>
    <w:rsid w:val="00E45BE3"/>
    <w:rsid w:val="00E46FCA"/>
    <w:rsid w:val="00E54E51"/>
    <w:rsid w:val="00E8090D"/>
    <w:rsid w:val="00E80FA1"/>
    <w:rsid w:val="00E87F56"/>
    <w:rsid w:val="00E917EE"/>
    <w:rsid w:val="00EC23D6"/>
    <w:rsid w:val="00F13181"/>
    <w:rsid w:val="00F24196"/>
    <w:rsid w:val="00F26F77"/>
    <w:rsid w:val="00F3205C"/>
    <w:rsid w:val="00F34A10"/>
    <w:rsid w:val="00F43E07"/>
    <w:rsid w:val="00F533A0"/>
    <w:rsid w:val="00F71A36"/>
    <w:rsid w:val="00F80EA0"/>
    <w:rsid w:val="00F933F0"/>
    <w:rsid w:val="00FA105E"/>
    <w:rsid w:val="00FA3DC0"/>
    <w:rsid w:val="00FD06A5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4715</TotalTime>
  <Pages>25</Pages>
  <Words>4604</Words>
  <Characters>26244</Characters>
  <Application>Microsoft Office Word</Application>
  <DocSecurity>0</DocSecurity>
  <Lines>218</Lines>
  <Paragraphs>61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30787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csuser</cp:lastModifiedBy>
  <cp:revision>26</cp:revision>
  <dcterms:created xsi:type="dcterms:W3CDTF">2008-09-18T08:26:00Z</dcterms:created>
  <dcterms:modified xsi:type="dcterms:W3CDTF">2008-10-06T10:01:00Z</dcterms:modified>
</cp:coreProperties>
</file>