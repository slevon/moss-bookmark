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88" w:rsidRDefault="00551988" w:rsidP="00950719">
      <w:pPr>
        <w:pStyle w:val="1"/>
      </w:pPr>
      <w:r>
        <w:rPr>
          <w:cs/>
        </w:rPr>
        <w:br/>
      </w:r>
      <w:bookmarkStart w:id="0" w:name="_Toc186534751"/>
      <w:r>
        <w:rPr>
          <w:rFonts w:hint="cs"/>
          <w:cs/>
        </w:rPr>
        <w:t>บทนำ</w:t>
      </w:r>
      <w:bookmarkEnd w:id="0"/>
    </w:p>
    <w:p w:rsidR="00551988" w:rsidRDefault="00551988" w:rsidP="00551988">
      <w:pPr>
        <w:jc w:val="thaiDistribute"/>
      </w:pPr>
      <w:r>
        <w:rPr>
          <w:rFonts w:hint="cs"/>
          <w:cs/>
        </w:rPr>
        <w:t>ข้อมูลที่เก็บไว้ใน</w:t>
      </w:r>
      <w:r w:rsidR="007E275C">
        <w:rPr>
          <w:rFonts w:hint="cs"/>
          <w:cs/>
        </w:rPr>
        <w:t>คอมพิวเตอร์</w:t>
      </w:r>
      <w:r>
        <w:rPr>
          <w:rFonts w:hint="cs"/>
          <w:cs/>
        </w:rPr>
        <w:t xml:space="preserve">ปัจจุบันมีข้อมูลที่เป็นชนิด </w:t>
      </w:r>
      <w:r w:rsidR="007E275C">
        <w:rPr>
          <w:rFonts w:hint="cs"/>
          <w:cs/>
        </w:rPr>
        <w:t>กราฟ</w:t>
      </w:r>
      <w:r>
        <w:t xml:space="preserve"> </w:t>
      </w:r>
      <w:r>
        <w:rPr>
          <w:rFonts w:hint="cs"/>
          <w:cs/>
        </w:rPr>
        <w:t>อยู่มากไม่ว่าจะเป็นหน้าเว็บเพจต่างๆ ที่เชื่อมโยงถึงกัน หรือไม่ว่าจะเป็น</w:t>
      </w:r>
      <w:r>
        <w:t xml:space="preserve"> Diagram, Flowchart, Database, Network </w:t>
      </w:r>
      <w:r w:rsidR="007E275C">
        <w:rPr>
          <w:rFonts w:hint="cs"/>
          <w:cs/>
        </w:rPr>
        <w:t>ล้วนเป็นข้อมูลที่เป็นชนิดกราฟ</w:t>
      </w:r>
      <w:r>
        <w:rPr>
          <w:rFonts w:hint="cs"/>
          <w:cs/>
        </w:rPr>
        <w:t>ทั้งสิ้น หรือว่าจะเป็นข้อมูลของสาขาวิชาอื่นๆ ที่ไม่ใช่สาขาคอมพิวเตอร์โดยตรง เช่น</w:t>
      </w:r>
      <w:r>
        <w:t xml:space="preserve"> </w:t>
      </w:r>
      <w:r>
        <w:rPr>
          <w:rFonts w:hint="cs"/>
          <w:cs/>
        </w:rPr>
        <w:t xml:space="preserve">ข้อมูลทางสถิติ พันธะเคมี สายเกรียว </w:t>
      </w:r>
      <w:r>
        <w:t xml:space="preserve">DNA </w:t>
      </w:r>
      <w:r>
        <w:rPr>
          <w:rFonts w:hint="cs"/>
          <w:cs/>
        </w:rPr>
        <w:t>ซึ่งข้อมูลเหล่านี้ส่วนใหญ่ จะมีขนาดที่ใหญ่ และยากที่จะสามารถวิเคราะห์รูปแบบโครงแล้วเข้าใจได้ง่ายเมื่อข้อมูลเหล่านี้ถูกแสดงอยู่ในรูปของ ตารางหรือในรูปแบบของข้อความ (</w:t>
      </w:r>
      <w:r>
        <w:t xml:space="preserve">text mode) </w:t>
      </w:r>
      <w:r w:rsidR="007E275C">
        <w:rPr>
          <w:rFonts w:hint="cs"/>
          <w:cs/>
        </w:rPr>
        <w:t>ผู้พัฒนา</w:t>
      </w:r>
      <w:r>
        <w:rPr>
          <w:rFonts w:hint="cs"/>
          <w:cs/>
        </w:rPr>
        <w:t xml:space="preserve">จึงได้มีการนำข้อมูลเหล่านั้นมาปรับปรุงการแสดงผลให้อยู่ในรูปแบบของกราฟิก </w:t>
      </w:r>
      <w:r>
        <w:t xml:space="preserve">(graphic mode) </w:t>
      </w:r>
      <w:r>
        <w:rPr>
          <w:rFonts w:hint="cs"/>
          <w:cs/>
        </w:rPr>
        <w:t>เพื่อให้คนที่ดูข้อมูลเหล่านี้สามารถดูได้ง่ายขึ้น</w:t>
      </w:r>
    </w:p>
    <w:p w:rsidR="00551988" w:rsidRDefault="00551988" w:rsidP="00551988">
      <w:pPr>
        <w:jc w:val="thaiDistribute"/>
        <w:rPr>
          <w:cs/>
        </w:rPr>
      </w:pPr>
      <w:r>
        <w:rPr>
          <w:rFonts w:hint="cs"/>
          <w:cs/>
        </w:rPr>
        <w:t>โปรแกรมแสดงผลข้อมูลชนิดกราฟในรูปแบบกราฟิกนี้</w:t>
      </w:r>
      <w:r w:rsidR="007E275C">
        <w:rPr>
          <w:rFonts w:hint="cs"/>
          <w:cs/>
        </w:rPr>
        <w:t>จะต้อง</w:t>
      </w:r>
      <w:r>
        <w:rPr>
          <w:rFonts w:hint="cs"/>
          <w:cs/>
        </w:rPr>
        <w:t>มีความสามารถในการจัดการกับกราฟ เช่นการ เพิ่ม,ลบ ,บันทึกกราฟ และ การเพิ่ม อัลกอลิทึม</w:t>
      </w:r>
      <w:r>
        <w:t xml:space="preserve"> </w:t>
      </w:r>
      <w:r>
        <w:rPr>
          <w:rFonts w:hint="cs"/>
          <w:cs/>
        </w:rPr>
        <w:t xml:space="preserve">ที่จะจัดการกับกราฟแล้วนำมาแสดงผลได้ โดยไฟล์ที่ใช้กับโปรแกรมนี้เป็นชนิด </w:t>
      </w:r>
      <w:r>
        <w:t xml:space="preserve">GraphML </w:t>
      </w:r>
      <w:r>
        <w:rPr>
          <w:rFonts w:hint="cs"/>
          <w:cs/>
        </w:rPr>
        <w:t xml:space="preserve">ซึ่งเป็น </w:t>
      </w:r>
      <w:r>
        <w:t xml:space="preserve">xml </w:t>
      </w:r>
      <w:r>
        <w:rPr>
          <w:rFonts w:hint="cs"/>
          <w:cs/>
        </w:rPr>
        <w:t>ชนิดหนึ่งที่สามารถนำไปใช้กับโปรแกรมอื่นได้ และสามารถอ่านไฟล์จากโปรแกรมอื่นที่ใช้มาตรฐานเดียวกันได้ และข้อมูลจากโปรแกรมอื่นที่สามารถส่งออกข้อมูลเป็นประเภทนี้ ก็สามารถนำมาใช้กับโปรแกรมนี้เช่นกัน</w:t>
      </w:r>
    </w:p>
    <w:p w:rsidR="00551988" w:rsidRPr="00DF1F19" w:rsidRDefault="00551988" w:rsidP="00551988">
      <w:pPr>
        <w:jc w:val="thaiDistribute"/>
      </w:pPr>
      <w:r>
        <w:rPr>
          <w:rFonts w:hint="cs"/>
          <w:cs/>
        </w:rPr>
        <w:t xml:space="preserve">โปรแกรมแสดงผลข้อมูลชนิดกราฟนี้เป็นโปรแกรมที่พัฒนาขึ้นโดยใช้ ภาษา </w:t>
      </w:r>
      <w:r>
        <w:rPr>
          <w:rFonts w:hint="cs"/>
        </w:rPr>
        <w:t>Python</w:t>
      </w:r>
      <w:r>
        <w:rPr>
          <w:rFonts w:hint="cs"/>
          <w:cs/>
        </w:rPr>
        <w:t xml:space="preserve"> และไลบรารีกราฟิกของ</w:t>
      </w:r>
      <w:r>
        <w:t xml:space="preserve"> </w:t>
      </w:r>
      <w:r>
        <w:rPr>
          <w:rFonts w:hint="cs"/>
        </w:rPr>
        <w:t>Python</w:t>
      </w:r>
      <w:r>
        <w:rPr>
          <w:rFonts w:hint="cs"/>
          <w:cs/>
        </w:rPr>
        <w:t xml:space="preserve"> ที่ชื่อว่า </w:t>
      </w:r>
      <w:r>
        <w:t xml:space="preserve">PyQt4 </w:t>
      </w:r>
      <w:r>
        <w:rPr>
          <w:rFonts w:hint="cs"/>
          <w:cs/>
        </w:rPr>
        <w:t>ซึ่งทั้งตัวภาษา และตัวไลบรารีนี้ สามารถทำงานได้บนทุกระบบปฏิบัติการ</w:t>
      </w:r>
      <w:r>
        <w:t xml:space="preserve"> (</w:t>
      </w:r>
      <w:r w:rsidRPr="00FD6821">
        <w:t>Platform Independent</w:t>
      </w:r>
      <w:r>
        <w:t xml:space="preserve">) </w:t>
      </w:r>
      <w:r>
        <w:rPr>
          <w:rFonts w:hint="cs"/>
          <w:cs/>
        </w:rPr>
        <w:t>ซึ่งทำให้</w:t>
      </w:r>
      <w:r w:rsidR="007E275C">
        <w:rPr>
          <w:rFonts w:hint="cs"/>
          <w:cs/>
        </w:rPr>
        <w:t>โปรแกรมนี้สามารถ</w:t>
      </w:r>
      <w:r>
        <w:rPr>
          <w:rFonts w:hint="cs"/>
          <w:cs/>
        </w:rPr>
        <w:t>นำไปติดตั้ง และใช้กับ</w:t>
      </w:r>
      <w:r w:rsidRPr="00CD2776">
        <w:rPr>
          <w:cs/>
        </w:rPr>
        <w:t>ระบบปฏิบัติการ</w:t>
      </w:r>
      <w:r w:rsidRPr="00CD2776">
        <w:t> </w:t>
      </w:r>
      <w:r w:rsidRPr="00CD2776">
        <w:rPr>
          <w:cs/>
        </w:rPr>
        <w:t>ต่างๆได้</w:t>
      </w:r>
      <w:r>
        <w:rPr>
          <w:rFonts w:hint="cs"/>
          <w:cs/>
        </w:rPr>
        <w:t xml:space="preserve"> อีกทั้งโปรแกรมนี้ยังเป็น</w:t>
      </w:r>
      <w:r w:rsidRPr="00DF1F19">
        <w:rPr>
          <w:cs/>
        </w:rPr>
        <w:t>โอเพนซอร์ส</w:t>
      </w:r>
      <w:r w:rsidR="00294EB6">
        <w:t xml:space="preserve"> </w:t>
      </w:r>
      <w:r>
        <w:rPr>
          <w:rFonts w:hint="cs"/>
          <w:cs/>
        </w:rPr>
        <w:t xml:space="preserve">เปิดโอกาสให้ทุกคนสามารถ </w:t>
      </w:r>
      <w:r w:rsidRPr="00DF1F19">
        <w:rPr>
          <w:cs/>
        </w:rPr>
        <w:t>ดาวน์โ</w:t>
      </w:r>
      <w:r>
        <w:rPr>
          <w:rFonts w:hint="cs"/>
          <w:cs/>
        </w:rPr>
        <w:t>ห</w:t>
      </w:r>
      <w:r w:rsidRPr="00DF1F19">
        <w:rPr>
          <w:cs/>
        </w:rPr>
        <w:t>ลด</w:t>
      </w:r>
      <w:r>
        <w:rPr>
          <w:rFonts w:hint="cs"/>
          <w:cs/>
        </w:rPr>
        <w:t>ไปใช้งานได้ฟรี</w:t>
      </w:r>
      <w:r w:rsidR="007E275C">
        <w:rPr>
          <w:rFonts w:hint="cs"/>
          <w:cs/>
        </w:rPr>
        <w:t xml:space="preserve"> </w:t>
      </w:r>
      <w:r>
        <w:rPr>
          <w:rFonts w:hint="cs"/>
          <w:cs/>
        </w:rPr>
        <w:t>หรือแม้กระทั่ง</w:t>
      </w:r>
      <w:r w:rsidR="007E275C">
        <w:rPr>
          <w:rFonts w:hint="cs"/>
          <w:cs/>
        </w:rPr>
        <w:t>พัฒนาต่อ เพื่อนำไปใช้กับงาน</w:t>
      </w:r>
      <w:r>
        <w:rPr>
          <w:rFonts w:hint="cs"/>
          <w:cs/>
        </w:rPr>
        <w:t>อื่นอีกด้วย</w:t>
      </w:r>
    </w:p>
    <w:p w:rsidR="00551988" w:rsidRDefault="00551988" w:rsidP="00551988">
      <w:pPr>
        <w:jc w:val="thaiDistribute"/>
        <w:rPr>
          <w:cs/>
        </w:rPr>
      </w:pPr>
      <w:r>
        <w:rPr>
          <w:rFonts w:hint="cs"/>
          <w:cs/>
        </w:rPr>
        <w:t>การวิเคราะห์ข้อมูลประเภทกราฟในส่วนของโครงสร้าง เป็นส่วน</w:t>
      </w:r>
      <w:r w:rsidR="007E275C">
        <w:rPr>
          <w:rFonts w:hint="cs"/>
          <w:cs/>
        </w:rPr>
        <w:t>สำคัญ</w:t>
      </w:r>
      <w:r>
        <w:rPr>
          <w:rFonts w:hint="cs"/>
          <w:cs/>
        </w:rPr>
        <w:t>หนึ่งของการท</w:t>
      </w:r>
      <w:r w:rsidR="00294EB6">
        <w:rPr>
          <w:rFonts w:hint="cs"/>
          <w:cs/>
        </w:rPr>
        <w:t>ำงานวิจัยที่มีขนาดใหญ่ โดยเฉพาะการที่สาม</w:t>
      </w:r>
      <w:r>
        <w:rPr>
          <w:rFonts w:hint="cs"/>
          <w:cs/>
        </w:rPr>
        <w:t>ารถมองจุดเด่นต่างๆ ภายในกราฟอ</w:t>
      </w:r>
      <w:r w:rsidR="007E275C">
        <w:rPr>
          <w:rFonts w:hint="cs"/>
          <w:cs/>
        </w:rPr>
        <w:t>อกมาได้ ซึ่งจะมีส่วนช่วยทำให้</w:t>
      </w:r>
      <w:r>
        <w:rPr>
          <w:rFonts w:hint="cs"/>
          <w:cs/>
        </w:rPr>
        <w:t xml:space="preserve">สามารถคิดและวิเคราะห์ เพื่อสร้างสรรค์งานอื่นๆต่อไปได้ง่ายขึ้น </w:t>
      </w:r>
    </w:p>
    <w:p w:rsidR="00551988" w:rsidRPr="00961CC4" w:rsidRDefault="00551988" w:rsidP="00551988">
      <w:pPr>
        <w:ind w:firstLine="0"/>
        <w:jc w:val="left"/>
      </w:pPr>
      <w:r>
        <w:rPr>
          <w:cs/>
        </w:rPr>
        <w:br w:type="page"/>
      </w:r>
    </w:p>
    <w:p w:rsidR="00551988" w:rsidRDefault="00551988" w:rsidP="00551988">
      <w:pPr>
        <w:pStyle w:val="2"/>
      </w:pPr>
      <w:bookmarkStart w:id="1" w:name="_Toc186534752"/>
      <w:r>
        <w:rPr>
          <w:rFonts w:hint="cs"/>
          <w:cs/>
        </w:rPr>
        <w:lastRenderedPageBreak/>
        <w:t>ที่มาของโครงงาน</w:t>
      </w:r>
      <w:bookmarkEnd w:id="1"/>
    </w:p>
    <w:p w:rsidR="00551988" w:rsidRDefault="00551988" w:rsidP="00551988">
      <w:r>
        <w:rPr>
          <w:rFonts w:hint="cs"/>
          <w:cs/>
        </w:rPr>
        <w:t>ข้อมูลในสมัยนี้ส่วนมากอยู่ในรูปแบบของข้อมูลที่เชื่อมโยงกับข้อมูลอื่นเสมอ ซึ่งข้อมูลเหล่านี้มีขนาดใหญ่มาก เมื่อต้องการจะนำข้อมูลเหล่านี้มาใช้ มักจะไม่นำข้อมูล</w:t>
      </w:r>
      <w:r w:rsidR="007E275C">
        <w:rPr>
          <w:rFonts w:hint="cs"/>
          <w:cs/>
        </w:rPr>
        <w:t xml:space="preserve"> (</w:t>
      </w:r>
      <w:r w:rsidR="007E275C">
        <w:t>Data</w:t>
      </w:r>
      <w:r w:rsidR="007E275C">
        <w:rPr>
          <w:rFonts w:hint="cs"/>
          <w:cs/>
        </w:rPr>
        <w:t>) เหล่านี้มาใช้ตรง</w:t>
      </w:r>
      <w:r w:rsidR="007E275C">
        <w:rPr>
          <w:cs/>
        </w:rPr>
        <w:t>ๆ</w:t>
      </w:r>
      <w:r>
        <w:rPr>
          <w:rFonts w:hint="cs"/>
          <w:cs/>
        </w:rPr>
        <w:t xml:space="preserve"> </w:t>
      </w:r>
      <w:r w:rsidR="007E275C">
        <w:rPr>
          <w:rFonts w:hint="cs"/>
          <w:cs/>
        </w:rPr>
        <w:t xml:space="preserve">แต่ว่าจะเป็นการนำสารสนเทศ </w:t>
      </w:r>
      <w:r w:rsidR="007E275C">
        <w:rPr>
          <w:cs/>
        </w:rPr>
        <w:t>(</w:t>
      </w:r>
      <w:r w:rsidR="007E275C">
        <w:t>Information</w:t>
      </w:r>
      <w:r w:rsidR="007E275C">
        <w:rPr>
          <w:rFonts w:hint="cs"/>
          <w:cs/>
        </w:rPr>
        <w:t>) ที่ได้จากข้อมูลเหล่านี้มาใช้ ซึ่งรูปแบบหนึ่งของสารสนเทศ</w:t>
      </w:r>
      <w:r>
        <w:rPr>
          <w:rFonts w:hint="cs"/>
          <w:cs/>
        </w:rPr>
        <w:t xml:space="preserve"> ที่ทำให้เห็นความสัมพันธ์ของข้อมูลเหล่านี้ได้ชัดเจนและเข้าใจได้ง่ายรูปแบบหนึ่งก็คือ การนำเสนอข้อมูลที่อยู่ในรูปแบบของกราฟ ออกมาในรูปกราฟิก</w:t>
      </w:r>
    </w:p>
    <w:p w:rsidR="00551988" w:rsidRDefault="00551988" w:rsidP="00551988">
      <w:pPr>
        <w:rPr>
          <w:cs/>
        </w:rPr>
      </w:pPr>
      <w:r>
        <w:rPr>
          <w:rFonts w:hint="cs"/>
          <w:cs/>
        </w:rPr>
        <w:t>ข้อมูลที่อยู่ในรูปแบบกราฟปัจจุบันมีมากมายเช่น ไดอะแกรมการออกแบบระบบต่างๆ ต้นไม้ของระบบแฟ้มเอกสาร(</w:t>
      </w:r>
      <w:r>
        <w:t xml:space="preserve">Directory or Folder) </w:t>
      </w:r>
      <w:r w:rsidR="00294EB6">
        <w:rPr>
          <w:rFonts w:hint="cs"/>
          <w:cs/>
        </w:rPr>
        <w:t>ฐานข้อมูล</w:t>
      </w:r>
      <w:r w:rsidR="00294EB6">
        <w:t xml:space="preserve"> (</w:t>
      </w:r>
      <w:r>
        <w:t xml:space="preserve">Database system) </w:t>
      </w:r>
      <w:r>
        <w:rPr>
          <w:rFonts w:hint="cs"/>
          <w:cs/>
        </w:rPr>
        <w:t>หรือแม้แต่เว็บเพจท</w:t>
      </w:r>
      <w:r w:rsidR="00294EB6">
        <w:rPr>
          <w:rFonts w:hint="cs"/>
          <w:cs/>
        </w:rPr>
        <w:t xml:space="preserve">ี่เชื่อมโยงกันของแต่ล่ะเว็บไซต์ </w:t>
      </w:r>
      <w:r>
        <w:rPr>
          <w:rFonts w:hint="cs"/>
          <w:cs/>
        </w:rPr>
        <w:t>ที่กล่าวมาข้างต้นทั้งหมดเป็น</w:t>
      </w:r>
      <w:r w:rsidR="00294EB6">
        <w:rPr>
          <w:rFonts w:hint="cs"/>
          <w:cs/>
        </w:rPr>
        <w:t xml:space="preserve"> </w:t>
      </w:r>
      <w:r>
        <w:rPr>
          <w:rFonts w:hint="cs"/>
          <w:cs/>
        </w:rPr>
        <w:t>ตัวอย่างของข้อมูลประเภทกราฟ</w:t>
      </w:r>
      <w:r w:rsidR="00294EB6">
        <w:rPr>
          <w:rFonts w:hint="cs"/>
          <w:cs/>
        </w:rPr>
        <w:t xml:space="preserve"> แต่ว่าข้อมูลเหล่านี้</w:t>
      </w:r>
      <w:r>
        <w:rPr>
          <w:rFonts w:hint="cs"/>
          <w:cs/>
        </w:rPr>
        <w:t>อยู่ในรูปแ</w:t>
      </w:r>
      <w:r w:rsidR="00294EB6">
        <w:rPr>
          <w:rFonts w:hint="cs"/>
          <w:cs/>
        </w:rPr>
        <w:t>บบที่</w:t>
      </w:r>
      <w:r>
        <w:rPr>
          <w:rFonts w:hint="cs"/>
          <w:cs/>
        </w:rPr>
        <w:t>ไม่สามารถเข้าใจได้</w:t>
      </w:r>
      <w:r w:rsidR="00294EB6">
        <w:rPr>
          <w:rFonts w:hint="cs"/>
          <w:cs/>
        </w:rPr>
        <w:t>ง่าย</w:t>
      </w:r>
      <w:r w:rsidR="007E275C">
        <w:rPr>
          <w:rFonts w:hint="cs"/>
          <w:cs/>
        </w:rPr>
        <w:t xml:space="preserve"> การที่</w:t>
      </w:r>
      <w:r>
        <w:rPr>
          <w:rFonts w:hint="cs"/>
          <w:cs/>
        </w:rPr>
        <w:t>จะทำความเข้าใจมันนั้นค่อนข้างยาก</w:t>
      </w:r>
      <w:r w:rsidR="007E275C">
        <w:rPr>
          <w:rFonts w:hint="cs"/>
          <w:cs/>
        </w:rPr>
        <w:t xml:space="preserve"> </w:t>
      </w:r>
      <w:r>
        <w:rPr>
          <w:rFonts w:hint="cs"/>
          <w:cs/>
        </w:rPr>
        <w:t>ซึ่งอาจจะต้องใช้การวิเคราะห์ข้อมูลหลาย</w:t>
      </w:r>
      <w:r w:rsidR="007E275C">
        <w:rPr>
          <w:rFonts w:hint="cs"/>
          <w:cs/>
        </w:rPr>
        <w:t xml:space="preserve">ๆ </w:t>
      </w:r>
      <w:r>
        <w:rPr>
          <w:rFonts w:hint="cs"/>
          <w:cs/>
        </w:rPr>
        <w:t>รูปแบบเข้าช่วยกัน</w:t>
      </w:r>
      <w:r w:rsidR="007E275C">
        <w:rPr>
          <w:rFonts w:hint="cs"/>
          <w:cs/>
        </w:rPr>
        <w:t xml:space="preserve"> </w:t>
      </w:r>
      <w:r>
        <w:rPr>
          <w:rFonts w:hint="cs"/>
          <w:cs/>
        </w:rPr>
        <w:t>ไม่ว่าจะเป็นทั้งรูปแบบของตารางความสัมพันธ์ หรือว่าในรูปแบบของกราฟิก</w:t>
      </w:r>
      <w:r w:rsidR="00294EB6">
        <w:t xml:space="preserve"> </w:t>
      </w:r>
      <w:r w:rsidR="00294EB6">
        <w:rPr>
          <w:rFonts w:hint="cs"/>
          <w:cs/>
        </w:rPr>
        <w:t>ซึ่งการแสดงผลกราฟออกมาในรูปแบบกราฟิกจะช่วยให้ สามารถดูกราฟแล้วเข้าใจได้ง่าย ทำให้สามารถเห็นการเชื่อมโยงต่างๆ ของกราฟได้ชัดเจน และถ้าสามารถที่จะเพิ่มความสามารถในการจัดการกับกราฟ ต่างๆเช่นการใช้ ขั้นตอนวิธีของกราฟในการจัดการกับกราฟได้ด้วย ก็จะทำให้สามารถวิเคราะห์ข้อมูลในกราฟแล้ว แสดงผลออกมาในรูปแบบที่สวยงามได้อีกด้วย ซึ่งในส่วนนี้จะช่วยในการอธิบายขั้นตอนวิธีต่างๆ ของกราฟนั้นง่ายขึ้นด้วย</w:t>
      </w:r>
    </w:p>
    <w:p w:rsidR="00551988" w:rsidRPr="00434346" w:rsidRDefault="00551988" w:rsidP="00551988">
      <w:pPr>
        <w:rPr>
          <w:cs/>
        </w:rPr>
      </w:pPr>
      <w:r>
        <w:rPr>
          <w:rFonts w:hint="cs"/>
          <w:cs/>
        </w:rPr>
        <w:t xml:space="preserve">ด้วยเหตุผลข้างต้นผู้จัดทำโครงการจึงได้จัดทำโปรแกรมแสดงผลกราฟในรูปแบบของกราฟิกขึ้นมาเพื่อให้เป็นทางเลือกหนึ่งที่จะเป็นตัวช่วยสำหรับการวิเคราะห์ข้อมูลประเภทกราฟ </w:t>
      </w:r>
    </w:p>
    <w:p w:rsidR="00551988" w:rsidRDefault="00551988" w:rsidP="00551988">
      <w:pPr>
        <w:pStyle w:val="2"/>
      </w:pPr>
      <w:r>
        <w:rPr>
          <w:rFonts w:hint="cs"/>
          <w:cs/>
        </w:rPr>
        <w:t>แนวทางการพัฒนาโครงงาน</w:t>
      </w:r>
    </w:p>
    <w:p w:rsidR="00551988" w:rsidRDefault="00551988" w:rsidP="00551988">
      <w:pPr>
        <w:jc w:val="thaiDistribute"/>
      </w:pPr>
      <w:r>
        <w:rPr>
          <w:rFonts w:hint="cs"/>
          <w:cs/>
        </w:rPr>
        <w:t>แนวทางในการพัฒนา และจัดทำโปรแกรมแสดงข้อมูลชนิดกราฟออกมาในรูปแบบกราฟิก มีดังต่อไปนี้คือ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ศึกษาเรื่องที่เกี่ยวข้อง</w:t>
      </w:r>
    </w:p>
    <w:p w:rsidR="00551988" w:rsidRDefault="00551988" w:rsidP="00551988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กราฟและ</w:t>
      </w:r>
      <w:r w:rsidR="00294EB6">
        <w:rPr>
          <w:rFonts w:hint="cs"/>
          <w:sz w:val="24"/>
          <w:szCs w:val="32"/>
          <w:cs/>
        </w:rPr>
        <w:t>ขั้นตอนวิธีของกราฟ</w:t>
      </w:r>
      <w:r>
        <w:rPr>
          <w:rFonts w:hint="cs"/>
          <w:sz w:val="24"/>
          <w:szCs w:val="32"/>
          <w:cs/>
        </w:rPr>
        <w:t>ที่เกี่ยวข้อง</w:t>
      </w:r>
    </w:p>
    <w:p w:rsidR="00551988" w:rsidRDefault="00551988" w:rsidP="00551988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การสร้างการแสดงผลแบบกราฟิก</w:t>
      </w:r>
    </w:p>
    <w:p w:rsidR="00551988" w:rsidRDefault="00551988" w:rsidP="00551988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ความเป็นไปได้ของเครื่องมือที่จะใช้ในการพัฒนา</w:t>
      </w:r>
    </w:p>
    <w:p w:rsidR="00551988" w:rsidRDefault="00551988" w:rsidP="00551988">
      <w:pPr>
        <w:pStyle w:val="a9"/>
        <w:numPr>
          <w:ilvl w:val="1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ประเภทไฟล์ที่ใช้ในการจัดเก็บข้อมูลประเภทกราฟ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กำหนดขอบเขตการทำงานให้เหมาะสมกับระยะเวลาในการดำเนินโครงการและความเป็นไปได้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lastRenderedPageBreak/>
        <w:t>ออกแบบโครงสร้างโปรแกรมรวมไปถึง รูปแบบการพัฒนา, กำหนดเครื่องมือ, ไฟล์ที่ใช้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พัฒนาโปรแกรม</w:t>
      </w:r>
    </w:p>
    <w:p w:rsidR="00551988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ทดสอบการทำงานของโปรแกรม</w:t>
      </w:r>
    </w:p>
    <w:p w:rsidR="00551988" w:rsidRPr="00E301AB" w:rsidRDefault="00551988" w:rsidP="00551988">
      <w:pPr>
        <w:pStyle w:val="a9"/>
        <w:numPr>
          <w:ilvl w:val="0"/>
          <w:numId w:val="10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จัดทำเอกสารประกอบการดำเนินงาน</w:t>
      </w:r>
    </w:p>
    <w:p w:rsidR="00551988" w:rsidRDefault="00551988" w:rsidP="00551988">
      <w:pPr>
        <w:pStyle w:val="2"/>
      </w:pPr>
      <w:r>
        <w:rPr>
          <w:rFonts w:hint="cs"/>
          <w:cs/>
        </w:rPr>
        <w:t>วัตถุประสงค์</w:t>
      </w:r>
    </w:p>
    <w:p w:rsidR="00551988" w:rsidRDefault="00551988" w:rsidP="00551988">
      <w:pPr>
        <w:jc w:val="thaiDistribute"/>
        <w:rPr>
          <w:cs/>
        </w:rPr>
      </w:pPr>
      <w:r>
        <w:rPr>
          <w:rFonts w:hint="cs"/>
          <w:cs/>
        </w:rPr>
        <w:t>โปรแกรมแสดงผลข้อมูลประเภทกราฟนี้</w:t>
      </w:r>
      <w:r w:rsidRPr="009F1B46">
        <w:rPr>
          <w:rFonts w:hint="cs"/>
          <w:cs/>
        </w:rPr>
        <w:t xml:space="preserve">จัดทำขึ้น </w:t>
      </w:r>
      <w:r>
        <w:rPr>
          <w:rFonts w:hint="cs"/>
          <w:cs/>
        </w:rPr>
        <w:t>เพื่อที่จะช่วยในงานด้านต่างๆเกี่ยวกับกราฟดังนี้คือ</w:t>
      </w:r>
    </w:p>
    <w:p w:rsidR="00551988" w:rsidRPr="00BE2DA9" w:rsidRDefault="00551988" w:rsidP="00551988">
      <w:pPr>
        <w:pStyle w:val="a9"/>
        <w:numPr>
          <w:ilvl w:val="0"/>
          <w:numId w:val="12"/>
        </w:numPr>
        <w:jc w:val="thaiDistribute"/>
        <w:rPr>
          <w:szCs w:val="32"/>
        </w:rPr>
      </w:pPr>
      <w:r w:rsidRPr="00BE2DA9">
        <w:rPr>
          <w:rFonts w:hint="cs"/>
          <w:szCs w:val="32"/>
          <w:cs/>
        </w:rPr>
        <w:t>การแสดงผลในข้อมูลชนิดกราฟออกมาในรูปแบบกราฟิก</w:t>
      </w:r>
      <w:r>
        <w:rPr>
          <w:rFonts w:hint="cs"/>
          <w:szCs w:val="32"/>
          <w:cs/>
        </w:rPr>
        <w:t xml:space="preserve"> ทำให้มองภาพรวมของกราฟออกมาได้ในอีกรูปแบบหนึ่งแทนที่จะเป็น</w:t>
      </w:r>
      <w:r w:rsidR="00F009F3">
        <w:rPr>
          <w:rFonts w:hint="cs"/>
          <w:szCs w:val="32"/>
          <w:cs/>
        </w:rPr>
        <w:t xml:space="preserve"> </w:t>
      </w:r>
      <w:r>
        <w:rPr>
          <w:rFonts w:hint="cs"/>
          <w:szCs w:val="32"/>
          <w:cs/>
        </w:rPr>
        <w:t>ตาราง</w:t>
      </w:r>
      <w:r w:rsidR="00F009F3">
        <w:rPr>
          <w:rFonts w:hint="cs"/>
          <w:szCs w:val="32"/>
          <w:cs/>
        </w:rPr>
        <w:t xml:space="preserve"> </w:t>
      </w:r>
      <w:r>
        <w:rPr>
          <w:rFonts w:hint="cs"/>
          <w:szCs w:val="32"/>
          <w:cs/>
        </w:rPr>
        <w:t>หรือข้อความ</w:t>
      </w:r>
    </w:p>
    <w:p w:rsidR="00551988" w:rsidRDefault="00551988" w:rsidP="00551988">
      <w:pPr>
        <w:pStyle w:val="a9"/>
        <w:numPr>
          <w:ilvl w:val="0"/>
          <w:numId w:val="12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แสดงผลการทำงานของ</w:t>
      </w:r>
      <w:r w:rsidR="00294EB6">
        <w:rPr>
          <w:rFonts w:hint="cs"/>
          <w:szCs w:val="32"/>
          <w:cs/>
        </w:rPr>
        <w:t>ขั้นตอนวิธี</w:t>
      </w:r>
      <w:r>
        <w:rPr>
          <w:rFonts w:hint="cs"/>
          <w:szCs w:val="32"/>
          <w:cs/>
        </w:rPr>
        <w:t>ให้ออกมาเป็นรูปธรรมสามารถมองเห็นได้ชัด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เพื่อทดสอบการทำงานของ</w:t>
      </w:r>
      <w:r w:rsidR="00294EB6">
        <w:rPr>
          <w:rFonts w:hint="cs"/>
          <w:szCs w:val="32"/>
          <w:cs/>
        </w:rPr>
        <w:t>ขั้นตอนวิธี การหาเส้นทางที่สั้นท</w:t>
      </w:r>
      <w:r w:rsidR="007D5FD2">
        <w:rPr>
          <w:rFonts w:hint="cs"/>
          <w:szCs w:val="32"/>
          <w:cs/>
        </w:rPr>
        <w:t>ี่สุดในกราฟ และ การหาต้นไม้แบบแผ่ที่</w:t>
      </w:r>
      <w:r w:rsidR="00294EB6">
        <w:rPr>
          <w:rFonts w:hint="cs"/>
          <w:szCs w:val="32"/>
          <w:cs/>
        </w:rPr>
        <w:t>เล็กที่สุดที่อยู่ในกราฟ</w:t>
      </w:r>
    </w:p>
    <w:p w:rsidR="00551988" w:rsidRDefault="00551988" w:rsidP="00551988">
      <w:pPr>
        <w:pStyle w:val="a9"/>
        <w:numPr>
          <w:ilvl w:val="0"/>
          <w:numId w:val="12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สร้างไฟล์กราฟที่สามารถนำไปใช้กับงานด้านอื่นต่อได้</w:t>
      </w:r>
    </w:p>
    <w:p w:rsidR="00551988" w:rsidRDefault="00551988" w:rsidP="00551988">
      <w:pPr>
        <w:pStyle w:val="a9"/>
        <w:numPr>
          <w:ilvl w:val="0"/>
          <w:numId w:val="12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นำข้อมูลที่เป็นชนิดกราฟที่ได้จากโปรแกรมหรือข้อมูลจากที่อื่นมาวิเคราะห์ได้</w:t>
      </w:r>
    </w:p>
    <w:p w:rsidR="00551988" w:rsidRDefault="00551988" w:rsidP="00551988">
      <w:pPr>
        <w:pStyle w:val="2"/>
      </w:pPr>
      <w:r>
        <w:rPr>
          <w:rFonts w:hint="cs"/>
          <w:cs/>
        </w:rPr>
        <w:t>ขอบเขตของโครงงาน</w:t>
      </w:r>
    </w:p>
    <w:p w:rsidR="00551988" w:rsidRDefault="00551988" w:rsidP="00551988">
      <w:pPr>
        <w:jc w:val="thaiDistribute"/>
      </w:pPr>
      <w:r>
        <w:rPr>
          <w:rFonts w:hint="cs"/>
          <w:cs/>
        </w:rPr>
        <w:t>โปรแกรมแสดงผลข้อมูลประเภทกราฟนี้จัดทำขึ้นเพื่อให้สามารถอ่านข้อมูลที่เป็นชนิดกราฟขึ้นมาแสดงผลในรูปแบบของกราฟิกได้ และต้องมีส่วนของการจัดการกราฟต่างๆ</w:t>
      </w:r>
      <w:r>
        <w:t xml:space="preserve"> </w:t>
      </w:r>
      <w:r>
        <w:rPr>
          <w:rFonts w:hint="cs"/>
          <w:cs/>
        </w:rPr>
        <w:t>ดังนี้</w:t>
      </w:r>
    </w:p>
    <w:p w:rsidR="00294EB6" w:rsidRDefault="00551988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t>การแสดงผลในข้อมูลชนิดกราฟออกมาในรูปแบบกราฟิก</w:t>
      </w:r>
      <w:r w:rsidR="00294EB6">
        <w:rPr>
          <w:rFonts w:hint="cs"/>
          <w:szCs w:val="32"/>
          <w:cs/>
        </w:rPr>
        <w:t>มีการแสดงจุดตัด ชื่อจุดตัด เส้นเชื่อม น้ำหนักของเส้นเชื่อม</w:t>
      </w:r>
    </w:p>
    <w:p w:rsidR="00551988" w:rsidRPr="009F1B46" w:rsidRDefault="00551988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t>สามารถ</w:t>
      </w:r>
      <w:r w:rsidR="00294EB6">
        <w:rPr>
          <w:rFonts w:hint="cs"/>
          <w:szCs w:val="32"/>
          <w:cs/>
        </w:rPr>
        <w:t>บริหาร</w:t>
      </w:r>
      <w:r w:rsidRPr="009F1B46">
        <w:rPr>
          <w:rFonts w:hint="cs"/>
          <w:szCs w:val="32"/>
          <w:cs/>
        </w:rPr>
        <w:t>จัดการกับกราฟใน</w:t>
      </w:r>
      <w:r w:rsidR="00F009F3">
        <w:rPr>
          <w:rFonts w:hint="cs"/>
          <w:szCs w:val="32"/>
          <w:cs/>
        </w:rPr>
        <w:t>รูปแบบ</w:t>
      </w:r>
      <w:r w:rsidRPr="009F1B46">
        <w:rPr>
          <w:rFonts w:hint="cs"/>
          <w:szCs w:val="32"/>
          <w:cs/>
        </w:rPr>
        <w:t xml:space="preserve">กราฟิกได้ในระดับหนึ่งเช่น </w:t>
      </w:r>
      <w:r w:rsidR="00F009F3">
        <w:rPr>
          <w:rFonts w:hint="cs"/>
          <w:szCs w:val="32"/>
          <w:cs/>
        </w:rPr>
        <w:t>ใช้</w:t>
      </w:r>
      <w:r w:rsidRPr="009F1B46">
        <w:rPr>
          <w:rFonts w:hint="cs"/>
          <w:szCs w:val="32"/>
          <w:cs/>
        </w:rPr>
        <w:t>เมาส์</w:t>
      </w:r>
      <w:r>
        <w:rPr>
          <w:rFonts w:hint="cs"/>
          <w:szCs w:val="32"/>
          <w:cs/>
        </w:rPr>
        <w:t>เพื่อเปลี่ยนพิกัดของจุดตัด</w:t>
      </w:r>
    </w:p>
    <w:p w:rsidR="00551988" w:rsidRPr="009F1B46" w:rsidRDefault="007E275C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สามาร</w:t>
      </w:r>
      <w:r w:rsidR="00551988" w:rsidRPr="009F1B46">
        <w:rPr>
          <w:rFonts w:hint="cs"/>
          <w:szCs w:val="32"/>
          <w:cs/>
        </w:rPr>
        <w:t>ถดัดแปลงแก้ไขกราฟนั้นๆได้เช่นสามารถเพิ่มเส้นเชื่อมหรือจุดตัดได้ในขณะที่โปรแกรมทำงานอยู่</w:t>
      </w:r>
    </w:p>
    <w:p w:rsidR="00551988" w:rsidRPr="009F1B46" w:rsidRDefault="00F009F3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>สามารถ</w:t>
      </w:r>
      <w:r w:rsidR="00551988" w:rsidRPr="009F1B46">
        <w:rPr>
          <w:rFonts w:hint="cs"/>
          <w:szCs w:val="32"/>
          <w:cs/>
        </w:rPr>
        <w:t>บันทึกกราฟหลังการแก้ไขในข้อ</w:t>
      </w:r>
      <w:r w:rsidR="00551988" w:rsidRPr="009F1B46">
        <w:rPr>
          <w:szCs w:val="32"/>
        </w:rPr>
        <w:t xml:space="preserve"> </w:t>
      </w:r>
      <w:r w:rsidR="00294EB6">
        <w:rPr>
          <w:szCs w:val="32"/>
        </w:rPr>
        <w:t>3</w:t>
      </w:r>
      <w:r w:rsidR="00551988" w:rsidRPr="009F1B46">
        <w:rPr>
          <w:szCs w:val="32"/>
        </w:rPr>
        <w:t xml:space="preserve"> </w:t>
      </w:r>
      <w:r w:rsidR="00551988" w:rsidRPr="009F1B46">
        <w:rPr>
          <w:rFonts w:hint="cs"/>
          <w:szCs w:val="32"/>
          <w:cs/>
        </w:rPr>
        <w:t>ไ</w:t>
      </w:r>
      <w:r>
        <w:rPr>
          <w:rFonts w:hint="cs"/>
          <w:szCs w:val="32"/>
          <w:cs/>
        </w:rPr>
        <w:t>ด้ โดยรูปแบบของการจัดเก็บนั้น</w:t>
      </w:r>
      <w:r w:rsidR="00551988" w:rsidRPr="009F1B46">
        <w:rPr>
          <w:rFonts w:hint="cs"/>
          <w:szCs w:val="32"/>
          <w:cs/>
        </w:rPr>
        <w:t>เป็น</w:t>
      </w:r>
      <w:r>
        <w:rPr>
          <w:rFonts w:hint="cs"/>
          <w:szCs w:val="32"/>
          <w:cs/>
        </w:rPr>
        <w:t>รูปแบบ</w:t>
      </w:r>
      <w:r>
        <w:rPr>
          <w:szCs w:val="32"/>
        </w:rPr>
        <w:t xml:space="preserve"> GraphML</w:t>
      </w:r>
    </w:p>
    <w:p w:rsidR="00551988" w:rsidRDefault="00551988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 w:rsidRPr="009F1B46">
        <w:rPr>
          <w:rFonts w:hint="cs"/>
          <w:szCs w:val="32"/>
          <w:cs/>
        </w:rPr>
        <w:t xml:space="preserve">การอ่านไฟล์ที่ได้จากการบันทึกในข้อ </w:t>
      </w:r>
      <w:r w:rsidR="00294EB6">
        <w:rPr>
          <w:szCs w:val="32"/>
        </w:rPr>
        <w:t>4</w:t>
      </w:r>
      <w:r w:rsidRPr="009F1B46">
        <w:rPr>
          <w:szCs w:val="32"/>
        </w:rPr>
        <w:t xml:space="preserve"> </w:t>
      </w:r>
      <w:r w:rsidRPr="009F1B46">
        <w:rPr>
          <w:rFonts w:hint="cs"/>
          <w:szCs w:val="32"/>
          <w:cs/>
        </w:rPr>
        <w:t>ได้</w:t>
      </w:r>
      <w:r w:rsidR="00F009F3">
        <w:rPr>
          <w:rFonts w:hint="cs"/>
          <w:szCs w:val="32"/>
          <w:cs/>
        </w:rPr>
        <w:t xml:space="preserve"> </w:t>
      </w:r>
      <w:r w:rsidRPr="009F1B46">
        <w:rPr>
          <w:rFonts w:hint="cs"/>
          <w:szCs w:val="32"/>
          <w:cs/>
        </w:rPr>
        <w:t>และสามารถอ่านไฟล์มาตรฐานเดียวกันที่บันทึกจากโปรแกรมอื่นได้</w:t>
      </w:r>
    </w:p>
    <w:p w:rsidR="00294EB6" w:rsidRDefault="00294EB6" w:rsidP="00551988">
      <w:pPr>
        <w:pStyle w:val="a9"/>
        <w:numPr>
          <w:ilvl w:val="0"/>
          <w:numId w:val="13"/>
        </w:numPr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สนับสนุนข้อมูลของกราฟมีน้ำหนัก </w:t>
      </w:r>
      <w:r w:rsidR="00F009F3">
        <w:rPr>
          <w:rFonts w:hint="cs"/>
          <w:szCs w:val="32"/>
          <w:cs/>
        </w:rPr>
        <w:t xml:space="preserve">กราฟที่ไม่มีทิศทาง </w:t>
      </w:r>
      <w:r>
        <w:rPr>
          <w:rFonts w:hint="cs"/>
          <w:szCs w:val="32"/>
          <w:cs/>
        </w:rPr>
        <w:t>แต่ไม่สนับสนุนกราฟ</w:t>
      </w:r>
      <w:r w:rsidR="00F009F3">
        <w:rPr>
          <w:rFonts w:hint="cs"/>
          <w:szCs w:val="32"/>
          <w:cs/>
        </w:rPr>
        <w:t>ที่มีทิศทาง</w:t>
      </w:r>
    </w:p>
    <w:p w:rsidR="00551988" w:rsidRPr="009F1B46" w:rsidRDefault="007E275C" w:rsidP="00551988">
      <w:pPr>
        <w:pStyle w:val="a9"/>
        <w:numPr>
          <w:ilvl w:val="0"/>
          <w:numId w:val="13"/>
        </w:numPr>
        <w:jc w:val="thaiDistribute"/>
        <w:rPr>
          <w:sz w:val="24"/>
          <w:szCs w:val="24"/>
        </w:rPr>
      </w:pPr>
      <w:r>
        <w:rPr>
          <w:rFonts w:hint="cs"/>
          <w:sz w:val="20"/>
          <w:szCs w:val="32"/>
          <w:cs/>
        </w:rPr>
        <w:lastRenderedPageBreak/>
        <w:t>สามารถ</w:t>
      </w:r>
      <w:r w:rsidR="00551988" w:rsidRPr="009F1B46">
        <w:rPr>
          <w:rFonts w:hint="cs"/>
          <w:sz w:val="20"/>
          <w:szCs w:val="32"/>
          <w:cs/>
        </w:rPr>
        <w:t>แสดงข้อมูลที่ได้จากการประมวลผลด้วย</w:t>
      </w:r>
      <w:r w:rsidR="00294EB6">
        <w:rPr>
          <w:rFonts w:hint="cs"/>
          <w:sz w:val="20"/>
          <w:szCs w:val="32"/>
          <w:cs/>
        </w:rPr>
        <w:t>ขั้นตอนวิธี</w:t>
      </w:r>
      <w:r w:rsidRPr="007E275C">
        <w:rPr>
          <w:rFonts w:hint="cs"/>
          <w:szCs w:val="32"/>
          <w:cs/>
        </w:rPr>
        <w:t>ได้</w:t>
      </w:r>
    </w:p>
    <w:p w:rsidR="00551988" w:rsidRDefault="00551988" w:rsidP="00551988">
      <w:pPr>
        <w:pStyle w:val="2"/>
      </w:pPr>
      <w:r>
        <w:rPr>
          <w:rFonts w:hint="cs"/>
          <w:cs/>
        </w:rPr>
        <w:t>ทรัพยากรที่ใช้ในการจัดทำโครงงาน</w:t>
      </w:r>
    </w:p>
    <w:p w:rsidR="00551988" w:rsidRDefault="00551988" w:rsidP="00551988">
      <w:pPr>
        <w:jc w:val="thaiDistribute"/>
      </w:pPr>
      <w:r>
        <w:rPr>
          <w:rFonts w:hint="cs"/>
          <w:cs/>
        </w:rPr>
        <w:t>ทรัพยากรที่ใช้ในการจัดทำโปรแกรมแสดงผลกราฟในรูปแบบของกราฟิกซึ่งประกอบด้วย อุปกรณ์ด้านฮาร์ดแวร์และซอฟต์แวร์ที่ใช้ในการพัฒนาระบบแบ่งได้ดังนี้ คือ</w:t>
      </w:r>
    </w:p>
    <w:p w:rsidR="00551988" w:rsidRDefault="00551988" w:rsidP="00551988">
      <w:pPr>
        <w:pStyle w:val="a9"/>
        <w:numPr>
          <w:ilvl w:val="0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ด้านฮาร์ดแวร์</w:t>
      </w:r>
      <w:r w:rsidRPr="00723CC1">
        <w:t>(Hardware)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เครื่องคอมพิวเตอร์ส่วนบุคคล(</w:t>
      </w:r>
      <w:r>
        <w:t>N</w:t>
      </w:r>
      <w:r w:rsidRPr="00C30AC3">
        <w:t>otebook, PC, Macintosh</w:t>
      </w:r>
      <w:r>
        <w:t xml:space="preserve"> ,MacBook</w:t>
      </w:r>
      <w:r>
        <w:rPr>
          <w:sz w:val="24"/>
          <w:szCs w:val="32"/>
        </w:rPr>
        <w:t xml:space="preserve">) 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ซีพียู </w:t>
      </w:r>
      <w:r w:rsidRPr="00723CC1">
        <w:t>1.60 GHz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แรม </w:t>
      </w:r>
      <w:r w:rsidRPr="00723CC1">
        <w:t>256 MB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ฮาร์ดดิสก์ความจุ </w:t>
      </w:r>
      <w:r>
        <w:t>4</w:t>
      </w:r>
      <w:r w:rsidRPr="00723CC1">
        <w:t xml:space="preserve"> GB</w:t>
      </w:r>
    </w:p>
    <w:p w:rsidR="00551988" w:rsidRPr="00C30AC3" w:rsidRDefault="00551988" w:rsidP="00551988">
      <w:pPr>
        <w:pStyle w:val="a9"/>
        <w:numPr>
          <w:ilvl w:val="0"/>
          <w:numId w:val="14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ด้านซอฟแวร์</w:t>
      </w:r>
      <w:r w:rsidRPr="00C30AC3">
        <w:t>(Software)</w:t>
      </w:r>
    </w:p>
    <w:p w:rsidR="00551988" w:rsidRPr="00F533A0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>Python:</w:t>
      </w:r>
      <w:r>
        <w:rPr>
          <w:rFonts w:hint="cs"/>
          <w:szCs w:val="32"/>
          <w:cs/>
        </w:rPr>
        <w:t xml:space="preserve"> ภาษาที่ใช้ในการพัฒนา</w:t>
      </w:r>
    </w:p>
    <w:p w:rsidR="00551988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 xml:space="preserve">PyQt4: </w:t>
      </w:r>
      <w:r w:rsidR="007E275C">
        <w:rPr>
          <w:rFonts w:hint="cs"/>
          <w:szCs w:val="32"/>
          <w:cs/>
        </w:rPr>
        <w:t>ไลบรารี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 xml:space="preserve">ของ </w:t>
      </w:r>
      <w:r>
        <w:rPr>
          <w:szCs w:val="32"/>
        </w:rPr>
        <w:t xml:space="preserve">Python </w:t>
      </w:r>
      <w:r>
        <w:rPr>
          <w:rFonts w:hint="cs"/>
          <w:szCs w:val="32"/>
          <w:cs/>
        </w:rPr>
        <w:t>ที่ใช้ในการสร้างกราฟิก</w:t>
      </w:r>
    </w:p>
    <w:p w:rsidR="00551988" w:rsidRPr="00F533A0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 xml:space="preserve">Easy Eclipse for LAMP : IDE </w:t>
      </w:r>
      <w:r>
        <w:rPr>
          <w:rFonts w:hint="cs"/>
          <w:szCs w:val="32"/>
          <w:cs/>
        </w:rPr>
        <w:t>ที่ใช้ในการพัฒนา</w:t>
      </w:r>
      <w:r w:rsidR="007E275C">
        <w:rPr>
          <w:rFonts w:hint="cs"/>
          <w:sz w:val="24"/>
          <w:szCs w:val="32"/>
          <w:cs/>
        </w:rPr>
        <w:t>โปรแกรม</w:t>
      </w:r>
    </w:p>
    <w:p w:rsidR="00551988" w:rsidRPr="00270893" w:rsidRDefault="00551988" w:rsidP="00551988">
      <w:pPr>
        <w:pStyle w:val="a9"/>
        <w:numPr>
          <w:ilvl w:val="1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 xml:space="preserve">yEd graph editor : </w:t>
      </w:r>
      <w:r>
        <w:rPr>
          <w:rFonts w:hint="cs"/>
          <w:szCs w:val="32"/>
          <w:cs/>
        </w:rPr>
        <w:t>โปรแกรมในการสร้างกราฟตัวอย่าง</w:t>
      </w:r>
    </w:p>
    <w:p w:rsidR="00551988" w:rsidRPr="00270893" w:rsidRDefault="00551988" w:rsidP="00551988">
      <w:pPr>
        <w:pStyle w:val="a9"/>
        <w:numPr>
          <w:ilvl w:val="0"/>
          <w:numId w:val="14"/>
        </w:numPr>
        <w:jc w:val="thaiDistribute"/>
        <w:rPr>
          <w:sz w:val="24"/>
          <w:szCs w:val="32"/>
        </w:rPr>
      </w:pPr>
      <w:r>
        <w:rPr>
          <w:szCs w:val="32"/>
        </w:rPr>
        <w:t>Server control version</w:t>
      </w:r>
    </w:p>
    <w:p w:rsidR="00551988" w:rsidRPr="00294EB6" w:rsidRDefault="00551988" w:rsidP="00294EB6">
      <w:pPr>
        <w:pStyle w:val="a9"/>
        <w:numPr>
          <w:ilvl w:val="1"/>
          <w:numId w:val="14"/>
        </w:numPr>
        <w:jc w:val="thaiDistribute"/>
        <w:rPr>
          <w:sz w:val="24"/>
          <w:szCs w:val="32"/>
          <w:cs/>
        </w:rPr>
      </w:pPr>
      <w:r>
        <w:t xml:space="preserve">Google Code: SVN repository </w:t>
      </w:r>
    </w:p>
    <w:p w:rsidR="00551988" w:rsidRDefault="00551988" w:rsidP="00551988">
      <w:pPr>
        <w:pStyle w:val="2"/>
      </w:pPr>
      <w:r w:rsidRPr="00044449">
        <w:rPr>
          <w:rFonts w:hint="cs"/>
          <w:cs/>
        </w:rPr>
        <w:t>ประโยชน์ที่คาดว่าจะได้รับ</w:t>
      </w:r>
    </w:p>
    <w:p w:rsidR="00551988" w:rsidRDefault="00551988" w:rsidP="00551988">
      <w:pPr>
        <w:jc w:val="thaiDistribute"/>
      </w:pPr>
      <w:r>
        <w:rPr>
          <w:rFonts w:hint="cs"/>
          <w:cs/>
        </w:rPr>
        <w:t>ประโยชน์ที่คาดว่าจะได้รับจากการทำโปรแกรมแสดงผลข้อมูลชนิดกราฟในรูปแบบกราฟิกมีดังนี้</w:t>
      </w:r>
    </w:p>
    <w:p w:rsidR="00551988" w:rsidRDefault="00551988" w:rsidP="00551988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ช่วยให้การทำความเข้าใจข้อมูลประเภทกราฟง่ายขึ้น</w:t>
      </w:r>
    </w:p>
    <w:p w:rsidR="00551988" w:rsidRDefault="00551988" w:rsidP="00551988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ทดสอบความถูกต้องของ</w:t>
      </w:r>
      <w:r w:rsidR="00294EB6">
        <w:rPr>
          <w:rFonts w:hint="cs"/>
          <w:sz w:val="24"/>
          <w:szCs w:val="32"/>
          <w:cs/>
        </w:rPr>
        <w:t>ขั้นตอนวิธี</w:t>
      </w:r>
      <w:r>
        <w:rPr>
          <w:rFonts w:hint="cs"/>
          <w:sz w:val="24"/>
          <w:szCs w:val="32"/>
          <w:cs/>
        </w:rPr>
        <w:t>ที่ใช้วิเคราะห์กราฟได้</w:t>
      </w:r>
    </w:p>
    <w:p w:rsidR="00551988" w:rsidRDefault="00551988" w:rsidP="00551988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มีโปรแกรมแสดงผลข้อมูลชนิดกราฟให้อยู่ในรูปที่ดูง่ายขึ้น</w:t>
      </w:r>
    </w:p>
    <w:p w:rsidR="00551988" w:rsidRDefault="00551988" w:rsidP="00551988">
      <w:pPr>
        <w:pStyle w:val="a9"/>
        <w:numPr>
          <w:ilvl w:val="0"/>
          <w:numId w:val="15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สามารถนำกราฟที่สร้างขึ้นไปใช้ต่อได้</w:t>
      </w:r>
    </w:p>
    <w:p w:rsidR="00AF5F61" w:rsidRPr="00551988" w:rsidRDefault="00AF5F61" w:rsidP="00551988">
      <w:pPr>
        <w:ind w:firstLine="0"/>
        <w:jc w:val="left"/>
      </w:pPr>
    </w:p>
    <w:sectPr w:rsidR="00AF5F61" w:rsidRPr="00551988" w:rsidSect="008B4F52">
      <w:headerReference w:type="default" r:id="rId9"/>
      <w:footerReference w:type="default" r:id="rId10"/>
      <w:pgSz w:w="11906" w:h="16838" w:code="9"/>
      <w:pgMar w:top="2160" w:right="1440" w:bottom="1440" w:left="2160" w:header="1440" w:footer="0" w:gutter="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EEA" w:rsidRDefault="002E3EEA" w:rsidP="00E917EE">
      <w:r>
        <w:separator/>
      </w:r>
    </w:p>
  </w:endnote>
  <w:endnote w:type="continuationSeparator" w:id="1">
    <w:p w:rsidR="002E3EEA" w:rsidRDefault="002E3EEA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9F3" w:rsidRPr="00F009F3" w:rsidRDefault="00F009F3" w:rsidP="00F009F3">
    <w:pPr>
      <w:pStyle w:val="ad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EEA" w:rsidRDefault="002E3EEA" w:rsidP="00E917EE">
      <w:r>
        <w:separator/>
      </w:r>
    </w:p>
  </w:footnote>
  <w:footnote w:type="continuationSeparator" w:id="1">
    <w:p w:rsidR="002E3EEA" w:rsidRDefault="002E3EEA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F2316F" w:rsidP="00F009F3">
        <w:pPr>
          <w:pStyle w:val="ab"/>
          <w:jc w:val="right"/>
        </w:pPr>
        <w:fldSimple w:instr=" PAGE   \* MERGEFORMAT ">
          <w:r w:rsidR="007D5FD2" w:rsidRPr="007D5FD2">
            <w:rPr>
              <w:noProof/>
              <w:szCs w:val="32"/>
              <w:lang w:val="th-TH"/>
            </w:rPr>
            <w:t>3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3F284C64"/>
    <w:lvl w:ilvl="0">
      <w:start w:val="1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323440C0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6996F71E">
      <w:start w:val="1"/>
      <w:numFmt w:val="lowerLetter"/>
      <w:lvlText w:val="%2."/>
      <w:lvlJc w:val="left"/>
      <w:pPr>
        <w:ind w:left="1584" w:hanging="360"/>
      </w:pPr>
      <w:rPr>
        <w:sz w:val="32"/>
        <w:szCs w:val="40"/>
      </w:r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548FB"/>
    <w:rsid w:val="00270893"/>
    <w:rsid w:val="0027267A"/>
    <w:rsid w:val="00294EB6"/>
    <w:rsid w:val="002A4C2C"/>
    <w:rsid w:val="002A7D07"/>
    <w:rsid w:val="002B60C0"/>
    <w:rsid w:val="002C5465"/>
    <w:rsid w:val="002C6C5A"/>
    <w:rsid w:val="002E3EEA"/>
    <w:rsid w:val="002E612C"/>
    <w:rsid w:val="002E6FB6"/>
    <w:rsid w:val="00303737"/>
    <w:rsid w:val="00346353"/>
    <w:rsid w:val="003812D1"/>
    <w:rsid w:val="0038577B"/>
    <w:rsid w:val="003872A3"/>
    <w:rsid w:val="003D3AAF"/>
    <w:rsid w:val="00434346"/>
    <w:rsid w:val="0047786A"/>
    <w:rsid w:val="00483BFC"/>
    <w:rsid w:val="00487B70"/>
    <w:rsid w:val="00497D78"/>
    <w:rsid w:val="004B16FA"/>
    <w:rsid w:val="004C6B66"/>
    <w:rsid w:val="004D0846"/>
    <w:rsid w:val="004E4859"/>
    <w:rsid w:val="004F5195"/>
    <w:rsid w:val="00513785"/>
    <w:rsid w:val="00514918"/>
    <w:rsid w:val="0055198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483B"/>
    <w:rsid w:val="00636447"/>
    <w:rsid w:val="006407FA"/>
    <w:rsid w:val="006438D9"/>
    <w:rsid w:val="006702E5"/>
    <w:rsid w:val="00673468"/>
    <w:rsid w:val="0068426E"/>
    <w:rsid w:val="00686D4C"/>
    <w:rsid w:val="006B7701"/>
    <w:rsid w:val="006C158E"/>
    <w:rsid w:val="006F259B"/>
    <w:rsid w:val="00723CC1"/>
    <w:rsid w:val="007279A5"/>
    <w:rsid w:val="00731111"/>
    <w:rsid w:val="007637AA"/>
    <w:rsid w:val="00770D54"/>
    <w:rsid w:val="007D5FD2"/>
    <w:rsid w:val="007E275C"/>
    <w:rsid w:val="007E6720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C7D93"/>
    <w:rsid w:val="008D5E2C"/>
    <w:rsid w:val="00921709"/>
    <w:rsid w:val="00927ABE"/>
    <w:rsid w:val="00934F4F"/>
    <w:rsid w:val="009476FC"/>
    <w:rsid w:val="00950719"/>
    <w:rsid w:val="00952B0C"/>
    <w:rsid w:val="00957FB2"/>
    <w:rsid w:val="00961CC4"/>
    <w:rsid w:val="00967AFF"/>
    <w:rsid w:val="009B499A"/>
    <w:rsid w:val="009D5B0B"/>
    <w:rsid w:val="009F1B46"/>
    <w:rsid w:val="00A07392"/>
    <w:rsid w:val="00A4308A"/>
    <w:rsid w:val="00A515DA"/>
    <w:rsid w:val="00A646E7"/>
    <w:rsid w:val="00AD67FE"/>
    <w:rsid w:val="00AF5F61"/>
    <w:rsid w:val="00B010E9"/>
    <w:rsid w:val="00B03870"/>
    <w:rsid w:val="00B108E6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491"/>
    <w:rsid w:val="00CD2776"/>
    <w:rsid w:val="00D047D8"/>
    <w:rsid w:val="00D22BBF"/>
    <w:rsid w:val="00D24855"/>
    <w:rsid w:val="00D46DC6"/>
    <w:rsid w:val="00D60255"/>
    <w:rsid w:val="00D67C13"/>
    <w:rsid w:val="00D72250"/>
    <w:rsid w:val="00D955D4"/>
    <w:rsid w:val="00DC5A04"/>
    <w:rsid w:val="00DC5CB6"/>
    <w:rsid w:val="00DE187A"/>
    <w:rsid w:val="00DF1F19"/>
    <w:rsid w:val="00DF5E7A"/>
    <w:rsid w:val="00DF7BD5"/>
    <w:rsid w:val="00E301AB"/>
    <w:rsid w:val="00E32AD2"/>
    <w:rsid w:val="00E45BE3"/>
    <w:rsid w:val="00E46FCA"/>
    <w:rsid w:val="00E54E51"/>
    <w:rsid w:val="00E8090D"/>
    <w:rsid w:val="00E80FA1"/>
    <w:rsid w:val="00E87F56"/>
    <w:rsid w:val="00E917EE"/>
    <w:rsid w:val="00EC23D6"/>
    <w:rsid w:val="00F009F3"/>
    <w:rsid w:val="00F13181"/>
    <w:rsid w:val="00F2316F"/>
    <w:rsid w:val="00F24196"/>
    <w:rsid w:val="00F26F77"/>
    <w:rsid w:val="00F3205C"/>
    <w:rsid w:val="00F34A10"/>
    <w:rsid w:val="00F43E07"/>
    <w:rsid w:val="00F533A0"/>
    <w:rsid w:val="00F542BF"/>
    <w:rsid w:val="00F71A36"/>
    <w:rsid w:val="00F80EA0"/>
    <w:rsid w:val="00F82FE5"/>
    <w:rsid w:val="00F933F0"/>
    <w:rsid w:val="00F93B60"/>
    <w:rsid w:val="00FA105E"/>
    <w:rsid w:val="00FA3DC0"/>
    <w:rsid w:val="00FD06A5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38</TotalTime>
  <Pages>4</Pages>
  <Words>873</Words>
  <Characters>4981</Characters>
  <Application>Microsoft Office Word</Application>
  <DocSecurity>0</DocSecurity>
  <Lines>41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mossila</cp:lastModifiedBy>
  <cp:revision>7</cp:revision>
  <dcterms:created xsi:type="dcterms:W3CDTF">2008-10-29T07:27:00Z</dcterms:created>
  <dcterms:modified xsi:type="dcterms:W3CDTF">2008-11-04T15:28:00Z</dcterms:modified>
</cp:coreProperties>
</file>